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6F" w:rsidRDefault="0000336F" w:rsidP="0000336F">
      <w:pPr>
        <w:rPr>
          <w:rFonts w:ascii="Comic Sans MS" w:hAnsi="Comic Sans MS"/>
          <w:sz w:val="18"/>
        </w:rPr>
      </w:pPr>
      <w:r>
        <w:rPr>
          <w:rFonts w:ascii="Comic Sans MS" w:hAnsi="Comic Sans MS"/>
          <w:b/>
          <w:sz w:val="32"/>
        </w:rPr>
        <w:t>Nom :</w:t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</w:r>
      <w:r>
        <w:rPr>
          <w:rFonts w:ascii="Comic Sans MS" w:hAnsi="Comic Sans MS"/>
          <w:b/>
          <w:sz w:val="32"/>
        </w:rPr>
        <w:tab/>
        <w:t>6</w:t>
      </w:r>
      <w:r>
        <w:rPr>
          <w:rFonts w:ascii="Comic Sans MS" w:hAnsi="Comic Sans MS"/>
          <w:b/>
          <w:sz w:val="32"/>
          <w:vertAlign w:val="superscript"/>
        </w:rPr>
        <w:t>ème</w:t>
      </w:r>
      <w:r>
        <w:rPr>
          <w:rFonts w:ascii="Comic Sans MS" w:hAnsi="Comic Sans MS"/>
          <w:b/>
          <w:sz w:val="32"/>
        </w:rPr>
        <w:tab/>
      </w:r>
    </w:p>
    <w:p w:rsidR="00CD0EE5" w:rsidRDefault="0000336F" w:rsidP="0000336F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Interrogation écrite</w:t>
      </w:r>
    </w:p>
    <w:p w:rsidR="0000336F" w:rsidRDefault="0000336F" w:rsidP="0000336F">
      <w:pPr>
        <w:ind w:left="360"/>
        <w:rPr>
          <w:noProof/>
          <w:sz w:val="24"/>
          <w:szCs w:val="24"/>
        </w:rPr>
      </w:pPr>
    </w:p>
    <w:p w:rsidR="005E6778" w:rsidRDefault="005E6778" w:rsidP="0000336F">
      <w:pPr>
        <w:ind w:left="360"/>
        <w:rPr>
          <w:noProof/>
          <w:sz w:val="24"/>
          <w:szCs w:val="24"/>
        </w:rPr>
      </w:pPr>
    </w:p>
    <w:p w:rsidR="005E6778" w:rsidRPr="00D14ADB" w:rsidRDefault="005E6778" w:rsidP="00D14ADB">
      <w:pPr>
        <w:ind w:left="360"/>
        <w:rPr>
          <w:i/>
          <w:noProof/>
          <w:sz w:val="24"/>
          <w:szCs w:val="24"/>
        </w:rPr>
      </w:pPr>
      <w:r w:rsidRPr="005E6778">
        <w:rPr>
          <w:b/>
          <w:noProof/>
          <w:sz w:val="28"/>
          <w:szCs w:val="24"/>
          <w:u w:val="single"/>
        </w:rPr>
        <w:t>Exercice 1</w:t>
      </w:r>
      <w:r w:rsidRPr="005E6778">
        <w:rPr>
          <w:noProof/>
          <w:sz w:val="28"/>
          <w:szCs w:val="24"/>
        </w:rPr>
        <w:t> </w:t>
      </w:r>
      <w:r>
        <w:rPr>
          <w:noProof/>
          <w:sz w:val="24"/>
          <w:szCs w:val="24"/>
        </w:rPr>
        <w:t xml:space="preserve">: </w:t>
      </w:r>
      <w:r w:rsidR="00D14ADB">
        <w:rPr>
          <w:i/>
          <w:noProof/>
          <w:sz w:val="24"/>
          <w:szCs w:val="24"/>
        </w:rPr>
        <w:t>s</w:t>
      </w:r>
      <w:r w:rsidR="00D14ADB">
        <w:rPr>
          <w:i/>
          <w:noProof/>
          <w:sz w:val="24"/>
          <w:szCs w:val="24"/>
        </w:rPr>
        <w:t xml:space="preserve">ur </w:t>
      </w:r>
      <w:r w:rsidR="00D14ADB">
        <w:rPr>
          <w:i/>
          <w:noProof/>
          <w:sz w:val="24"/>
          <w:szCs w:val="24"/>
        </w:rPr>
        <w:t>2,5</w:t>
      </w:r>
      <w:r w:rsidR="00D14ADB">
        <w:rPr>
          <w:i/>
          <w:noProof/>
          <w:sz w:val="24"/>
          <w:szCs w:val="24"/>
        </w:rPr>
        <w:t xml:space="preserve"> points</w:t>
      </w:r>
    </w:p>
    <w:p w:rsidR="005E6778" w:rsidRDefault="005E6778" w:rsidP="0000336F">
      <w:pPr>
        <w:ind w:left="360"/>
        <w:rPr>
          <w:noProof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7"/>
        <w:gridCol w:w="5019"/>
      </w:tblGrid>
      <w:tr w:rsidR="00FD545C" w:rsidRPr="00CD3B8A" w:rsidTr="00CD3B8A">
        <w:trPr>
          <w:trHeight w:val="806"/>
        </w:trPr>
        <w:tc>
          <w:tcPr>
            <w:tcW w:w="5277" w:type="dxa"/>
          </w:tcPr>
          <w:p w:rsidR="00FD545C" w:rsidRPr="00CD3B8A" w:rsidRDefault="00CD3B8A" w:rsidP="005E6778">
            <w:pPr>
              <w:ind w:left="66"/>
              <w:rPr>
                <w:noProof/>
                <w:sz w:val="22"/>
                <w:szCs w:val="24"/>
              </w:rPr>
            </w:pPr>
            <w:r w:rsidRPr="00CD3B8A">
              <w:rPr>
                <w:noProof/>
                <w:sz w:val="22"/>
                <w:szCs w:val="24"/>
              </w:rPr>
              <w:t xml:space="preserve">1.   </w:t>
            </w:r>
            <w:r w:rsidR="00FD545C" w:rsidRPr="00CD3B8A">
              <w:rPr>
                <w:noProof/>
                <w:sz w:val="22"/>
                <w:szCs w:val="24"/>
              </w:rPr>
              <w:t>Constuire les symétriques des points A et B par rapport à la droite (d).  Ils s’appellent A’ et  B’.</w:t>
            </w:r>
          </w:p>
        </w:tc>
        <w:tc>
          <w:tcPr>
            <w:tcW w:w="5019" w:type="dxa"/>
          </w:tcPr>
          <w:p w:rsidR="00FD545C" w:rsidRPr="00CD3B8A" w:rsidRDefault="00CD3B8A" w:rsidP="005E6778">
            <w:pPr>
              <w:ind w:left="127"/>
              <w:rPr>
                <w:noProof/>
                <w:sz w:val="22"/>
                <w:szCs w:val="24"/>
              </w:rPr>
            </w:pPr>
            <w:r w:rsidRPr="00CD3B8A">
              <w:rPr>
                <w:noProof/>
                <w:sz w:val="22"/>
                <w:szCs w:val="24"/>
              </w:rPr>
              <w:t xml:space="preserve">2.   </w:t>
            </w:r>
            <w:r w:rsidR="00FD545C" w:rsidRPr="00CD3B8A">
              <w:rPr>
                <w:noProof/>
                <w:sz w:val="22"/>
                <w:szCs w:val="24"/>
              </w:rPr>
              <w:t>Constuire le symétrique du point C par rapport à la droite (d’).  Il</w:t>
            </w:r>
            <w:r w:rsidRPr="00CD3B8A">
              <w:rPr>
                <w:noProof/>
                <w:sz w:val="22"/>
                <w:szCs w:val="24"/>
              </w:rPr>
              <w:t xml:space="preserve"> s’appelle</w:t>
            </w:r>
            <w:r w:rsidR="00FD545C" w:rsidRPr="00CD3B8A">
              <w:rPr>
                <w:noProof/>
                <w:sz w:val="22"/>
                <w:szCs w:val="24"/>
              </w:rPr>
              <w:t xml:space="preserve"> C’.</w:t>
            </w:r>
          </w:p>
        </w:tc>
      </w:tr>
      <w:tr w:rsidR="00FD545C" w:rsidRPr="00CD3B8A" w:rsidTr="00CD3B8A">
        <w:trPr>
          <w:trHeight w:val="3187"/>
        </w:trPr>
        <w:tc>
          <w:tcPr>
            <w:tcW w:w="5277" w:type="dxa"/>
          </w:tcPr>
          <w:p w:rsidR="00FD545C" w:rsidRPr="00CD3B8A" w:rsidRDefault="00FF3637" w:rsidP="0000336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1280795</wp:posOffset>
                      </wp:positionV>
                      <wp:extent cx="457200" cy="361950"/>
                      <wp:effectExtent l="0" t="0" r="0" b="0"/>
                      <wp:wrapNone/>
                      <wp:docPr id="7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545C" w:rsidRDefault="00FD545C" w:rsidP="0000336F">
                                  <w:r>
                                    <w:t>×</w:t>
                                  </w:r>
                                </w:p>
                                <w:p w:rsidR="00FD545C" w:rsidRDefault="00FD545C" w:rsidP="0000336F">
                                  <w:r>
                                    <w:t xml:space="preserve">  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margin-left:147.55pt;margin-top:100.85pt;width:36pt;height:28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uuuAIAAME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" filled="f" stroked="f">
                      <v:textbox>
                        <w:txbxContent>
                          <w:p w:rsidR="00FD545C" w:rsidRDefault="00FD545C" w:rsidP="0000336F">
                            <w:r>
                              <w:t>×</w:t>
                            </w:r>
                          </w:p>
                          <w:p w:rsidR="00FD545C" w:rsidRDefault="00FD545C" w:rsidP="0000336F">
                            <w:r>
                              <w:t xml:space="preserve">  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109220</wp:posOffset>
                      </wp:positionV>
                      <wp:extent cx="2085975" cy="1733550"/>
                      <wp:effectExtent l="0" t="0" r="0" b="0"/>
                      <wp:wrapNone/>
                      <wp:docPr id="6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5975" cy="17335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6pt" to="200.2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175895</wp:posOffset>
                      </wp:positionV>
                      <wp:extent cx="457200" cy="457200"/>
                      <wp:effectExtent l="0" t="0" r="0" b="0"/>
                      <wp:wrapNone/>
                      <wp:docPr id="5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545C" w:rsidRDefault="00FD545C" w:rsidP="0000336F">
                                  <w:r>
                                    <w:t>×</w:t>
                                  </w:r>
                                </w:p>
                                <w:p w:rsidR="00FD545C" w:rsidRDefault="00FD545C" w:rsidP="0000336F">
                                  <w:r>
                                    <w:t xml:space="preserve">  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27" type="#_x0000_t202" style="position:absolute;margin-left:135pt;margin-top:13.85pt;width:36pt;height:3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" filled="f" stroked="f">
                      <v:textbox>
                        <w:txbxContent>
                          <w:p w:rsidR="00FD545C" w:rsidRDefault="00FD545C" w:rsidP="0000336F">
                            <w:r>
                              <w:t>×</w:t>
                            </w:r>
                          </w:p>
                          <w:p w:rsidR="00FD545C" w:rsidRDefault="00FD545C" w:rsidP="0000336F">
                            <w:r>
                              <w:t xml:space="preserve">  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23495</wp:posOffset>
                      </wp:positionV>
                      <wp:extent cx="457200" cy="342900"/>
                      <wp:effectExtent l="0" t="0" r="0" b="0"/>
                      <wp:wrapNone/>
                      <wp:docPr id="4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545C" w:rsidRDefault="00FD545C">
                                  <w:r>
                                    <w:t>(d)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28" type="#_x0000_t202" style="position:absolute;margin-left:9pt;margin-top:1.85pt;width:36pt;height:2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tJqtQIAAMA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o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" filled="f" stroked="f">
                      <v:textbox>
                        <w:txbxContent>
                          <w:p w:rsidR="00FD545C" w:rsidRDefault="00FD545C">
                            <w:r>
                              <w:t>(d)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19" w:type="dxa"/>
          </w:tcPr>
          <w:p w:rsidR="00FD545C" w:rsidRPr="00CD3B8A" w:rsidRDefault="00FF3637" w:rsidP="0000336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1737995</wp:posOffset>
                      </wp:positionV>
                      <wp:extent cx="457200" cy="342900"/>
                      <wp:effectExtent l="0" t="0" r="0" b="0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545C" w:rsidRDefault="00FD545C" w:rsidP="00FD545C"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  <w:r>
                                    <w:t>’)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29" type="#_x0000_t202" style="position:absolute;margin-left:26.85pt;margin-top:136.85pt;width:36pt;height:2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3+tQIAAMA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" filled="f" stroked="f">
                      <v:textbox>
                        <w:txbxContent>
                          <w:p w:rsidR="00FD545C" w:rsidRDefault="00FD545C" w:rsidP="00FD545C">
                            <w:r>
                              <w:t>(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’)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1223645</wp:posOffset>
                      </wp:positionV>
                      <wp:extent cx="457200" cy="457200"/>
                      <wp:effectExtent l="0" t="0" r="0" b="0"/>
                      <wp:wrapNone/>
                      <wp:docPr id="2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545C" w:rsidRDefault="00FD545C" w:rsidP="0000336F">
                                  <w:r>
                                    <w:t>×</w:t>
                                  </w:r>
                                </w:p>
                                <w:p w:rsidR="00FD545C" w:rsidRDefault="00FD545C" w:rsidP="0000336F">
                                  <w:r>
                                    <w:t xml:space="preserve">   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0" type="#_x0000_t202" style="position:absolute;margin-left:167.85pt;margin-top:96.35pt;width:36pt;height:3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SisAIAALk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" filled="f" stroked="f">
                      <v:textbox>
                        <w:txbxContent>
                          <w:p w:rsidR="00FD545C" w:rsidRDefault="00FD545C" w:rsidP="0000336F">
                            <w:r>
                              <w:t>×</w:t>
                            </w:r>
                          </w:p>
                          <w:p w:rsidR="00FD545C" w:rsidRDefault="00FD545C" w:rsidP="0000336F">
                            <w:r>
                              <w:t xml:space="preserve">  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167640</wp:posOffset>
                      </wp:positionV>
                      <wp:extent cx="1714500" cy="1619250"/>
                      <wp:effectExtent l="0" t="0" r="0" b="0"/>
                      <wp:wrapNone/>
                      <wp:docPr id="1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0" cy="1619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50.1pt;margin-top:13.2pt;width:135pt;height:127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GGLQIAAEw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"/>
                  </w:pict>
                </mc:Fallback>
              </mc:AlternateContent>
            </w:r>
          </w:p>
        </w:tc>
      </w:tr>
    </w:tbl>
    <w:p w:rsidR="0000336F" w:rsidRDefault="0000336F" w:rsidP="00CD3B8A">
      <w:pPr>
        <w:rPr>
          <w:noProof/>
          <w:sz w:val="24"/>
          <w:szCs w:val="24"/>
        </w:rPr>
      </w:pPr>
    </w:p>
    <w:p w:rsidR="0000336F" w:rsidRPr="00CD3B8A" w:rsidRDefault="00CD3B8A" w:rsidP="00CD3B8A">
      <w:pPr>
        <w:rPr>
          <w:noProof/>
          <w:sz w:val="22"/>
          <w:szCs w:val="24"/>
        </w:rPr>
      </w:pPr>
      <w:r>
        <w:rPr>
          <w:noProof/>
          <w:sz w:val="22"/>
          <w:szCs w:val="24"/>
        </w:rPr>
        <w:t xml:space="preserve">3.   </w:t>
      </w:r>
      <w:r w:rsidR="0000336F" w:rsidRPr="00CD3B8A">
        <w:rPr>
          <w:noProof/>
          <w:sz w:val="22"/>
          <w:szCs w:val="24"/>
        </w:rPr>
        <w:t xml:space="preserve">Compléter les phrases suivantes : </w:t>
      </w:r>
    </w:p>
    <w:p w:rsidR="0000336F" w:rsidRPr="00CD3B8A" w:rsidRDefault="0000336F" w:rsidP="005E6778">
      <w:pPr>
        <w:numPr>
          <w:ilvl w:val="0"/>
          <w:numId w:val="3"/>
        </w:numPr>
        <w:ind w:left="284" w:firstLine="54"/>
        <w:rPr>
          <w:sz w:val="22"/>
          <w:szCs w:val="24"/>
        </w:rPr>
      </w:pPr>
      <w:r w:rsidRPr="00CD3B8A">
        <w:rPr>
          <w:sz w:val="22"/>
          <w:szCs w:val="24"/>
        </w:rPr>
        <w:t>A et A’ sont  ……………………</w:t>
      </w:r>
      <w:r w:rsidR="00CD3B8A" w:rsidRPr="00CD3B8A">
        <w:rPr>
          <w:sz w:val="22"/>
          <w:szCs w:val="24"/>
        </w:rPr>
        <w:t>…</w:t>
      </w:r>
      <w:r w:rsidRPr="00CD3B8A">
        <w:rPr>
          <w:sz w:val="22"/>
          <w:szCs w:val="24"/>
        </w:rPr>
        <w:t xml:space="preserve">…  par rapport à ……..  .  </w:t>
      </w:r>
    </w:p>
    <w:p w:rsidR="0000336F" w:rsidRDefault="00FD545C" w:rsidP="0000336F">
      <w:pPr>
        <w:numPr>
          <w:ilvl w:val="0"/>
          <w:numId w:val="2"/>
        </w:numPr>
        <w:rPr>
          <w:sz w:val="22"/>
          <w:szCs w:val="24"/>
        </w:rPr>
      </w:pPr>
      <w:r w:rsidRPr="00CD3B8A">
        <w:rPr>
          <w:sz w:val="22"/>
          <w:szCs w:val="24"/>
        </w:rPr>
        <w:t>Le symétrique du segment [AB</w:t>
      </w:r>
      <w:r w:rsidR="005E6778">
        <w:rPr>
          <w:sz w:val="22"/>
          <w:szCs w:val="24"/>
        </w:rPr>
        <w:t xml:space="preserve">] est le  </w:t>
      </w:r>
      <w:proofErr w:type="gramStart"/>
      <w:r w:rsidR="005E6778">
        <w:rPr>
          <w:sz w:val="22"/>
          <w:szCs w:val="24"/>
        </w:rPr>
        <w:t>.</w:t>
      </w:r>
      <w:r w:rsidR="0000336F" w:rsidRPr="00CD3B8A">
        <w:rPr>
          <w:sz w:val="22"/>
          <w:szCs w:val="24"/>
        </w:rPr>
        <w:t>…………………..</w:t>
      </w:r>
      <w:proofErr w:type="gramEnd"/>
      <w:r w:rsidR="0000336F" w:rsidRPr="00CD3B8A">
        <w:rPr>
          <w:sz w:val="22"/>
          <w:szCs w:val="24"/>
        </w:rPr>
        <w:t xml:space="preserve">   [………].  </w:t>
      </w:r>
    </w:p>
    <w:p w:rsidR="005E6778" w:rsidRDefault="005E6778" w:rsidP="005E6778">
      <w:pPr>
        <w:rPr>
          <w:sz w:val="22"/>
          <w:szCs w:val="24"/>
        </w:rPr>
      </w:pPr>
    </w:p>
    <w:p w:rsidR="005E6778" w:rsidRPr="000654D1" w:rsidRDefault="00FF26B8" w:rsidP="005E6778">
      <w:pPr>
        <w:ind w:left="360"/>
        <w:rPr>
          <w:i/>
          <w:noProof/>
          <w:sz w:val="24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3032BBE3" wp14:editId="255ED326">
            <wp:simplePos x="0" y="0"/>
            <wp:positionH relativeFrom="margin">
              <wp:posOffset>-464820</wp:posOffset>
            </wp:positionH>
            <wp:positionV relativeFrom="margin">
              <wp:posOffset>4958080</wp:posOffset>
            </wp:positionV>
            <wp:extent cx="7124700" cy="4869180"/>
            <wp:effectExtent l="0" t="0" r="0" b="762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160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" r="15862"/>
                    <a:stretch/>
                  </pic:blipFill>
                  <pic:spPr bwMode="auto">
                    <a:xfrm>
                      <a:off x="0" y="0"/>
                      <a:ext cx="7124700" cy="486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778" w:rsidRPr="005E6778">
        <w:rPr>
          <w:b/>
          <w:noProof/>
          <w:sz w:val="28"/>
          <w:szCs w:val="24"/>
          <w:u w:val="single"/>
        </w:rPr>
        <w:t xml:space="preserve">Exercice </w:t>
      </w:r>
      <w:r w:rsidR="005E6778">
        <w:rPr>
          <w:b/>
          <w:noProof/>
          <w:sz w:val="28"/>
          <w:szCs w:val="24"/>
          <w:u w:val="single"/>
        </w:rPr>
        <w:t>2</w:t>
      </w:r>
      <w:r w:rsidR="005E6778" w:rsidRPr="005E6778">
        <w:rPr>
          <w:noProof/>
          <w:sz w:val="28"/>
          <w:szCs w:val="24"/>
        </w:rPr>
        <w:t> </w:t>
      </w:r>
      <w:r w:rsidR="005E6778">
        <w:rPr>
          <w:noProof/>
          <w:sz w:val="24"/>
          <w:szCs w:val="24"/>
        </w:rPr>
        <w:t xml:space="preserve">: </w:t>
      </w:r>
      <w:r w:rsidR="000654D1">
        <w:rPr>
          <w:noProof/>
          <w:sz w:val="24"/>
          <w:szCs w:val="24"/>
        </w:rPr>
        <w:t xml:space="preserve"> </w:t>
      </w:r>
      <w:r w:rsidR="00D14ADB">
        <w:rPr>
          <w:i/>
          <w:noProof/>
          <w:sz w:val="24"/>
          <w:szCs w:val="24"/>
        </w:rPr>
        <w:t>s</w:t>
      </w:r>
      <w:r w:rsidR="000654D1">
        <w:rPr>
          <w:i/>
          <w:noProof/>
          <w:sz w:val="24"/>
          <w:szCs w:val="24"/>
        </w:rPr>
        <w:t xml:space="preserve">ur </w:t>
      </w:r>
      <w:r w:rsidR="00D14ADB">
        <w:rPr>
          <w:i/>
          <w:noProof/>
          <w:sz w:val="24"/>
          <w:szCs w:val="24"/>
        </w:rPr>
        <w:t>4,5 points</w:t>
      </w:r>
      <w:bookmarkStart w:id="0" w:name="_GoBack"/>
      <w:bookmarkEnd w:id="0"/>
    </w:p>
    <w:p w:rsidR="000654D1" w:rsidRDefault="000654D1" w:rsidP="005E6778">
      <w:pPr>
        <w:rPr>
          <w:sz w:val="22"/>
          <w:szCs w:val="24"/>
        </w:rPr>
      </w:pPr>
    </w:p>
    <w:p w:rsidR="00D14ADB" w:rsidRPr="000654D1" w:rsidRDefault="000654D1" w:rsidP="00D14ADB">
      <w:pPr>
        <w:ind w:left="360"/>
        <w:rPr>
          <w:i/>
          <w:noProof/>
          <w:sz w:val="24"/>
          <w:szCs w:val="24"/>
        </w:rPr>
      </w:pPr>
      <w:r>
        <w:rPr>
          <w:noProof/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C592BCC" wp14:editId="23F1E5DC">
            <wp:simplePos x="0" y="0"/>
            <wp:positionH relativeFrom="margin">
              <wp:posOffset>-190500</wp:posOffset>
            </wp:positionH>
            <wp:positionV relativeFrom="margin">
              <wp:posOffset>350520</wp:posOffset>
            </wp:positionV>
            <wp:extent cx="6629400" cy="309054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3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778">
        <w:rPr>
          <w:b/>
          <w:noProof/>
          <w:sz w:val="28"/>
          <w:szCs w:val="24"/>
          <w:u w:val="single"/>
        </w:rPr>
        <w:t xml:space="preserve">Exercice </w:t>
      </w:r>
      <w:r>
        <w:rPr>
          <w:b/>
          <w:noProof/>
          <w:sz w:val="28"/>
          <w:szCs w:val="24"/>
          <w:u w:val="single"/>
        </w:rPr>
        <w:t>3</w:t>
      </w:r>
      <w:r w:rsidRPr="005E6778">
        <w:rPr>
          <w:noProof/>
          <w:sz w:val="28"/>
          <w:szCs w:val="24"/>
        </w:rPr>
        <w:t> </w:t>
      </w:r>
      <w:r>
        <w:rPr>
          <w:noProof/>
          <w:sz w:val="24"/>
          <w:szCs w:val="24"/>
        </w:rPr>
        <w:t>:</w:t>
      </w:r>
      <w:r w:rsidR="00D14AD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</w:t>
      </w:r>
      <w:r w:rsidR="00D14ADB">
        <w:rPr>
          <w:i/>
          <w:noProof/>
          <w:sz w:val="24"/>
          <w:szCs w:val="24"/>
        </w:rPr>
        <w:t>s</w:t>
      </w:r>
      <w:r w:rsidR="00D14ADB">
        <w:rPr>
          <w:i/>
          <w:noProof/>
          <w:sz w:val="24"/>
          <w:szCs w:val="24"/>
        </w:rPr>
        <w:t xml:space="preserve">ur </w:t>
      </w:r>
      <w:r w:rsidR="00D14ADB">
        <w:rPr>
          <w:i/>
          <w:noProof/>
          <w:sz w:val="24"/>
          <w:szCs w:val="24"/>
        </w:rPr>
        <w:t>3</w:t>
      </w:r>
      <w:r w:rsidR="00D14ADB">
        <w:rPr>
          <w:i/>
          <w:noProof/>
          <w:sz w:val="24"/>
          <w:szCs w:val="24"/>
        </w:rPr>
        <w:t xml:space="preserve"> points</w:t>
      </w:r>
    </w:p>
    <w:p w:rsidR="000654D1" w:rsidRDefault="000654D1" w:rsidP="000654D1">
      <w:pPr>
        <w:ind w:left="360"/>
        <w:rPr>
          <w:noProof/>
          <w:sz w:val="24"/>
          <w:szCs w:val="24"/>
        </w:rPr>
      </w:pPr>
    </w:p>
    <w:p w:rsidR="000654D1" w:rsidRDefault="000654D1" w:rsidP="005E6778">
      <w:pPr>
        <w:rPr>
          <w:sz w:val="22"/>
          <w:szCs w:val="24"/>
        </w:rPr>
      </w:pPr>
    </w:p>
    <w:p w:rsidR="000654D1" w:rsidRDefault="000654D1" w:rsidP="005E6778">
      <w:pPr>
        <w:rPr>
          <w:sz w:val="22"/>
          <w:szCs w:val="24"/>
        </w:rPr>
      </w:pPr>
    </w:p>
    <w:p w:rsidR="000654D1" w:rsidRDefault="000654D1" w:rsidP="005E6778">
      <w:pPr>
        <w:rPr>
          <w:sz w:val="22"/>
          <w:szCs w:val="24"/>
        </w:rPr>
      </w:pPr>
    </w:p>
    <w:p w:rsidR="005E6778" w:rsidRPr="00CD3B8A" w:rsidRDefault="005E6778" w:rsidP="005E6778">
      <w:pPr>
        <w:rPr>
          <w:sz w:val="22"/>
          <w:szCs w:val="24"/>
        </w:rPr>
      </w:pPr>
    </w:p>
    <w:sectPr w:rsidR="005E6778" w:rsidRPr="00CD3B8A" w:rsidSect="003173FE">
      <w:pgSz w:w="11906" w:h="16838"/>
      <w:pgMar w:top="568" w:right="746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42FE8"/>
    <w:multiLevelType w:val="hybridMultilevel"/>
    <w:tmpl w:val="320AF9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9E5369"/>
    <w:multiLevelType w:val="hybridMultilevel"/>
    <w:tmpl w:val="5E6CE1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8F25D4"/>
    <w:multiLevelType w:val="hybridMultilevel"/>
    <w:tmpl w:val="2EBA0AB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926"/>
    <w:rsid w:val="0000336F"/>
    <w:rsid w:val="000654D1"/>
    <w:rsid w:val="00191407"/>
    <w:rsid w:val="00211D7B"/>
    <w:rsid w:val="00307854"/>
    <w:rsid w:val="003173FE"/>
    <w:rsid w:val="003A5890"/>
    <w:rsid w:val="005E6778"/>
    <w:rsid w:val="00717400"/>
    <w:rsid w:val="00781878"/>
    <w:rsid w:val="00784606"/>
    <w:rsid w:val="007B0926"/>
    <w:rsid w:val="00881712"/>
    <w:rsid w:val="00AC5915"/>
    <w:rsid w:val="00BF5FF6"/>
    <w:rsid w:val="00CD0EE5"/>
    <w:rsid w:val="00CD3B8A"/>
    <w:rsid w:val="00CE144A"/>
    <w:rsid w:val="00D14ADB"/>
    <w:rsid w:val="00D805AA"/>
    <w:rsid w:val="00E06854"/>
    <w:rsid w:val="00FD545C"/>
    <w:rsid w:val="00FF26B8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4" type="connector" idref="#_x0000_s1058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6F"/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uiPriority w:val="59"/>
    <w:rsid w:val="00FD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654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5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6F"/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uiPriority w:val="59"/>
    <w:rsid w:val="00FD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654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5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pri&#233;taire\Application%20Data\Microsoft\Mod&#232;les\Gdmat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Gdmath.dot</Template>
  <TotalTime>6</TotalTime>
  <Pages>2</Pages>
  <Words>84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:</vt:lpstr>
    </vt:vector>
  </TitlesOfParts>
  <Company>GD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:</dc:title>
  <dc:creator>User name placeholder</dc:creator>
  <cp:lastModifiedBy>Yann</cp:lastModifiedBy>
  <cp:revision>4</cp:revision>
  <cp:lastPrinted>2017-03-27T16:28:00Z</cp:lastPrinted>
  <dcterms:created xsi:type="dcterms:W3CDTF">2017-03-27T16:23:00Z</dcterms:created>
  <dcterms:modified xsi:type="dcterms:W3CDTF">2017-03-27T16:29:00Z</dcterms:modified>
</cp:coreProperties>
</file>