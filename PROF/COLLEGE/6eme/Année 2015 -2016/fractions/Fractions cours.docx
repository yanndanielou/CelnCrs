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670" w:rsidRPr="00AA6670" w:rsidRDefault="00AA6670" w:rsidP="00AA6670">
      <w:pPr>
        <w:jc w:val="center"/>
        <w:rPr>
          <w:rFonts w:ascii="Comic Sans MS" w:hAnsi="Comic Sans MS"/>
          <w:b/>
          <w:sz w:val="32"/>
          <w:szCs w:val="32"/>
        </w:rPr>
      </w:pPr>
      <w:bookmarkStart w:id="0" w:name="_GoBack"/>
      <w:bookmarkEnd w:id="0"/>
      <w:r w:rsidRPr="00AA6670">
        <w:rPr>
          <w:rFonts w:ascii="Comic Sans MS" w:hAnsi="Comic Sans MS"/>
          <w:b/>
          <w:sz w:val="32"/>
          <w:szCs w:val="32"/>
        </w:rPr>
        <w:t>Ecritures fractionnaires.</w:t>
      </w:r>
    </w:p>
    <w:p w:rsidR="00AA6670" w:rsidRPr="00AA6670" w:rsidRDefault="00AA6670" w:rsidP="00AA6670"/>
    <w:p w:rsidR="00AA6670" w:rsidRPr="00AA6670" w:rsidRDefault="00AA6670" w:rsidP="00AA6670">
      <w:pPr>
        <w:shd w:val="clear" w:color="auto" w:fill="FFFFFF"/>
        <w:autoSpaceDE w:val="0"/>
        <w:autoSpaceDN w:val="0"/>
        <w:adjustRightInd w:val="0"/>
        <w:rPr>
          <w:rFonts w:ascii="Comic Sans MS" w:hAnsi="Comic Sans MS"/>
          <w:bCs/>
          <w:color w:val="000000"/>
          <w:szCs w:val="24"/>
          <w:u w:val="single"/>
        </w:rPr>
      </w:pPr>
      <w:r w:rsidRPr="00AA6670">
        <w:rPr>
          <w:rFonts w:ascii="Comic Sans MS" w:hAnsi="Comic Sans MS"/>
          <w:bCs/>
          <w:color w:val="000000"/>
          <w:szCs w:val="24"/>
        </w:rPr>
        <w:t xml:space="preserve">I.   </w:t>
      </w:r>
      <w:r w:rsidRPr="00AA6670">
        <w:rPr>
          <w:rFonts w:ascii="Comic Sans MS" w:hAnsi="Comic Sans MS"/>
          <w:bCs/>
          <w:color w:val="000000"/>
          <w:szCs w:val="24"/>
          <w:u w:val="single"/>
        </w:rPr>
        <w:t>Introduction :</w:t>
      </w:r>
    </w:p>
    <w:p w:rsidR="00AA6670" w:rsidRPr="00AA6670" w:rsidRDefault="00AA6670" w:rsidP="00AA6670">
      <w:pPr>
        <w:shd w:val="clear" w:color="auto" w:fill="FFFFFF"/>
        <w:autoSpaceDE w:val="0"/>
        <w:autoSpaceDN w:val="0"/>
        <w:adjustRightInd w:val="0"/>
        <w:ind w:firstLine="708"/>
        <w:rPr>
          <w:szCs w:val="24"/>
        </w:rPr>
      </w:pPr>
      <w:r w:rsidRPr="00AA6670">
        <w:rPr>
          <w:color w:val="000000"/>
          <w:szCs w:val="24"/>
        </w:rPr>
        <w:t>1)  Dans le texte suivant, remplacer les mots soulignés par des fractions et les fractions surlignées en gris par des mots.</w:t>
      </w:r>
    </w:p>
    <w:p w:rsidR="00AA6670" w:rsidRPr="00AA6670" w:rsidRDefault="00AA6670" w:rsidP="00AA6670">
      <w:pPr>
        <w:shd w:val="clear" w:color="auto" w:fill="FFFFFF"/>
        <w:autoSpaceDE w:val="0"/>
        <w:autoSpaceDN w:val="0"/>
        <w:adjustRightInd w:val="0"/>
        <w:jc w:val="center"/>
        <w:rPr>
          <w:i/>
          <w:szCs w:val="24"/>
        </w:rPr>
      </w:pPr>
      <w:r w:rsidRPr="00AA6670">
        <w:rPr>
          <w:b/>
          <w:bCs/>
          <w:i/>
          <w:color w:val="000000"/>
          <w:szCs w:val="24"/>
        </w:rPr>
        <w:t>Vivre en Europe</w:t>
      </w:r>
    </w:p>
    <w:p w:rsidR="00AA6670" w:rsidRPr="00AA6670" w:rsidRDefault="00AA6670" w:rsidP="00AA6670">
      <w:pPr>
        <w:shd w:val="clear" w:color="auto" w:fill="FFFFFF"/>
        <w:autoSpaceDE w:val="0"/>
        <w:autoSpaceDN w:val="0"/>
        <w:adjustRightInd w:val="0"/>
        <w:ind w:firstLine="708"/>
        <w:rPr>
          <w:szCs w:val="24"/>
        </w:rPr>
      </w:pPr>
      <w:r w:rsidRPr="00AA6670">
        <w:rPr>
          <w:color w:val="000000"/>
          <w:szCs w:val="24"/>
        </w:rPr>
        <w:t>Une étude datant de 2006 révèle les points suivants :</w:t>
      </w:r>
    </w:p>
    <w:p w:rsidR="00AA6670" w:rsidRPr="00AA6670" w:rsidRDefault="00AA6670" w:rsidP="00AA6670">
      <w:pPr>
        <w:shd w:val="clear" w:color="auto" w:fill="FFFFFF"/>
        <w:autoSpaceDE w:val="0"/>
        <w:autoSpaceDN w:val="0"/>
        <w:adjustRightInd w:val="0"/>
        <w:rPr>
          <w:color w:val="000000"/>
          <w:szCs w:val="24"/>
        </w:rPr>
      </w:pPr>
      <w:r w:rsidRPr="00AA6670">
        <w:rPr>
          <w:color w:val="000000"/>
          <w:szCs w:val="24"/>
        </w:rPr>
        <w:t xml:space="preserve">(1)    un peu plus de </w:t>
      </w:r>
      <w:r w:rsidRPr="00AA6670">
        <w:rPr>
          <w:color w:val="000000"/>
          <w:szCs w:val="24"/>
          <w:u w:val="single"/>
        </w:rPr>
        <w:t>trois cinquièmes</w:t>
      </w:r>
      <w:r w:rsidRPr="00AA6670">
        <w:rPr>
          <w:color w:val="000000"/>
          <w:szCs w:val="24"/>
        </w:rPr>
        <w:t xml:space="preserve"> des Européens pratiquent une activité physique au moins une fois par semaine   </w:t>
      </w:r>
      <w:r w:rsidRPr="00AA6670">
        <w:rPr>
          <w:color w:val="000000"/>
          <w:szCs w:val="24"/>
        </w:rPr>
        <w:sym w:font="Wingdings" w:char="F0E0"/>
      </w:r>
      <w:r w:rsidRPr="00AA6670">
        <w:rPr>
          <w:color w:val="000000"/>
          <w:szCs w:val="24"/>
        </w:rPr>
        <w:t xml:space="preserve">  ………….</w:t>
      </w:r>
    </w:p>
    <w:p w:rsidR="00AA6670" w:rsidRPr="00AA6670" w:rsidRDefault="00AA6670" w:rsidP="00AA6670">
      <w:pPr>
        <w:shd w:val="clear" w:color="auto" w:fill="FFFFFF"/>
        <w:autoSpaceDE w:val="0"/>
        <w:autoSpaceDN w:val="0"/>
        <w:adjustRightInd w:val="0"/>
        <w:ind w:firstLine="708"/>
        <w:rPr>
          <w:szCs w:val="24"/>
        </w:rPr>
      </w:pPr>
    </w:p>
    <w:p w:rsidR="00AA6670" w:rsidRPr="00AA6670" w:rsidRDefault="00AA6670" w:rsidP="00AA6670">
      <w:pPr>
        <w:shd w:val="clear" w:color="auto" w:fill="FFFFFF"/>
        <w:autoSpaceDE w:val="0"/>
        <w:autoSpaceDN w:val="0"/>
        <w:adjustRightInd w:val="0"/>
        <w:rPr>
          <w:szCs w:val="24"/>
        </w:rPr>
      </w:pPr>
      <w:r w:rsidRPr="00AA6670">
        <w:rPr>
          <w:color w:val="000000"/>
          <w:szCs w:val="24"/>
        </w:rPr>
        <w:t xml:space="preserve">(2)    </w:t>
      </w:r>
      <w:r w:rsidRPr="00AA6670">
        <w:rPr>
          <w:color w:val="000000"/>
          <w:szCs w:val="24"/>
          <w:u w:val="single"/>
        </w:rPr>
        <w:t>huit dixièmes</w:t>
      </w:r>
      <w:r w:rsidRPr="00AA6670">
        <w:rPr>
          <w:color w:val="000000"/>
          <w:szCs w:val="24"/>
        </w:rPr>
        <w:t xml:space="preserve"> des Européens se sont déclarés satisfaits de leur mode de vie </w:t>
      </w:r>
      <w:r w:rsidRPr="00AA6670">
        <w:rPr>
          <w:color w:val="000000"/>
          <w:szCs w:val="24"/>
        </w:rPr>
        <w:sym w:font="Wingdings" w:char="F0E0"/>
      </w:r>
      <w:r w:rsidRPr="00AA6670">
        <w:rPr>
          <w:color w:val="000000"/>
          <w:szCs w:val="24"/>
        </w:rPr>
        <w:t xml:space="preserve">  …………</w:t>
      </w:r>
    </w:p>
    <w:p w:rsidR="00AA6670" w:rsidRPr="00AA6670" w:rsidRDefault="00AA6670" w:rsidP="00AA6670">
      <w:pPr>
        <w:shd w:val="clear" w:color="auto" w:fill="FFFFFF"/>
        <w:autoSpaceDE w:val="0"/>
        <w:autoSpaceDN w:val="0"/>
        <w:adjustRightInd w:val="0"/>
        <w:rPr>
          <w:color w:val="000000"/>
          <w:szCs w:val="24"/>
        </w:rPr>
      </w:pPr>
      <w:r w:rsidRPr="00AA6670">
        <w:rPr>
          <w:color w:val="000000"/>
          <w:szCs w:val="24"/>
        </w:rPr>
        <w:t xml:space="preserve">(3)   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color w:val="000000"/>
                <w:sz w:val="32"/>
                <w:szCs w:val="24"/>
              </w:rPr>
              <m:t>14</m:t>
            </m:r>
          </m:num>
          <m:den>
            <m:r>
              <w:rPr>
                <w:rFonts w:ascii="Cambria Math" w:hAnsi="Cambria Math"/>
                <w:color w:val="000000"/>
                <w:sz w:val="32"/>
                <w:szCs w:val="24"/>
              </w:rPr>
              <m:t>25</m:t>
            </m:r>
          </m:den>
        </m:f>
      </m:oMath>
      <w:r w:rsidRPr="00AA6670">
        <w:rPr>
          <w:color w:val="000000"/>
          <w:szCs w:val="24"/>
        </w:rPr>
        <w:t xml:space="preserve"> des Européens se disent capables de tenir une conversation dans une langue étrangère </w:t>
      </w:r>
      <w:r w:rsidRPr="00AA6670">
        <w:rPr>
          <w:color w:val="000000"/>
          <w:szCs w:val="24"/>
        </w:rPr>
        <w:sym w:font="Wingdings" w:char="F0E0"/>
      </w:r>
      <w:r w:rsidRPr="00AA6670">
        <w:rPr>
          <w:color w:val="000000"/>
          <w:szCs w:val="24"/>
        </w:rPr>
        <w:t xml:space="preserve"> ………….</w:t>
      </w:r>
    </w:p>
    <w:p w:rsidR="00AA6670" w:rsidRPr="00AA6670" w:rsidRDefault="00AA6670" w:rsidP="00AA6670">
      <w:pPr>
        <w:shd w:val="clear" w:color="auto" w:fill="FFFFFF"/>
        <w:autoSpaceDE w:val="0"/>
        <w:autoSpaceDN w:val="0"/>
        <w:adjustRightInd w:val="0"/>
        <w:rPr>
          <w:szCs w:val="24"/>
        </w:rPr>
      </w:pPr>
      <w:r w:rsidRPr="00AA6670">
        <w:rPr>
          <w:color w:val="000000"/>
          <w:szCs w:val="24"/>
        </w:rPr>
        <w:t xml:space="preserve">(4) 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24"/>
              </w:rPr>
            </m:ctrlPr>
          </m:fPr>
          <m:num>
            <m:r>
              <w:rPr>
                <w:rFonts w:ascii="Cambria Math" w:hAnsi="Cambria Math"/>
                <w:color w:val="000000"/>
                <w:sz w:val="32"/>
                <w:szCs w:val="24"/>
              </w:rPr>
              <m:t>95</m:t>
            </m:r>
          </m:num>
          <m:den>
            <m:r>
              <w:rPr>
                <w:rFonts w:ascii="Cambria Math" w:hAnsi="Cambria Math"/>
                <w:color w:val="000000"/>
                <w:sz w:val="32"/>
                <w:szCs w:val="24"/>
              </w:rPr>
              <m:t>100</m:t>
            </m:r>
          </m:den>
        </m:f>
      </m:oMath>
      <w:r w:rsidRPr="00AA6670">
        <w:rPr>
          <w:color w:val="000000"/>
          <w:szCs w:val="24"/>
        </w:rPr>
        <w:t xml:space="preserve">  des familles européennes ont un accès à Internet </w:t>
      </w:r>
      <w:r w:rsidRPr="00AA6670">
        <w:rPr>
          <w:color w:val="000000"/>
          <w:szCs w:val="24"/>
        </w:rPr>
        <w:sym w:font="Wingdings" w:char="F0E0"/>
      </w:r>
      <w:r w:rsidRPr="00AA6670">
        <w:rPr>
          <w:color w:val="000000"/>
          <w:szCs w:val="24"/>
        </w:rPr>
        <w:t xml:space="preserve">  …………………….. </w:t>
      </w:r>
    </w:p>
    <w:p w:rsidR="00AA6670" w:rsidRPr="00AA6670" w:rsidRDefault="00AA6670" w:rsidP="00AA6670">
      <w:pPr>
        <w:shd w:val="clear" w:color="auto" w:fill="FFFFFF"/>
        <w:autoSpaceDE w:val="0"/>
        <w:autoSpaceDN w:val="0"/>
        <w:adjustRightInd w:val="0"/>
        <w:ind w:left="6372"/>
        <w:rPr>
          <w:i/>
          <w:iCs/>
          <w:color w:val="000000"/>
          <w:szCs w:val="24"/>
        </w:rPr>
      </w:pPr>
      <w:r w:rsidRPr="00AA6670">
        <w:rPr>
          <w:i/>
          <w:iCs/>
          <w:color w:val="000000"/>
          <w:szCs w:val="24"/>
        </w:rPr>
        <w:t xml:space="preserve"> D'après http://europa.eu/, août 2008.</w:t>
      </w:r>
    </w:p>
    <w:p w:rsidR="00AA6670" w:rsidRPr="00AA6670" w:rsidRDefault="00AA6670" w:rsidP="00AA6670">
      <w:pPr>
        <w:shd w:val="clear" w:color="auto" w:fill="FFFFFF"/>
        <w:autoSpaceDE w:val="0"/>
        <w:autoSpaceDN w:val="0"/>
        <w:adjustRightInd w:val="0"/>
        <w:ind w:left="6372"/>
        <w:rPr>
          <w:szCs w:val="24"/>
        </w:rPr>
      </w:pPr>
    </w:p>
    <w:p w:rsidR="00AA6670" w:rsidRPr="00AA6670" w:rsidRDefault="00AA6670" w:rsidP="00AA6670">
      <w:pPr>
        <w:shd w:val="clear" w:color="auto" w:fill="FFFFFF"/>
        <w:tabs>
          <w:tab w:val="left" w:pos="9324"/>
        </w:tabs>
        <w:autoSpaceDE w:val="0"/>
        <w:autoSpaceDN w:val="0"/>
        <w:adjustRightInd w:val="0"/>
        <w:ind w:firstLine="708"/>
        <w:rPr>
          <w:color w:val="000000"/>
          <w:szCs w:val="24"/>
        </w:rPr>
      </w:pPr>
      <w:r w:rsidRPr="00AA6670">
        <w:rPr>
          <w:color w:val="000000"/>
          <w:szCs w:val="24"/>
        </w:rPr>
        <w:t xml:space="preserve">b)   Entourer la fraction qui a 5 pour dénominateur et 3 pour numérateur :       </w:t>
      </w:r>
      <w:r w:rsidRPr="00AA6670">
        <w:rPr>
          <w:color w:val="000000"/>
          <w:szCs w:val="24"/>
        </w:rPr>
        <w:fldChar w:fldCharType="begin"/>
      </w:r>
      <w:r w:rsidRPr="00AA6670">
        <w:rPr>
          <w:color w:val="000000"/>
          <w:szCs w:val="24"/>
        </w:rPr>
        <w:instrText>EQ \s\do2(\f(5;3))</w:instrText>
      </w:r>
      <w:r w:rsidRPr="00AA6670">
        <w:rPr>
          <w:color w:val="000000"/>
          <w:szCs w:val="24"/>
        </w:rPr>
        <w:fldChar w:fldCharType="end"/>
      </w:r>
      <w:r w:rsidRPr="00AA6670">
        <w:rPr>
          <w:color w:val="000000"/>
          <w:szCs w:val="24"/>
        </w:rPr>
        <w:t xml:space="preserve">   ou </w:t>
      </w:r>
      <w:r w:rsidRPr="00AA6670">
        <w:rPr>
          <w:color w:val="000000"/>
          <w:szCs w:val="24"/>
        </w:rPr>
        <w:fldChar w:fldCharType="begin"/>
      </w:r>
      <w:r w:rsidRPr="00AA6670">
        <w:rPr>
          <w:color w:val="000000"/>
          <w:szCs w:val="24"/>
        </w:rPr>
        <w:instrText>EQ \s\do2(\f(3;5))</w:instrText>
      </w:r>
      <w:r w:rsidRPr="00AA6670">
        <w:rPr>
          <w:color w:val="000000"/>
          <w:szCs w:val="24"/>
        </w:rPr>
        <w:fldChar w:fldCharType="end"/>
      </w:r>
      <w:r w:rsidRPr="00AA6670">
        <w:rPr>
          <w:color w:val="000000"/>
          <w:szCs w:val="24"/>
        </w:rPr>
        <w:tab/>
      </w:r>
    </w:p>
    <w:p w:rsidR="00AA6670" w:rsidRPr="00AA6670" w:rsidRDefault="00AA6670" w:rsidP="00AA6670">
      <w:pPr>
        <w:shd w:val="clear" w:color="auto" w:fill="FFFFFF"/>
        <w:autoSpaceDE w:val="0"/>
        <w:autoSpaceDN w:val="0"/>
        <w:adjustRightInd w:val="0"/>
        <w:rPr>
          <w:color w:val="000000"/>
          <w:szCs w:val="24"/>
        </w:rPr>
      </w:pPr>
    </w:p>
    <w:p w:rsidR="00AA6670" w:rsidRPr="00AA6670" w:rsidRDefault="00BF7DF8" w:rsidP="00AA6670">
      <w:pPr>
        <w:shd w:val="clear" w:color="auto" w:fill="FFFFFF"/>
        <w:autoSpaceDE w:val="0"/>
        <w:autoSpaceDN w:val="0"/>
        <w:adjustRightInd w:val="0"/>
        <w:rPr>
          <w:b/>
          <w:szCs w:val="24"/>
        </w:rPr>
      </w:pPr>
      <w:r>
        <w:rPr>
          <w:rFonts w:ascii="Comic Sans MS" w:hAnsi="Comic Sans MS"/>
          <w:noProof/>
        </w:rPr>
        <w:pict>
          <v:group id="_x0000_s1461" style="position:absolute;margin-left:293.55pt;margin-top:.75pt;width:195.2pt;height:105.8pt;z-index:251670016" coordorigin="6797,1084" coordsize="3904,211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62" type="#_x0000_t75" style="position:absolute;left:6797;top:1916;width:240;height:620" o:allowincell="f">
              <v:imagedata r:id="rId6" o:title=""/>
            </v:shape>
            <v:shapetype id="_x0000_t63" coordsize="21600,21600" o:spt="63" adj="1350,25920" path="wr,,21600,21600@15@16@17@18l@21@22xe">
              <v:stroke joinstyle="miter"/>
              <v:formulas>
                <v:f eqn="val #0"/>
                <v:f eqn="val #1"/>
                <v:f eqn="sum 10800 0 #0"/>
                <v:f eqn="sum 10800 0 #1"/>
                <v:f eqn="atan2 @2 @3"/>
                <v:f eqn="sumangle @4 11 0"/>
                <v:f eqn="sumangle @4 0 11"/>
                <v:f eqn="cos 10800 @4"/>
                <v:f eqn="sin 10800 @4"/>
                <v:f eqn="cos 10800 @5"/>
                <v:f eqn="sin 10800 @5"/>
                <v:f eqn="cos 10800 @6"/>
                <v:f eqn="sin 10800 @6"/>
                <v:f eqn="sum 10800 0 @7"/>
                <v:f eqn="sum 10800 0 @8"/>
                <v:f eqn="sum 10800 0 @9"/>
                <v:f eqn="sum 10800 0 @10"/>
                <v:f eqn="sum 10800 0 @11"/>
                <v:f eqn="sum 10800 0 @12"/>
                <v:f eqn="mod @2 @3 0"/>
                <v:f eqn="sum @19 0 10800"/>
                <v:f eqn="if @20 #0 @13"/>
                <v:f eqn="if @20 #1 @14"/>
              </v:formulas>
              <v:path o:connecttype="custom" o:connectlocs="10800,0;3163,3163;0,10800;3163,18437;10800,21600;18437,18437;21600,10800;18437,3163;@21,@22" textboxrect="3163,3163,18437,18437"/>
              <v:handles>
                <v:h position="#0,#1"/>
              </v:handles>
            </v:shapetype>
            <v:shape id="_x0000_s1463" type="#_x0000_t63" style="position:absolute;left:7821;top:1084;width:2520;height:720" adj="-6017,27000">
              <v:textbox style="mso-next-textbox:#_x0000_s1463">
                <w:txbxContent>
                  <w:p w:rsidR="00AA6670" w:rsidRDefault="00AA6670" w:rsidP="00AA6670">
                    <w:pPr>
                      <w:pStyle w:val="Corpsdetexte"/>
                      <w:rPr>
                        <w:u w:val="single"/>
                      </w:rPr>
                    </w:pPr>
                    <w:r>
                      <w:rPr>
                        <w:u w:val="single"/>
                      </w:rPr>
                      <w:t xml:space="preserve">  </w:t>
                    </w:r>
                  </w:p>
                </w:txbxContent>
              </v:textbox>
            </v:shape>
            <v:shape id="_x0000_s1464" type="#_x0000_t63" style="position:absolute;left:7661;top:2480;width:2860;height:720" o:allowincell="f" adj="-4169,-1980">
              <v:textbox style="mso-next-textbox:#_x0000_s1464">
                <w:txbxContent>
                  <w:p w:rsidR="00AA6670" w:rsidRDefault="00AA6670" w:rsidP="00AA6670">
                    <w:pPr>
                      <w:pStyle w:val="Corpsdetexte"/>
                    </w:pPr>
                  </w:p>
                </w:txbxContent>
              </v:textbox>
            </v:shape>
            <v:line id="_x0000_s1465" style="position:absolute" from="7085,2224" to="7805,2224" o:allowincell="f">
              <v:stroke startarrow="open"/>
            </v:line>
            <v:line id="_x0000_s1466" style="position:absolute" from="8181,1444" to="9981,1444">
              <v:stroke dashstyle="1 1" endcap="round"/>
            </v:line>
            <v:line id="_x0000_s1467" style="position:absolute;flip:y" from="8093,2884" to="10161,2913" o:allowincell="f">
              <v:stroke dashstyle="1 1" endcap="round"/>
            </v:line>
            <v:line id="_x0000_s1468" style="position:absolute;flip:y" from="8093,2164" to="10701,2192" o:allowincell="f">
              <v:stroke dashstyle="1 1" endcap="round"/>
            </v:line>
          </v:group>
          <o:OLEObject Type="Embed" ProgID="Equation.3" ShapeID="_x0000_s1462" DrawAspect="Content" ObjectID="_1521538129" r:id="rId7"/>
        </w:pict>
      </w:r>
    </w:p>
    <w:p w:rsidR="00AA6670" w:rsidRPr="00AA6670" w:rsidRDefault="00AA6670" w:rsidP="00AA6670">
      <w:pPr>
        <w:ind w:right="-841"/>
        <w:rPr>
          <w:rFonts w:ascii="Comic Sans MS" w:hAnsi="Comic Sans MS"/>
          <w:u w:val="single"/>
        </w:rPr>
      </w:pPr>
      <w:r w:rsidRPr="00AA6670">
        <w:rPr>
          <w:rFonts w:ascii="Comic Sans MS" w:hAnsi="Comic Sans MS"/>
        </w:rPr>
        <w:t xml:space="preserve">II.   </w:t>
      </w:r>
      <w:r w:rsidRPr="00AA6670">
        <w:rPr>
          <w:rFonts w:ascii="Comic Sans MS" w:hAnsi="Comic Sans MS"/>
          <w:u w:val="single"/>
        </w:rPr>
        <w:t xml:space="preserve"> Définition.</w:t>
      </w:r>
    </w:p>
    <w:p w:rsidR="00AA6670" w:rsidRPr="00AA6670" w:rsidRDefault="00AA6670" w:rsidP="00AA6670">
      <w:pPr>
        <w:ind w:right="-841"/>
        <w:rPr>
          <w:u w:val="single"/>
        </w:rPr>
      </w:pPr>
    </w:p>
    <w:p w:rsidR="00AA6670" w:rsidRPr="00AA6670" w:rsidRDefault="00AA6670" w:rsidP="00AA6670">
      <w:pPr>
        <w:ind w:right="-841"/>
        <w:rPr>
          <w:sz w:val="20"/>
        </w:rPr>
      </w:pPr>
      <w:r w:rsidRPr="00AA6670">
        <w:t xml:space="preserve">Une écriture fractionnaire est une écriture de la forme : </w:t>
      </w:r>
      <w:r w:rsidRPr="00AA6670">
        <w:tab/>
      </w:r>
      <w:r w:rsidRPr="00AA6670">
        <w:rPr>
          <w:sz w:val="20"/>
        </w:rPr>
        <w:t xml:space="preserve">   </w:t>
      </w:r>
      <w:r w:rsidRPr="00AA6670">
        <w:rPr>
          <w:sz w:val="20"/>
        </w:rPr>
        <w:tab/>
      </w:r>
    </w:p>
    <w:p w:rsidR="00AA6670" w:rsidRPr="00AA6670" w:rsidRDefault="00AA6670" w:rsidP="00AA6670">
      <w:pPr>
        <w:ind w:right="-841"/>
        <w:rPr>
          <w:sz w:val="20"/>
        </w:rPr>
      </w:pPr>
    </w:p>
    <w:p w:rsidR="00AA6670" w:rsidRPr="00AA6670" w:rsidRDefault="00AA6670" w:rsidP="00AA6670">
      <w:pPr>
        <w:ind w:right="-841"/>
        <w:rPr>
          <w:sz w:val="20"/>
        </w:rPr>
      </w:pPr>
    </w:p>
    <w:p w:rsidR="00AA6670" w:rsidRPr="00AA6670" w:rsidRDefault="00AA6670" w:rsidP="00AA6670">
      <w:pPr>
        <w:ind w:right="-841"/>
        <w:rPr>
          <w:sz w:val="20"/>
        </w:rPr>
      </w:pPr>
    </w:p>
    <w:p w:rsidR="00AA6670" w:rsidRPr="00AA6670" w:rsidRDefault="00AA6670" w:rsidP="00AA6670">
      <w:pPr>
        <w:ind w:right="-841"/>
        <w:rPr>
          <w:sz w:val="20"/>
        </w:rPr>
      </w:pPr>
      <w:r w:rsidRPr="00AA6670">
        <w:t xml:space="preserve">Les nombres </w:t>
      </w:r>
      <w:r w:rsidRPr="00AA6670">
        <w:rPr>
          <w:i/>
        </w:rPr>
        <w:t>a</w:t>
      </w:r>
      <w:r w:rsidRPr="00AA6670">
        <w:t xml:space="preserve"> et </w:t>
      </w:r>
      <w:r w:rsidRPr="00AA6670">
        <w:rPr>
          <w:i/>
        </w:rPr>
        <w:t xml:space="preserve">b </w:t>
      </w:r>
      <w:r w:rsidRPr="00AA6670">
        <w:t>peuvent être des nombres ………………………. .</w:t>
      </w:r>
    </w:p>
    <w:p w:rsidR="00AA6670" w:rsidRPr="00AA6670" w:rsidRDefault="00AA6670" w:rsidP="00AA6670">
      <w:pPr>
        <w:ind w:right="-841"/>
      </w:pPr>
    </w:p>
    <w:p w:rsidR="00AA6670" w:rsidRPr="00AA6670" w:rsidRDefault="00AA6670" w:rsidP="00AA6670">
      <w:pPr>
        <w:ind w:right="-841"/>
      </w:pPr>
      <w:r w:rsidRPr="00AA6670">
        <w:t xml:space="preserve">C’est seulement si les nombres </w:t>
      </w:r>
      <w:r w:rsidRPr="00AA6670">
        <w:rPr>
          <w:i/>
        </w:rPr>
        <w:t>a</w:t>
      </w:r>
      <w:r w:rsidRPr="00AA6670">
        <w:t xml:space="preserve"> et </w:t>
      </w:r>
      <w:r w:rsidRPr="00AA6670">
        <w:rPr>
          <w:i/>
        </w:rPr>
        <w:t xml:space="preserve">b </w:t>
      </w:r>
      <w:r w:rsidRPr="00AA6670">
        <w:t>sont des nombres  ………………qu’on appelle cette écriture …………….</w:t>
      </w:r>
    </w:p>
    <w:p w:rsidR="00AA6670" w:rsidRPr="00AA6670" w:rsidRDefault="004771F4" w:rsidP="00AA6670">
      <w:pPr>
        <w:ind w:right="-8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0" allowOverlap="1">
                <wp:simplePos x="0" y="0"/>
                <wp:positionH relativeFrom="column">
                  <wp:posOffset>3591560</wp:posOffset>
                </wp:positionH>
                <wp:positionV relativeFrom="paragraph">
                  <wp:posOffset>157480</wp:posOffset>
                </wp:positionV>
                <wp:extent cx="184150" cy="1097915"/>
                <wp:effectExtent l="19367" t="18733" r="0" b="25717"/>
                <wp:wrapNone/>
                <wp:docPr id="255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65967">
                          <a:off x="0" y="0"/>
                          <a:ext cx="184150" cy="1097915"/>
                        </a:xfrm>
                        <a:prstGeom prst="leftBrace">
                          <a:avLst>
                            <a:gd name="adj1" fmla="val 6403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57" o:spid="_x0000_s1026" type="#_x0000_t87" style="position:absolute;margin-left:282.8pt;margin-top:12.4pt;width:14.5pt;height:86.45pt;rotation:-5826186fd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" o:allowincell="f" adj="232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0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249555</wp:posOffset>
                </wp:positionV>
                <wp:extent cx="182880" cy="914400"/>
                <wp:effectExtent l="15240" t="22860" r="0" b="22860"/>
                <wp:wrapNone/>
                <wp:docPr id="254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65967">
                          <a:off x="0" y="0"/>
                          <a:ext cx="182880" cy="914400"/>
                        </a:xfrm>
                        <a:prstGeom prst="leftBrace">
                          <a:avLst>
                            <a:gd name="adj1" fmla="val 5370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6" o:spid="_x0000_s1026" type="#_x0000_t87" style="position:absolute;margin-left:160.5pt;margin-top:19.65pt;width:14.4pt;height:1in;rotation:-5826186fd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" o:allowincell="f" adj="232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0" allowOverlap="1">
                <wp:simplePos x="0" y="0"/>
                <wp:positionH relativeFrom="column">
                  <wp:posOffset>392430</wp:posOffset>
                </wp:positionH>
                <wp:positionV relativeFrom="paragraph">
                  <wp:posOffset>249555</wp:posOffset>
                </wp:positionV>
                <wp:extent cx="182880" cy="914400"/>
                <wp:effectExtent l="15240" t="22860" r="0" b="22860"/>
                <wp:wrapNone/>
                <wp:docPr id="253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65967">
                          <a:off x="0" y="0"/>
                          <a:ext cx="182880" cy="914400"/>
                        </a:xfrm>
                        <a:prstGeom prst="leftBrace">
                          <a:avLst>
                            <a:gd name="adj1" fmla="val 5370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5" o:spid="_x0000_s1026" type="#_x0000_t87" style="position:absolute;margin-left:30.9pt;margin-top:19.65pt;width:14.4pt;height:1in;rotation:-5826186fd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" o:allowincell="f" adj="2320"/>
            </w:pict>
          </mc:Fallback>
        </mc:AlternateContent>
      </w:r>
    </w:p>
    <w:p w:rsidR="00AA6670" w:rsidRPr="00AA6670" w:rsidRDefault="00BF7DF8" w:rsidP="00AA6670">
      <w:pPr>
        <w:ind w:right="-841"/>
      </w:pPr>
      <w:r>
        <w:rPr>
          <w:noProof/>
        </w:rPr>
        <w:pict>
          <v:shape id="_x0000_s1460" type="#_x0000_t75" style="position:absolute;margin-left:0;margin-top:0;width:478pt;height:31pt;z-index:251665920" o:allowincell="f">
            <v:imagedata r:id="rId8" o:title=""/>
            <w10:wrap type="topAndBottom"/>
          </v:shape>
          <o:OLEObject Type="Embed" ProgID="Equation.3" ShapeID="_x0000_s1460" DrawAspect="Content" ObjectID="_1521538130" r:id="rId9"/>
        </w:pict>
      </w:r>
    </w:p>
    <w:p w:rsidR="00AA6670" w:rsidRPr="00AA6670" w:rsidRDefault="00AA6670" w:rsidP="00AA6670">
      <w:pPr>
        <w:ind w:right="-841"/>
        <w:rPr>
          <w:sz w:val="20"/>
        </w:rPr>
      </w:pPr>
      <w:r w:rsidRPr="00AA6670">
        <w:rPr>
          <w:sz w:val="20"/>
        </w:rPr>
        <w:t>La famille  « demi »</w:t>
      </w:r>
      <w:r w:rsidRPr="00AA6670">
        <w:rPr>
          <w:sz w:val="20"/>
        </w:rPr>
        <w:tab/>
        <w:t xml:space="preserve">           La famille  « tiers »</w:t>
      </w:r>
      <w:r w:rsidRPr="00AA6670">
        <w:rPr>
          <w:sz w:val="20"/>
        </w:rPr>
        <w:tab/>
      </w:r>
      <w:r w:rsidRPr="00AA6670">
        <w:rPr>
          <w:sz w:val="20"/>
        </w:rPr>
        <w:tab/>
        <w:t xml:space="preserve">  La famille « quart »</w:t>
      </w:r>
      <w:r w:rsidRPr="00AA6670">
        <w:rPr>
          <w:sz w:val="20"/>
        </w:rPr>
        <w:tab/>
      </w:r>
      <w:r w:rsidRPr="00AA6670">
        <w:rPr>
          <w:sz w:val="20"/>
        </w:rPr>
        <w:tab/>
        <w:t>Les autres…</w:t>
      </w:r>
    </w:p>
    <w:p w:rsidR="00AA6670" w:rsidRPr="00AA6670" w:rsidRDefault="00AA6670" w:rsidP="00AA6670">
      <w:pPr>
        <w:ind w:right="-841"/>
        <w:rPr>
          <w:sz w:val="20"/>
        </w:rPr>
      </w:pPr>
      <w:r w:rsidRPr="00AA6670">
        <w:rPr>
          <w:sz w:val="20"/>
        </w:rPr>
        <w:tab/>
      </w:r>
      <w:r w:rsidRPr="00AA6670">
        <w:rPr>
          <w:sz w:val="20"/>
        </w:rPr>
        <w:tab/>
      </w:r>
      <w:r w:rsidRPr="00AA6670">
        <w:rPr>
          <w:sz w:val="20"/>
        </w:rPr>
        <w:tab/>
      </w:r>
      <w:r w:rsidRPr="00AA6670">
        <w:rPr>
          <w:sz w:val="20"/>
        </w:rPr>
        <w:tab/>
      </w:r>
      <w:r w:rsidRPr="00AA6670">
        <w:rPr>
          <w:sz w:val="20"/>
        </w:rPr>
        <w:tab/>
      </w:r>
      <w:r w:rsidRPr="00AA6670">
        <w:rPr>
          <w:sz w:val="20"/>
        </w:rPr>
        <w:tab/>
      </w:r>
      <w:r w:rsidRPr="00AA6670">
        <w:rPr>
          <w:sz w:val="20"/>
        </w:rPr>
        <w:tab/>
      </w:r>
      <w:r w:rsidRPr="00AA6670">
        <w:rPr>
          <w:sz w:val="20"/>
        </w:rPr>
        <w:tab/>
      </w:r>
      <w:r w:rsidRPr="00AA6670">
        <w:rPr>
          <w:sz w:val="20"/>
        </w:rPr>
        <w:tab/>
      </w:r>
      <w:r w:rsidRPr="00AA6670">
        <w:rPr>
          <w:sz w:val="20"/>
        </w:rPr>
        <w:tab/>
        <w:t xml:space="preserve">    « </w:t>
      </w:r>
      <w:proofErr w:type="gramStart"/>
      <w:r w:rsidRPr="00AA6670">
        <w:rPr>
          <w:sz w:val="20"/>
        </w:rPr>
        <w:t>deux</w:t>
      </w:r>
      <w:proofErr w:type="gramEnd"/>
      <w:r w:rsidRPr="00AA6670">
        <w:rPr>
          <w:sz w:val="20"/>
        </w:rPr>
        <w:t xml:space="preserve"> septièmes ; neuf dixièmes</w:t>
      </w:r>
      <w:r w:rsidRPr="00AA6670">
        <w:rPr>
          <w:sz w:val="20"/>
        </w:rPr>
        <w:tab/>
      </w:r>
      <w:r w:rsidRPr="00AA6670">
        <w:rPr>
          <w:sz w:val="20"/>
        </w:rPr>
        <w:tab/>
      </w:r>
      <w:r w:rsidRPr="00AA6670">
        <w:rPr>
          <w:sz w:val="20"/>
        </w:rPr>
        <w:tab/>
        <w:t xml:space="preserve"> </w:t>
      </w:r>
      <w:r w:rsidRPr="00AA6670">
        <w:rPr>
          <w:sz w:val="20"/>
        </w:rPr>
        <w:tab/>
      </w:r>
      <w:r w:rsidRPr="00AA6670">
        <w:rPr>
          <w:sz w:val="20"/>
        </w:rPr>
        <w:tab/>
      </w:r>
      <w:r w:rsidRPr="00AA6670">
        <w:rPr>
          <w:sz w:val="20"/>
        </w:rPr>
        <w:tab/>
      </w:r>
      <w:r w:rsidRPr="00AA6670">
        <w:rPr>
          <w:sz w:val="20"/>
        </w:rPr>
        <w:tab/>
      </w:r>
      <w:r w:rsidRPr="00AA6670">
        <w:rPr>
          <w:sz w:val="20"/>
        </w:rPr>
        <w:tab/>
      </w:r>
      <w:r w:rsidRPr="00AA6670">
        <w:rPr>
          <w:sz w:val="20"/>
        </w:rPr>
        <w:tab/>
      </w:r>
      <w:r w:rsidRPr="00AA6670">
        <w:rPr>
          <w:sz w:val="20"/>
        </w:rPr>
        <w:tab/>
      </w:r>
      <w:r w:rsidRPr="00AA6670">
        <w:rPr>
          <w:sz w:val="20"/>
        </w:rPr>
        <w:tab/>
      </w:r>
      <w:r w:rsidRPr="00AA6670">
        <w:rPr>
          <w:sz w:val="20"/>
        </w:rPr>
        <w:tab/>
      </w:r>
      <w:r w:rsidRPr="00AA6670">
        <w:rPr>
          <w:sz w:val="20"/>
        </w:rPr>
        <w:tab/>
        <w:t xml:space="preserve"> 4,2 sur 5 … »</w:t>
      </w:r>
    </w:p>
    <w:p w:rsidR="00AA6670" w:rsidRPr="00AA6670" w:rsidRDefault="00AA6670" w:rsidP="00AA6670">
      <w:pPr>
        <w:ind w:right="-841"/>
        <w:rPr>
          <w:sz w:val="20"/>
        </w:rPr>
      </w:pPr>
    </w:p>
    <w:p w:rsidR="00AA6670" w:rsidRPr="00AA6670" w:rsidRDefault="00AA6670" w:rsidP="00AA6670">
      <w:pPr>
        <w:ind w:right="-841"/>
      </w:pPr>
      <w:r w:rsidRPr="00AA6670">
        <w:t xml:space="preserve">Si le nombre </w:t>
      </w:r>
      <w:r w:rsidRPr="00AA6670">
        <w:rPr>
          <w:i/>
        </w:rPr>
        <w:t>b</w:t>
      </w:r>
      <w:r w:rsidRPr="00AA6670">
        <w:t xml:space="preserve"> est 10, 100, 1000 …. </w:t>
      </w:r>
      <w:proofErr w:type="gramStart"/>
      <w:r w:rsidRPr="00AA6670">
        <w:t>alors</w:t>
      </w:r>
      <w:proofErr w:type="gramEnd"/>
      <w:r w:rsidRPr="00AA6670">
        <w:t xml:space="preserve"> on parle de </w:t>
      </w:r>
      <w:r w:rsidRPr="00AA6670">
        <w:rPr>
          <w:b/>
          <w:i/>
        </w:rPr>
        <w:t xml:space="preserve"> ……………       ……………..</w:t>
      </w:r>
      <w:r w:rsidRPr="00AA6670">
        <w:t>.  (exemple : …</w:t>
      </w:r>
      <w:proofErr w:type="gramStart"/>
      <w:r w:rsidRPr="00AA6670">
        <w:t>… )</w:t>
      </w:r>
      <w:proofErr w:type="gramEnd"/>
    </w:p>
    <w:p w:rsidR="00AA6670" w:rsidRPr="00AA6670" w:rsidRDefault="00AA6670" w:rsidP="00AA6670">
      <w:pPr>
        <w:ind w:right="-841"/>
      </w:pPr>
    </w:p>
    <w:p w:rsidR="00AA6670" w:rsidRPr="00AA6670" w:rsidRDefault="00AA6670" w:rsidP="00AA6670">
      <w:pPr>
        <w:ind w:right="-841"/>
      </w:pPr>
      <w:r w:rsidRPr="00AA6670">
        <w:rPr>
          <w:b/>
          <w:u w:val="single"/>
        </w:rPr>
        <w:t>ATTENTION</w:t>
      </w:r>
      <w:r w:rsidRPr="00AA6670">
        <w:t> : Le dénominateur d’une fraction ne peut pas être zéro ! ! !</w:t>
      </w:r>
    </w:p>
    <w:p w:rsidR="00AA6670" w:rsidRPr="00AA6670" w:rsidRDefault="00AA6670" w:rsidP="00AA6670">
      <w:pPr>
        <w:rPr>
          <w:rFonts w:ascii="Comic Sans MS" w:hAnsi="Comic Sans MS"/>
          <w:color w:val="000000"/>
          <w:sz w:val="20"/>
        </w:rPr>
      </w:pPr>
      <w:r w:rsidRPr="00AA6670">
        <w:rPr>
          <w:rFonts w:ascii="Comic Sans MS" w:hAnsi="Comic Sans MS"/>
          <w:color w:val="000000"/>
          <w:sz w:val="20"/>
          <w:u w:val="single"/>
        </w:rPr>
        <w:t>Exercices :</w:t>
      </w:r>
      <w:r w:rsidRPr="00AA6670">
        <w:rPr>
          <w:rFonts w:ascii="Comic Sans MS" w:hAnsi="Comic Sans MS"/>
          <w:color w:val="000000"/>
          <w:sz w:val="20"/>
        </w:rPr>
        <w:t xml:space="preserve"> 1)  Associer à chaque phrase la fraction qui lui correspond </w:t>
      </w:r>
      <w:proofErr w:type="gramStart"/>
      <w:r w:rsidRPr="00AA6670">
        <w:rPr>
          <w:rFonts w:ascii="Comic Sans MS" w:hAnsi="Comic Sans MS"/>
          <w:color w:val="000000"/>
          <w:sz w:val="20"/>
        </w:rPr>
        <w:t xml:space="preserve">:  </w:t>
      </w:r>
      <w:r w:rsidRPr="00AA6670">
        <w:rPr>
          <w:rFonts w:ascii="Comic Sans MS" w:hAnsi="Comic Sans MS"/>
          <w:color w:val="000000"/>
          <w:sz w:val="20"/>
        </w:rPr>
        <w:fldChar w:fldCharType="begin"/>
      </w:r>
      <w:r w:rsidRPr="00AA6670">
        <w:rPr>
          <w:rFonts w:ascii="Comic Sans MS" w:hAnsi="Comic Sans MS"/>
          <w:color w:val="000000"/>
          <w:sz w:val="20"/>
        </w:rPr>
        <w:instrText>EQ \s\do2(\f(8;7))</w:instrText>
      </w:r>
      <w:r w:rsidRPr="00AA6670">
        <w:rPr>
          <w:rFonts w:ascii="Comic Sans MS" w:hAnsi="Comic Sans MS"/>
          <w:color w:val="000000"/>
          <w:sz w:val="20"/>
        </w:rPr>
        <w:fldChar w:fldCharType="end"/>
      </w:r>
      <w:r w:rsidRPr="00AA6670">
        <w:rPr>
          <w:rFonts w:ascii="Comic Sans MS" w:hAnsi="Comic Sans MS"/>
          <w:color w:val="000000"/>
          <w:sz w:val="20"/>
        </w:rPr>
        <w:t xml:space="preserve"> ;  </w:t>
      </w:r>
      <w:r w:rsidRPr="00AA6670">
        <w:rPr>
          <w:rFonts w:ascii="Comic Sans MS" w:hAnsi="Comic Sans MS"/>
          <w:color w:val="000000"/>
          <w:sz w:val="20"/>
        </w:rPr>
        <w:fldChar w:fldCharType="begin"/>
      </w:r>
      <w:r w:rsidRPr="00AA6670">
        <w:rPr>
          <w:rFonts w:ascii="Comic Sans MS" w:hAnsi="Comic Sans MS"/>
          <w:color w:val="000000"/>
          <w:sz w:val="20"/>
        </w:rPr>
        <w:instrText>EQ \s\do2(\f(7;8))</w:instrText>
      </w:r>
      <w:r w:rsidRPr="00AA6670">
        <w:rPr>
          <w:rFonts w:ascii="Comic Sans MS" w:hAnsi="Comic Sans MS"/>
          <w:color w:val="000000"/>
          <w:sz w:val="20"/>
        </w:rPr>
        <w:fldChar w:fldCharType="end"/>
      </w:r>
      <w:r w:rsidRPr="00AA6670">
        <w:rPr>
          <w:rFonts w:ascii="Comic Sans MS" w:hAnsi="Comic Sans MS"/>
          <w:color w:val="000000"/>
          <w:sz w:val="20"/>
        </w:rPr>
        <w:t xml:space="preserve">   ;   </w:t>
      </w:r>
      <w:r w:rsidRPr="00AA6670">
        <w:rPr>
          <w:rFonts w:ascii="Comic Sans MS" w:hAnsi="Comic Sans MS"/>
          <w:color w:val="000000"/>
          <w:sz w:val="20"/>
        </w:rPr>
        <w:fldChar w:fldCharType="begin"/>
      </w:r>
      <w:r w:rsidRPr="00AA6670">
        <w:rPr>
          <w:rFonts w:ascii="Comic Sans MS" w:hAnsi="Comic Sans MS"/>
          <w:color w:val="000000"/>
          <w:sz w:val="20"/>
        </w:rPr>
        <w:instrText>EQ \s\do2(\f(12;6))</w:instrText>
      </w:r>
      <w:r w:rsidRPr="00AA6670">
        <w:rPr>
          <w:rFonts w:ascii="Comic Sans MS" w:hAnsi="Comic Sans MS"/>
          <w:color w:val="000000"/>
          <w:sz w:val="20"/>
        </w:rPr>
        <w:fldChar w:fldCharType="end"/>
      </w:r>
      <w:r w:rsidRPr="00AA6670">
        <w:rPr>
          <w:rFonts w:ascii="Comic Sans MS" w:hAnsi="Comic Sans MS"/>
          <w:color w:val="000000"/>
          <w:sz w:val="20"/>
        </w:rPr>
        <w:t xml:space="preserve">   ;</w:t>
      </w:r>
      <w:proofErr w:type="gramEnd"/>
      <w:r w:rsidRPr="00AA6670">
        <w:rPr>
          <w:rFonts w:ascii="Comic Sans MS" w:hAnsi="Comic Sans MS"/>
          <w:color w:val="000000"/>
          <w:sz w:val="20"/>
        </w:rPr>
        <w:t xml:space="preserve">   </w:t>
      </w:r>
      <w:r w:rsidRPr="00AA6670">
        <w:rPr>
          <w:rFonts w:ascii="Comic Sans MS" w:hAnsi="Comic Sans MS"/>
          <w:color w:val="000000"/>
          <w:sz w:val="20"/>
        </w:rPr>
        <w:fldChar w:fldCharType="begin"/>
      </w:r>
      <w:r w:rsidRPr="00AA6670">
        <w:rPr>
          <w:rFonts w:ascii="Comic Sans MS" w:hAnsi="Comic Sans MS"/>
          <w:color w:val="000000"/>
          <w:sz w:val="20"/>
        </w:rPr>
        <w:instrText>EQ \s\do2(\f(4;8))</w:instrText>
      </w:r>
      <w:r w:rsidRPr="00AA6670">
        <w:rPr>
          <w:rFonts w:ascii="Comic Sans MS" w:hAnsi="Comic Sans MS"/>
          <w:color w:val="000000"/>
          <w:sz w:val="20"/>
        </w:rPr>
        <w:fldChar w:fldCharType="end"/>
      </w:r>
    </w:p>
    <w:p w:rsidR="00AA6670" w:rsidRPr="00AA6670" w:rsidRDefault="00AA6670" w:rsidP="00AA6670">
      <w:pPr>
        <w:rPr>
          <w:rFonts w:ascii="Comic Sans MS" w:hAnsi="Comic Sans MS"/>
          <w:color w:val="000000"/>
          <w:sz w:val="20"/>
        </w:rPr>
      </w:pPr>
      <w:r w:rsidRPr="00AA6670">
        <w:rPr>
          <w:rFonts w:ascii="Comic Sans MS" w:hAnsi="Comic Sans MS"/>
          <w:color w:val="000000"/>
          <w:sz w:val="20"/>
        </w:rPr>
        <w:t xml:space="preserve"> </w:t>
      </w:r>
      <w:r w:rsidRPr="00AA6670">
        <w:rPr>
          <w:rFonts w:ascii="Comic Sans MS" w:hAnsi="Comic Sans MS"/>
          <w:color w:val="000000"/>
          <w:sz w:val="20"/>
        </w:rPr>
        <w:tab/>
        <w:t xml:space="preserve">Phrase 1 : « Mon numérateur est le double de mon dénominateur »  </w:t>
      </w:r>
      <w:r w:rsidRPr="00AA6670">
        <w:rPr>
          <w:rFonts w:ascii="Comic Sans MS" w:hAnsi="Comic Sans MS"/>
          <w:color w:val="000000"/>
          <w:sz w:val="20"/>
        </w:rPr>
        <w:sym w:font="Wingdings" w:char="F0E0"/>
      </w:r>
      <w:r w:rsidRPr="00AA6670">
        <w:rPr>
          <w:rFonts w:ascii="Comic Sans MS" w:hAnsi="Comic Sans MS"/>
          <w:color w:val="000000"/>
          <w:sz w:val="20"/>
        </w:rPr>
        <w:t>…..</w:t>
      </w:r>
    </w:p>
    <w:p w:rsidR="00AA6670" w:rsidRPr="00AA6670" w:rsidRDefault="00AA6670" w:rsidP="00AA6670">
      <w:pPr>
        <w:ind w:firstLine="708"/>
        <w:rPr>
          <w:rFonts w:ascii="Comic Sans MS" w:hAnsi="Comic Sans MS"/>
          <w:color w:val="000000"/>
          <w:sz w:val="20"/>
        </w:rPr>
      </w:pPr>
      <w:r w:rsidRPr="00AA6670">
        <w:rPr>
          <w:rFonts w:ascii="Comic Sans MS" w:hAnsi="Comic Sans MS"/>
          <w:color w:val="000000"/>
          <w:sz w:val="20"/>
        </w:rPr>
        <w:t xml:space="preserve"> Phrase 2 : « Mon dénominateur est le double de mon numérateur » </w:t>
      </w:r>
      <w:r w:rsidRPr="00AA6670">
        <w:rPr>
          <w:rFonts w:ascii="Comic Sans MS" w:hAnsi="Comic Sans MS"/>
          <w:color w:val="000000"/>
          <w:sz w:val="20"/>
        </w:rPr>
        <w:sym w:font="Wingdings" w:char="F0E0"/>
      </w:r>
      <w:r w:rsidRPr="00AA6670">
        <w:rPr>
          <w:rFonts w:ascii="Comic Sans MS" w:hAnsi="Comic Sans MS"/>
          <w:color w:val="000000"/>
          <w:sz w:val="20"/>
        </w:rPr>
        <w:t xml:space="preserve">  ……</w:t>
      </w:r>
    </w:p>
    <w:p w:rsidR="00AA6670" w:rsidRPr="00AA6670" w:rsidRDefault="00AA6670" w:rsidP="00AA6670">
      <w:pPr>
        <w:rPr>
          <w:rFonts w:ascii="Comic Sans MS" w:hAnsi="Comic Sans MS"/>
          <w:color w:val="000000"/>
          <w:sz w:val="20"/>
        </w:rPr>
      </w:pPr>
      <w:r w:rsidRPr="00AA6670">
        <w:rPr>
          <w:rFonts w:ascii="Comic Sans MS" w:hAnsi="Comic Sans MS"/>
          <w:color w:val="000000"/>
          <w:sz w:val="20"/>
        </w:rPr>
        <w:t xml:space="preserve"> </w:t>
      </w:r>
      <w:r w:rsidRPr="00AA6670">
        <w:rPr>
          <w:rFonts w:ascii="Comic Sans MS" w:hAnsi="Comic Sans MS"/>
          <w:color w:val="000000"/>
          <w:sz w:val="20"/>
        </w:rPr>
        <w:tab/>
        <w:t xml:space="preserve">Phrase 3 : « Mon numérateur est égal à mon dénominateur augmenté de 1 »  </w:t>
      </w:r>
      <w:r w:rsidRPr="00AA6670">
        <w:rPr>
          <w:rFonts w:ascii="Comic Sans MS" w:hAnsi="Comic Sans MS"/>
          <w:color w:val="000000"/>
          <w:sz w:val="20"/>
        </w:rPr>
        <w:sym w:font="Wingdings" w:char="F0E0"/>
      </w:r>
      <w:r w:rsidRPr="00AA6670">
        <w:rPr>
          <w:rFonts w:ascii="Comic Sans MS" w:hAnsi="Comic Sans MS"/>
          <w:color w:val="000000"/>
          <w:sz w:val="20"/>
        </w:rPr>
        <w:t xml:space="preserve">  …..</w:t>
      </w:r>
    </w:p>
    <w:p w:rsidR="00AA6670" w:rsidRPr="00AA6670" w:rsidRDefault="00AA6670" w:rsidP="00AA6670">
      <w:pPr>
        <w:rPr>
          <w:rFonts w:ascii="Comic Sans MS" w:hAnsi="Comic Sans MS"/>
          <w:color w:val="000000"/>
          <w:sz w:val="20"/>
        </w:rPr>
      </w:pPr>
      <w:r w:rsidRPr="00AA6670">
        <w:rPr>
          <w:rFonts w:ascii="Comic Sans MS" w:hAnsi="Comic Sans MS"/>
          <w:color w:val="000000"/>
          <w:sz w:val="20"/>
        </w:rPr>
        <w:t>Imaginer une phrase pour la 4</w:t>
      </w:r>
      <w:r w:rsidRPr="00AA6670">
        <w:rPr>
          <w:rFonts w:ascii="Comic Sans MS" w:hAnsi="Comic Sans MS"/>
          <w:color w:val="000000"/>
          <w:sz w:val="20"/>
          <w:vertAlign w:val="superscript"/>
        </w:rPr>
        <w:t>ème</w:t>
      </w:r>
      <w:r w:rsidRPr="00AA6670">
        <w:rPr>
          <w:rFonts w:ascii="Comic Sans MS" w:hAnsi="Comic Sans MS"/>
          <w:color w:val="000000"/>
          <w:sz w:val="20"/>
        </w:rPr>
        <w:t xml:space="preserve"> fraction.</w:t>
      </w:r>
    </w:p>
    <w:p w:rsidR="00AA6670" w:rsidRPr="00AA6670" w:rsidRDefault="00AA6670" w:rsidP="00AA6670">
      <w:pPr>
        <w:rPr>
          <w:rFonts w:ascii="Comic Sans MS" w:hAnsi="Comic Sans MS"/>
          <w:color w:val="000000"/>
          <w:sz w:val="20"/>
        </w:rPr>
      </w:pPr>
    </w:p>
    <w:p w:rsidR="00AA6670" w:rsidRPr="00AA6670" w:rsidRDefault="00AA6670" w:rsidP="00AA6670">
      <w:pPr>
        <w:ind w:firstLine="708"/>
        <w:rPr>
          <w:rFonts w:ascii="Comic Sans MS" w:hAnsi="Comic Sans MS"/>
          <w:color w:val="000000"/>
          <w:sz w:val="20"/>
        </w:rPr>
      </w:pPr>
      <w:r w:rsidRPr="00AA6670">
        <w:rPr>
          <w:rFonts w:ascii="Comic Sans MS" w:hAnsi="Comic Sans MS"/>
          <w:color w:val="000000"/>
          <w:sz w:val="20"/>
        </w:rPr>
        <w:t>2)    Continuer la suite de fractions de manière logique :</w:t>
      </w:r>
    </w:p>
    <w:p w:rsidR="00AA6670" w:rsidRPr="00AA6670" w:rsidRDefault="00AA6670" w:rsidP="00AA6670">
      <w:pPr>
        <w:ind w:firstLine="708"/>
        <w:rPr>
          <w:rFonts w:ascii="Comic Sans MS" w:hAnsi="Comic Sans MS"/>
          <w:color w:val="000000"/>
          <w:sz w:val="20"/>
        </w:rPr>
      </w:pPr>
      <w:r w:rsidRPr="00AA6670">
        <w:rPr>
          <w:rFonts w:ascii="Comic Sans MS" w:hAnsi="Comic Sans MS"/>
          <w:color w:val="000000"/>
          <w:sz w:val="20"/>
        </w:rPr>
        <w:fldChar w:fldCharType="begin"/>
      </w:r>
      <w:r w:rsidRPr="00AA6670">
        <w:rPr>
          <w:rFonts w:ascii="Comic Sans MS" w:hAnsi="Comic Sans MS"/>
          <w:color w:val="000000"/>
          <w:sz w:val="20"/>
        </w:rPr>
        <w:instrText>EQ \s\do2(\f(4;5))</w:instrText>
      </w:r>
      <w:r w:rsidRPr="00AA6670">
        <w:rPr>
          <w:rFonts w:ascii="Comic Sans MS" w:hAnsi="Comic Sans MS"/>
          <w:color w:val="000000"/>
          <w:sz w:val="20"/>
        </w:rPr>
        <w:fldChar w:fldCharType="end"/>
      </w:r>
      <w:r w:rsidRPr="00AA6670">
        <w:rPr>
          <w:rFonts w:ascii="Comic Sans MS" w:hAnsi="Comic Sans MS"/>
          <w:color w:val="000000"/>
          <w:sz w:val="20"/>
        </w:rPr>
        <w:t xml:space="preserve"> ;   </w:t>
      </w:r>
      <w:r w:rsidRPr="00AA6670">
        <w:rPr>
          <w:rFonts w:ascii="Comic Sans MS" w:hAnsi="Comic Sans MS"/>
          <w:color w:val="000000"/>
          <w:sz w:val="20"/>
        </w:rPr>
        <w:fldChar w:fldCharType="begin"/>
      </w:r>
      <w:r w:rsidRPr="00AA6670">
        <w:rPr>
          <w:rFonts w:ascii="Comic Sans MS" w:hAnsi="Comic Sans MS"/>
          <w:color w:val="000000"/>
          <w:sz w:val="20"/>
        </w:rPr>
        <w:instrText>EQ \s\do2(\f(5;7))</w:instrText>
      </w:r>
      <w:r w:rsidRPr="00AA6670">
        <w:rPr>
          <w:rFonts w:ascii="Comic Sans MS" w:hAnsi="Comic Sans MS"/>
          <w:color w:val="000000"/>
          <w:sz w:val="20"/>
        </w:rPr>
        <w:fldChar w:fldCharType="end"/>
      </w:r>
      <w:r w:rsidRPr="00AA6670">
        <w:rPr>
          <w:rFonts w:ascii="Comic Sans MS" w:hAnsi="Comic Sans MS"/>
          <w:color w:val="000000"/>
          <w:sz w:val="20"/>
        </w:rPr>
        <w:t xml:space="preserve">   ;  </w:t>
      </w:r>
      <w:r w:rsidRPr="00AA6670">
        <w:rPr>
          <w:rFonts w:ascii="Comic Sans MS" w:hAnsi="Comic Sans MS"/>
          <w:color w:val="000000"/>
          <w:sz w:val="20"/>
        </w:rPr>
        <w:fldChar w:fldCharType="begin"/>
      </w:r>
      <w:r w:rsidRPr="00AA6670">
        <w:rPr>
          <w:rFonts w:ascii="Comic Sans MS" w:hAnsi="Comic Sans MS"/>
          <w:color w:val="000000"/>
          <w:sz w:val="20"/>
        </w:rPr>
        <w:instrText>EQ \s\do2(\f(6;9))</w:instrText>
      </w:r>
      <w:r w:rsidRPr="00AA6670">
        <w:rPr>
          <w:rFonts w:ascii="Comic Sans MS" w:hAnsi="Comic Sans MS"/>
          <w:color w:val="000000"/>
          <w:sz w:val="20"/>
        </w:rPr>
        <w:fldChar w:fldCharType="end"/>
      </w:r>
      <w:r w:rsidRPr="00AA6670">
        <w:rPr>
          <w:rFonts w:ascii="Comic Sans MS" w:hAnsi="Comic Sans MS"/>
          <w:color w:val="000000"/>
          <w:sz w:val="20"/>
        </w:rPr>
        <w:t xml:space="preserve">   ;    </w:t>
      </w:r>
      <w:r w:rsidRPr="00AA6670">
        <w:rPr>
          <w:rFonts w:ascii="Comic Sans MS" w:hAnsi="Comic Sans MS"/>
          <w:color w:val="000000"/>
          <w:sz w:val="20"/>
        </w:rPr>
        <w:fldChar w:fldCharType="begin"/>
      </w:r>
      <w:r w:rsidRPr="00AA6670">
        <w:rPr>
          <w:rFonts w:ascii="Comic Sans MS" w:hAnsi="Comic Sans MS"/>
          <w:color w:val="000000"/>
          <w:sz w:val="20"/>
        </w:rPr>
        <w:instrText>EQ \s\do2(\f(…;…))</w:instrText>
      </w:r>
      <w:r w:rsidRPr="00AA6670">
        <w:rPr>
          <w:rFonts w:ascii="Comic Sans MS" w:hAnsi="Comic Sans MS"/>
          <w:color w:val="000000"/>
          <w:sz w:val="20"/>
        </w:rPr>
        <w:fldChar w:fldCharType="end"/>
      </w:r>
      <w:r w:rsidRPr="00AA6670">
        <w:rPr>
          <w:rFonts w:ascii="Comic Sans MS" w:hAnsi="Comic Sans MS"/>
          <w:color w:val="000000"/>
          <w:sz w:val="20"/>
        </w:rPr>
        <w:t xml:space="preserve">     ;    </w:t>
      </w:r>
      <w:r w:rsidRPr="00AA6670">
        <w:rPr>
          <w:rFonts w:ascii="Comic Sans MS" w:hAnsi="Comic Sans MS"/>
          <w:color w:val="000000"/>
          <w:sz w:val="20"/>
        </w:rPr>
        <w:fldChar w:fldCharType="begin"/>
      </w:r>
      <w:r w:rsidRPr="00AA6670">
        <w:rPr>
          <w:rFonts w:ascii="Comic Sans MS" w:hAnsi="Comic Sans MS"/>
          <w:color w:val="000000"/>
          <w:sz w:val="20"/>
        </w:rPr>
        <w:instrText>EQ \s\do2(\f(…;…))</w:instrText>
      </w:r>
      <w:r w:rsidRPr="00AA6670">
        <w:rPr>
          <w:rFonts w:ascii="Comic Sans MS" w:hAnsi="Comic Sans MS"/>
          <w:color w:val="000000"/>
          <w:sz w:val="20"/>
        </w:rPr>
        <w:fldChar w:fldCharType="end"/>
      </w:r>
      <w:r w:rsidRPr="00AA6670">
        <w:rPr>
          <w:rFonts w:ascii="Comic Sans MS" w:hAnsi="Comic Sans MS"/>
          <w:color w:val="000000"/>
          <w:sz w:val="20"/>
        </w:rPr>
        <w:t xml:space="preserve">   ;    </w:t>
      </w:r>
      <w:r w:rsidRPr="00AA6670">
        <w:rPr>
          <w:rFonts w:ascii="Comic Sans MS" w:hAnsi="Comic Sans MS"/>
          <w:color w:val="000000"/>
          <w:sz w:val="20"/>
        </w:rPr>
        <w:fldChar w:fldCharType="begin"/>
      </w:r>
      <w:r w:rsidRPr="00AA6670">
        <w:rPr>
          <w:rFonts w:ascii="Comic Sans MS" w:hAnsi="Comic Sans MS"/>
          <w:color w:val="000000"/>
          <w:sz w:val="20"/>
        </w:rPr>
        <w:instrText>EQ \s\do2(\f(…;…))</w:instrText>
      </w:r>
      <w:r w:rsidRPr="00AA6670">
        <w:rPr>
          <w:rFonts w:ascii="Comic Sans MS" w:hAnsi="Comic Sans MS"/>
          <w:color w:val="000000"/>
          <w:sz w:val="20"/>
        </w:rPr>
        <w:fldChar w:fldCharType="end"/>
      </w:r>
      <w:r w:rsidRPr="00AA6670">
        <w:rPr>
          <w:rFonts w:ascii="Comic Sans MS" w:hAnsi="Comic Sans MS"/>
          <w:color w:val="000000"/>
          <w:sz w:val="20"/>
        </w:rPr>
        <w:tab/>
      </w:r>
    </w:p>
    <w:p w:rsidR="00AA6670" w:rsidRPr="00AA6670" w:rsidRDefault="00AA6670" w:rsidP="00AA6670">
      <w:pPr>
        <w:ind w:firstLine="708"/>
        <w:rPr>
          <w:rFonts w:ascii="Comic Sans MS" w:hAnsi="Comic Sans MS"/>
          <w:color w:val="000000"/>
          <w:sz w:val="20"/>
        </w:rPr>
      </w:pPr>
    </w:p>
    <w:p w:rsidR="00AA6670" w:rsidRPr="00AA6670" w:rsidRDefault="00AA6670" w:rsidP="00AA6670">
      <w:pPr>
        <w:ind w:firstLine="708"/>
        <w:rPr>
          <w:rFonts w:ascii="Comic Sans MS" w:hAnsi="Comic Sans MS"/>
          <w:color w:val="000000"/>
          <w:sz w:val="20"/>
        </w:rPr>
      </w:pPr>
      <w:r w:rsidRPr="00AA6670">
        <w:rPr>
          <w:rFonts w:ascii="Comic Sans MS" w:hAnsi="Comic Sans MS"/>
          <w:color w:val="000000"/>
          <w:sz w:val="20"/>
        </w:rPr>
        <w:t>3)  Fractions et Français :</w:t>
      </w:r>
    </w:p>
    <w:p w:rsidR="00AA6670" w:rsidRPr="00AA6670" w:rsidRDefault="00AA6670" w:rsidP="00AA6670">
      <w:pPr>
        <w:rPr>
          <w:rFonts w:ascii="Comic Sans MS" w:hAnsi="Comic Sans MS"/>
          <w:color w:val="000000"/>
          <w:sz w:val="18"/>
        </w:rPr>
      </w:pPr>
      <w:r w:rsidRPr="00AA6670">
        <w:rPr>
          <w:rFonts w:ascii="Comic Sans MS" w:hAnsi="Comic Sans MS"/>
          <w:color w:val="000000"/>
          <w:sz w:val="18"/>
        </w:rPr>
        <w:t>Compléter les expressions suivantes :</w:t>
      </w:r>
    </w:p>
    <w:p w:rsidR="00AA6670" w:rsidRPr="00AA6670" w:rsidRDefault="00AA6670" w:rsidP="00AA6670">
      <w:pPr>
        <w:rPr>
          <w:rFonts w:ascii="Comic Sans MS" w:hAnsi="Comic Sans MS"/>
          <w:color w:val="000000"/>
          <w:sz w:val="18"/>
        </w:rPr>
      </w:pPr>
      <w:r w:rsidRPr="00AA6670">
        <w:rPr>
          <w:rFonts w:ascii="Comic Sans MS" w:hAnsi="Comic Sans MS"/>
          <w:color w:val="000000"/>
          <w:sz w:val="18"/>
        </w:rPr>
        <w:t xml:space="preserve">« Démarrer au ……….….. </w:t>
      </w:r>
      <w:proofErr w:type="gramStart"/>
      <w:r w:rsidRPr="00AA6670">
        <w:rPr>
          <w:rFonts w:ascii="Comic Sans MS" w:hAnsi="Comic Sans MS"/>
          <w:color w:val="000000"/>
          <w:sz w:val="18"/>
        </w:rPr>
        <w:t>de</w:t>
      </w:r>
      <w:proofErr w:type="gramEnd"/>
      <w:r w:rsidRPr="00AA6670">
        <w:rPr>
          <w:rFonts w:ascii="Comic Sans MS" w:hAnsi="Comic Sans MS"/>
          <w:color w:val="000000"/>
          <w:sz w:val="18"/>
        </w:rPr>
        <w:t xml:space="preserve"> tour » ;  « Passer un mauvais ……..……… d’heure » ;  « Voyager dans un pays du …………. - monde »</w:t>
      </w:r>
    </w:p>
    <w:p w:rsidR="00AA6670" w:rsidRDefault="009456A6" w:rsidP="00AA6670">
      <w:pPr>
        <w:ind w:firstLine="708"/>
        <w:rPr>
          <w:rFonts w:ascii="Comic Sans MS" w:hAnsi="Comic Sans MS"/>
          <w:color w:val="000000"/>
          <w:szCs w:val="24"/>
        </w:rPr>
      </w:pPr>
      <w:r>
        <w:rPr>
          <w:rFonts w:ascii="Comic Sans MS" w:hAnsi="Comic Sans MS"/>
          <w:color w:val="000000"/>
          <w:sz w:val="20"/>
        </w:rPr>
        <w:br w:type="page"/>
      </w:r>
      <w:r w:rsidR="004771F4">
        <w:rPr>
          <w:noProof/>
        </w:rPr>
        <w:lastRenderedPageBreak/>
        <w:drawing>
          <wp:anchor distT="0" distB="0" distL="114300" distR="114300" simplePos="0" relativeHeight="251672064" behindDoc="1" locked="0" layoutInCell="1" allowOverlap="1">
            <wp:simplePos x="0" y="0"/>
            <wp:positionH relativeFrom="column">
              <wp:posOffset>4406900</wp:posOffset>
            </wp:positionH>
            <wp:positionV relativeFrom="paragraph">
              <wp:posOffset>0</wp:posOffset>
            </wp:positionV>
            <wp:extent cx="1781175" cy="1714500"/>
            <wp:effectExtent l="0" t="0" r="9525" b="0"/>
            <wp:wrapThrough wrapText="bothSides">
              <wp:wrapPolygon edited="0">
                <wp:start x="0" y="0"/>
                <wp:lineTo x="0" y="21360"/>
                <wp:lineTo x="21484" y="21360"/>
                <wp:lineTo x="21484" y="0"/>
                <wp:lineTo x="0" y="0"/>
              </wp:wrapPolygon>
            </wp:wrapThrough>
            <wp:docPr id="44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6670" w:rsidRPr="00AA6670">
        <w:rPr>
          <w:noProof/>
        </w:rPr>
        <w:t xml:space="preserve"> </w:t>
      </w:r>
      <w:r w:rsidR="004771F4">
        <w:rPr>
          <w:noProof/>
        </w:rPr>
        <w:drawing>
          <wp:anchor distT="0" distB="0" distL="114300" distR="114300" simplePos="0" relativeHeight="251674112" behindDoc="1" locked="0" layoutInCell="1" allowOverlap="1">
            <wp:simplePos x="0" y="0"/>
            <wp:positionH relativeFrom="column">
              <wp:posOffset>74295</wp:posOffset>
            </wp:positionH>
            <wp:positionV relativeFrom="paragraph">
              <wp:posOffset>29845</wp:posOffset>
            </wp:positionV>
            <wp:extent cx="4142740" cy="935355"/>
            <wp:effectExtent l="0" t="0" r="0" b="0"/>
            <wp:wrapThrough wrapText="bothSides">
              <wp:wrapPolygon edited="0">
                <wp:start x="0" y="0"/>
                <wp:lineTo x="0" y="21116"/>
                <wp:lineTo x="21454" y="21116"/>
                <wp:lineTo x="21454" y="0"/>
                <wp:lineTo x="0" y="0"/>
              </wp:wrapPolygon>
            </wp:wrapThrough>
            <wp:docPr id="4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6670" w:rsidRDefault="00AA6670" w:rsidP="00AA6670">
      <w:pPr>
        <w:rPr>
          <w:rFonts w:ascii="Comic Sans MS" w:hAnsi="Comic Sans MS"/>
          <w:color w:val="000000"/>
          <w:szCs w:val="24"/>
        </w:rPr>
      </w:pPr>
    </w:p>
    <w:p w:rsidR="00AA6670" w:rsidRDefault="00AA6670" w:rsidP="00AA6670">
      <w:pPr>
        <w:rPr>
          <w:rFonts w:ascii="Comic Sans MS" w:hAnsi="Comic Sans MS"/>
          <w:color w:val="000000"/>
          <w:szCs w:val="24"/>
        </w:rPr>
      </w:pPr>
    </w:p>
    <w:p w:rsidR="00AA6670" w:rsidRDefault="00AA6670" w:rsidP="00AA6670">
      <w:pPr>
        <w:rPr>
          <w:rFonts w:ascii="Comic Sans MS" w:hAnsi="Comic Sans MS"/>
          <w:color w:val="000000"/>
          <w:szCs w:val="24"/>
        </w:rPr>
      </w:pPr>
    </w:p>
    <w:p w:rsidR="00AA6670" w:rsidRDefault="00AA6670" w:rsidP="00AA6670">
      <w:pPr>
        <w:rPr>
          <w:rFonts w:ascii="Comic Sans MS" w:hAnsi="Comic Sans MS"/>
          <w:color w:val="000000"/>
          <w:szCs w:val="24"/>
        </w:rPr>
      </w:pPr>
    </w:p>
    <w:p w:rsidR="00AA6670" w:rsidRDefault="00AA6670" w:rsidP="00AA6670">
      <w:pPr>
        <w:rPr>
          <w:rFonts w:ascii="Comic Sans MS" w:hAnsi="Comic Sans MS"/>
          <w:color w:val="000000"/>
          <w:szCs w:val="24"/>
        </w:rPr>
      </w:pPr>
    </w:p>
    <w:p w:rsidR="00FB0E9C" w:rsidRPr="00687CC8" w:rsidRDefault="009456A6" w:rsidP="00AA6670">
      <w:pPr>
        <w:rPr>
          <w:rFonts w:ascii="Comic Sans MS" w:hAnsi="Comic Sans MS"/>
          <w:color w:val="000000"/>
          <w:sz w:val="20"/>
        </w:rPr>
      </w:pPr>
      <w:r w:rsidRPr="009456A6">
        <w:rPr>
          <w:rFonts w:ascii="Comic Sans MS" w:hAnsi="Comic Sans MS"/>
          <w:color w:val="000000"/>
          <w:szCs w:val="24"/>
        </w:rPr>
        <w:t xml:space="preserve">III.   </w:t>
      </w:r>
      <w:r w:rsidR="00FB0E9C" w:rsidRPr="009456A6">
        <w:rPr>
          <w:rFonts w:ascii="Comic Sans MS" w:hAnsi="Comic Sans MS"/>
          <w:szCs w:val="24"/>
          <w:u w:val="single"/>
        </w:rPr>
        <w:t>Fraction  « partage »</w:t>
      </w:r>
    </w:p>
    <w:p w:rsidR="00AA6670" w:rsidRDefault="00AA6670" w:rsidP="00FB0E9C">
      <w:pPr>
        <w:pStyle w:val="Normalcentr"/>
        <w:ind w:left="0"/>
      </w:pPr>
    </w:p>
    <w:p w:rsidR="00FB0E9C" w:rsidRDefault="00FB0E9C" w:rsidP="00FB0E9C">
      <w:pPr>
        <w:pStyle w:val="Normalcentr"/>
        <w:ind w:left="0"/>
      </w:pPr>
      <w:r>
        <w:t>Le dénominateur de la fraction représente …………………………………………………………..</w:t>
      </w:r>
    </w:p>
    <w:p w:rsidR="00FB0E9C" w:rsidRDefault="00FB0E9C" w:rsidP="00FB0E9C">
      <w:pPr>
        <w:pStyle w:val="Normalcentr"/>
        <w:ind w:left="0"/>
      </w:pPr>
    </w:p>
    <w:p w:rsidR="00FB0E9C" w:rsidRDefault="00FB0E9C" w:rsidP="00FB0E9C">
      <w:pPr>
        <w:pStyle w:val="Normalcentr"/>
        <w:ind w:left="0"/>
      </w:pPr>
      <w:r>
        <w:t>Le numérateur de la fraction représente ………………………………………………………………</w:t>
      </w:r>
    </w:p>
    <w:p w:rsidR="00FB0E9C" w:rsidRDefault="004771F4" w:rsidP="00FB0E9C">
      <w:pPr>
        <w:pStyle w:val="Normalcentr"/>
        <w:ind w:lef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1905</wp:posOffset>
                </wp:positionV>
                <wp:extent cx="6007100" cy="1080135"/>
                <wp:effectExtent l="0" t="0" r="0" b="0"/>
                <wp:wrapNone/>
                <wp:docPr id="231" name="Group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7100" cy="1080135"/>
                          <a:chOff x="902" y="6895"/>
                          <a:chExt cx="9460" cy="1701"/>
                        </a:xfrm>
                      </wpg:grpSpPr>
                      <wps:wsp>
                        <wps:cNvPr id="232" name="AutoShape 264"/>
                        <wps:cNvSpPr>
                          <a:spLocks noChangeArrowheads="1"/>
                        </wps:cNvSpPr>
                        <wps:spPr bwMode="auto">
                          <a:xfrm>
                            <a:off x="5421" y="8191"/>
                            <a:ext cx="1080" cy="360"/>
                          </a:xfrm>
                          <a:prstGeom prst="can">
                            <a:avLst>
                              <a:gd name="adj" fmla="val 46250"/>
                            </a:avLst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902" y="7351"/>
                            <a:ext cx="255" cy="113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1157" y="7351"/>
                            <a:ext cx="255" cy="113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1412" y="7351"/>
                            <a:ext cx="255" cy="113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2452" y="7351"/>
                            <a:ext cx="255" cy="1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687" y="7351"/>
                            <a:ext cx="255" cy="1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1942" y="7351"/>
                            <a:ext cx="255" cy="1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2197" y="7351"/>
                            <a:ext cx="255" cy="1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AutoShape 272"/>
                        <wps:cNvSpPr>
                          <a:spLocks noChangeArrowheads="1"/>
                        </wps:cNvSpPr>
                        <wps:spPr bwMode="auto">
                          <a:xfrm>
                            <a:off x="5421" y="7950"/>
                            <a:ext cx="1080" cy="360"/>
                          </a:xfrm>
                          <a:prstGeom prst="can">
                            <a:avLst>
                              <a:gd name="adj" fmla="val 46250"/>
                            </a:avLst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AutoShape 273"/>
                        <wps:cNvSpPr>
                          <a:spLocks noChangeArrowheads="1"/>
                        </wps:cNvSpPr>
                        <wps:spPr bwMode="auto">
                          <a:xfrm>
                            <a:off x="5421" y="7711"/>
                            <a:ext cx="1080" cy="360"/>
                          </a:xfrm>
                          <a:prstGeom prst="can">
                            <a:avLst>
                              <a:gd name="adj" fmla="val 46250"/>
                            </a:avLst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AutoShape 274"/>
                        <wps:cNvSpPr>
                          <a:spLocks noChangeArrowheads="1"/>
                        </wps:cNvSpPr>
                        <wps:spPr bwMode="auto">
                          <a:xfrm>
                            <a:off x="5421" y="7471"/>
                            <a:ext cx="1080" cy="360"/>
                          </a:xfrm>
                          <a:prstGeom prst="can">
                            <a:avLst>
                              <a:gd name="adj" fmla="val 46250"/>
                            </a:avLst>
                          </a:prstGeom>
                          <a:solidFill>
                            <a:srgbClr val="CC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AutoShape 275"/>
                        <wps:cNvSpPr>
                          <a:spLocks noChangeArrowheads="1"/>
                        </wps:cNvSpPr>
                        <wps:spPr bwMode="auto">
                          <a:xfrm>
                            <a:off x="5421" y="7231"/>
                            <a:ext cx="1080" cy="360"/>
                          </a:xfrm>
                          <a:prstGeom prst="can">
                            <a:avLst>
                              <a:gd name="adj" fmla="val 4625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44" name="Group 276"/>
                        <wpg:cNvGrpSpPr>
                          <a:grpSpLocks/>
                        </wpg:cNvGrpSpPr>
                        <wpg:grpSpPr bwMode="auto">
                          <a:xfrm>
                            <a:off x="8661" y="6895"/>
                            <a:ext cx="1701" cy="1701"/>
                            <a:chOff x="2000" y="2000"/>
                            <a:chExt cx="1701" cy="1701"/>
                          </a:xfrm>
                        </wpg:grpSpPr>
                        <wps:wsp>
                          <wps:cNvPr id="245" name="AutoShape 27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00" y="2000"/>
                              <a:ext cx="1701" cy="170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4423680 0 0"/>
                                <a:gd name="G2" fmla="+- 0 0 4423680"/>
                                <a:gd name="T0" fmla="*/ 0 256 1"/>
                                <a:gd name="T1" fmla="*/ 180 256 1"/>
                                <a:gd name="G3" fmla="+- 4423680 T0 T1"/>
                                <a:gd name="T2" fmla="*/ 0 256 1"/>
                                <a:gd name="T3" fmla="*/ 90 256 1"/>
                                <a:gd name="G4" fmla="+- 4423680 T2 T3"/>
                                <a:gd name="G5" fmla="*/ G4 2 1"/>
                                <a:gd name="T4" fmla="*/ 90 256 1"/>
                                <a:gd name="T5" fmla="*/ 0 256 1"/>
                                <a:gd name="G6" fmla="+- 4423680 T4 T5"/>
                                <a:gd name="G7" fmla="*/ G6 2 1"/>
                                <a:gd name="G8" fmla="abs 4423680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0"/>
                                <a:gd name="G18" fmla="*/ 0 1 2"/>
                                <a:gd name="G19" fmla="+- G18 5400 0"/>
                                <a:gd name="G20" fmla="cos G19 4423680"/>
                                <a:gd name="G21" fmla="sin G19 4423680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0 10800 0"/>
                                <a:gd name="G26" fmla="?: G9 G17 G25"/>
                                <a:gd name="G27" fmla="?: G9 0 21600"/>
                                <a:gd name="G28" fmla="cos 10800 4423680"/>
                                <a:gd name="G29" fmla="sin 10800 4423680"/>
                                <a:gd name="G30" fmla="sin 0 4423680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4423680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4423680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21600 h 21600"/>
                                <a:gd name="T14" fmla="*/ 12866 w 21600"/>
                                <a:gd name="T15" fmla="*/ 15788 h 21600"/>
                                <a:gd name="T16" fmla="*/ 10800 w 21600"/>
                                <a:gd name="T17" fmla="*/ 10800 h 21600"/>
                                <a:gd name="T18" fmla="*/ 8734 w 21600"/>
                                <a:gd name="T19" fmla="*/ 15788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10800" y="10800"/>
                                  </a:moveTo>
                                  <a:cubicBezTo>
                                    <a:pt x="10800" y="10800"/>
                                    <a:pt x="10800" y="10800"/>
                                    <a:pt x="10800" y="10800"/>
                                  </a:cubicBezTo>
                                  <a:cubicBezTo>
                                    <a:pt x="10800" y="10800"/>
                                    <a:pt x="10800" y="10800"/>
                                    <a:pt x="10800" y="10800"/>
                                  </a:cubicBezTo>
                                  <a:lnTo>
                                    <a:pt x="6667" y="20777"/>
                                  </a:lnTo>
                                  <a:cubicBezTo>
                                    <a:pt x="7977" y="21320"/>
                                    <a:pt x="9381" y="21600"/>
                                    <a:pt x="10800" y="21600"/>
                                  </a:cubicBezTo>
                                  <a:cubicBezTo>
                                    <a:pt x="12218" y="21599"/>
                                    <a:pt x="13622" y="21320"/>
                                    <a:pt x="14932" y="207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6" name="AutoShape 278"/>
                          <wps:cNvSpPr>
                            <a:spLocks noChangeArrowheads="1"/>
                          </wps:cNvSpPr>
                          <wps:spPr bwMode="auto">
                            <a:xfrm rot="2700000">
                              <a:off x="2000" y="2000"/>
                              <a:ext cx="1701" cy="170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4423680 0 0"/>
                                <a:gd name="G2" fmla="+- 0 0 4423680"/>
                                <a:gd name="T0" fmla="*/ 0 256 1"/>
                                <a:gd name="T1" fmla="*/ 180 256 1"/>
                                <a:gd name="G3" fmla="+- 4423680 T0 T1"/>
                                <a:gd name="T2" fmla="*/ 0 256 1"/>
                                <a:gd name="T3" fmla="*/ 90 256 1"/>
                                <a:gd name="G4" fmla="+- 4423680 T2 T3"/>
                                <a:gd name="G5" fmla="*/ G4 2 1"/>
                                <a:gd name="T4" fmla="*/ 90 256 1"/>
                                <a:gd name="T5" fmla="*/ 0 256 1"/>
                                <a:gd name="G6" fmla="+- 4423680 T4 T5"/>
                                <a:gd name="G7" fmla="*/ G6 2 1"/>
                                <a:gd name="G8" fmla="abs 4423680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0"/>
                                <a:gd name="G18" fmla="*/ 0 1 2"/>
                                <a:gd name="G19" fmla="+- G18 5400 0"/>
                                <a:gd name="G20" fmla="cos G19 4423680"/>
                                <a:gd name="G21" fmla="sin G19 4423680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0 10800 0"/>
                                <a:gd name="G26" fmla="?: G9 G17 G25"/>
                                <a:gd name="G27" fmla="?: G9 0 21600"/>
                                <a:gd name="G28" fmla="cos 10800 4423680"/>
                                <a:gd name="G29" fmla="sin 10800 4423680"/>
                                <a:gd name="G30" fmla="sin 0 4423680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4423680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4423680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21600 h 21600"/>
                                <a:gd name="T14" fmla="*/ 12866 w 21600"/>
                                <a:gd name="T15" fmla="*/ 15788 h 21600"/>
                                <a:gd name="T16" fmla="*/ 10800 w 21600"/>
                                <a:gd name="T17" fmla="*/ 10800 h 21600"/>
                                <a:gd name="T18" fmla="*/ 8734 w 21600"/>
                                <a:gd name="T19" fmla="*/ 15788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10800" y="10800"/>
                                  </a:moveTo>
                                  <a:cubicBezTo>
                                    <a:pt x="10800" y="10800"/>
                                    <a:pt x="10800" y="10800"/>
                                    <a:pt x="10800" y="10800"/>
                                  </a:cubicBezTo>
                                  <a:cubicBezTo>
                                    <a:pt x="10800" y="10800"/>
                                    <a:pt x="10800" y="10800"/>
                                    <a:pt x="10800" y="10800"/>
                                  </a:cubicBezTo>
                                  <a:lnTo>
                                    <a:pt x="6667" y="20777"/>
                                  </a:lnTo>
                                  <a:cubicBezTo>
                                    <a:pt x="7977" y="21320"/>
                                    <a:pt x="9381" y="21600"/>
                                    <a:pt x="10800" y="21600"/>
                                  </a:cubicBezTo>
                                  <a:cubicBezTo>
                                    <a:pt x="12218" y="21599"/>
                                    <a:pt x="13622" y="21320"/>
                                    <a:pt x="14932" y="207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7" name="AutoShape 279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2000" y="2000"/>
                              <a:ext cx="1701" cy="170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4423680 0 0"/>
                                <a:gd name="G2" fmla="+- 0 0 4423680"/>
                                <a:gd name="T0" fmla="*/ 0 256 1"/>
                                <a:gd name="T1" fmla="*/ 180 256 1"/>
                                <a:gd name="G3" fmla="+- 4423680 T0 T1"/>
                                <a:gd name="T2" fmla="*/ 0 256 1"/>
                                <a:gd name="T3" fmla="*/ 90 256 1"/>
                                <a:gd name="G4" fmla="+- 4423680 T2 T3"/>
                                <a:gd name="G5" fmla="*/ G4 2 1"/>
                                <a:gd name="T4" fmla="*/ 90 256 1"/>
                                <a:gd name="T5" fmla="*/ 0 256 1"/>
                                <a:gd name="G6" fmla="+- 4423680 T4 T5"/>
                                <a:gd name="G7" fmla="*/ G6 2 1"/>
                                <a:gd name="G8" fmla="abs 4423680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0"/>
                                <a:gd name="G18" fmla="*/ 0 1 2"/>
                                <a:gd name="G19" fmla="+- G18 5400 0"/>
                                <a:gd name="G20" fmla="cos G19 4423680"/>
                                <a:gd name="G21" fmla="sin G19 4423680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0 10800 0"/>
                                <a:gd name="G26" fmla="?: G9 G17 G25"/>
                                <a:gd name="G27" fmla="?: G9 0 21600"/>
                                <a:gd name="G28" fmla="cos 10800 4423680"/>
                                <a:gd name="G29" fmla="sin 10800 4423680"/>
                                <a:gd name="G30" fmla="sin 0 4423680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4423680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4423680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21600 h 21600"/>
                                <a:gd name="T14" fmla="*/ 12866 w 21600"/>
                                <a:gd name="T15" fmla="*/ 15788 h 21600"/>
                                <a:gd name="T16" fmla="*/ 10800 w 21600"/>
                                <a:gd name="T17" fmla="*/ 10800 h 21600"/>
                                <a:gd name="T18" fmla="*/ 8734 w 21600"/>
                                <a:gd name="T19" fmla="*/ 15788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10800" y="10800"/>
                                  </a:moveTo>
                                  <a:cubicBezTo>
                                    <a:pt x="10800" y="10800"/>
                                    <a:pt x="10800" y="10800"/>
                                    <a:pt x="10800" y="10800"/>
                                  </a:cubicBezTo>
                                  <a:cubicBezTo>
                                    <a:pt x="10800" y="10800"/>
                                    <a:pt x="10800" y="10800"/>
                                    <a:pt x="10800" y="10800"/>
                                  </a:cubicBezTo>
                                  <a:lnTo>
                                    <a:pt x="6667" y="20777"/>
                                  </a:lnTo>
                                  <a:cubicBezTo>
                                    <a:pt x="7977" y="21320"/>
                                    <a:pt x="9381" y="21600"/>
                                    <a:pt x="10800" y="21600"/>
                                  </a:cubicBezTo>
                                  <a:cubicBezTo>
                                    <a:pt x="12218" y="21599"/>
                                    <a:pt x="13622" y="21320"/>
                                    <a:pt x="14932" y="207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8" name="AutoShape 280"/>
                          <wps:cNvSpPr>
                            <a:spLocks noChangeArrowheads="1"/>
                          </wps:cNvSpPr>
                          <wps:spPr bwMode="auto">
                            <a:xfrm rot="8100000">
                              <a:off x="2000" y="2000"/>
                              <a:ext cx="1701" cy="170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4423680 0 0"/>
                                <a:gd name="G2" fmla="+- 0 0 4423680"/>
                                <a:gd name="T0" fmla="*/ 0 256 1"/>
                                <a:gd name="T1" fmla="*/ 180 256 1"/>
                                <a:gd name="G3" fmla="+- 4423680 T0 T1"/>
                                <a:gd name="T2" fmla="*/ 0 256 1"/>
                                <a:gd name="T3" fmla="*/ 90 256 1"/>
                                <a:gd name="G4" fmla="+- 4423680 T2 T3"/>
                                <a:gd name="G5" fmla="*/ G4 2 1"/>
                                <a:gd name="T4" fmla="*/ 90 256 1"/>
                                <a:gd name="T5" fmla="*/ 0 256 1"/>
                                <a:gd name="G6" fmla="+- 4423680 T4 T5"/>
                                <a:gd name="G7" fmla="*/ G6 2 1"/>
                                <a:gd name="G8" fmla="abs 4423680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0"/>
                                <a:gd name="G18" fmla="*/ 0 1 2"/>
                                <a:gd name="G19" fmla="+- G18 5400 0"/>
                                <a:gd name="G20" fmla="cos G19 4423680"/>
                                <a:gd name="G21" fmla="sin G19 4423680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0 10800 0"/>
                                <a:gd name="G26" fmla="?: G9 G17 G25"/>
                                <a:gd name="G27" fmla="?: G9 0 21600"/>
                                <a:gd name="G28" fmla="cos 10800 4423680"/>
                                <a:gd name="G29" fmla="sin 10800 4423680"/>
                                <a:gd name="G30" fmla="sin 0 4423680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4423680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4423680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21600 h 21600"/>
                                <a:gd name="T14" fmla="*/ 12866 w 21600"/>
                                <a:gd name="T15" fmla="*/ 15788 h 21600"/>
                                <a:gd name="T16" fmla="*/ 10800 w 21600"/>
                                <a:gd name="T17" fmla="*/ 10800 h 21600"/>
                                <a:gd name="T18" fmla="*/ 8734 w 21600"/>
                                <a:gd name="T19" fmla="*/ 15788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10800" y="10800"/>
                                  </a:moveTo>
                                  <a:cubicBezTo>
                                    <a:pt x="10800" y="10800"/>
                                    <a:pt x="10800" y="10800"/>
                                    <a:pt x="10800" y="10800"/>
                                  </a:cubicBezTo>
                                  <a:cubicBezTo>
                                    <a:pt x="10800" y="10800"/>
                                    <a:pt x="10800" y="10800"/>
                                    <a:pt x="10800" y="10800"/>
                                  </a:cubicBezTo>
                                  <a:lnTo>
                                    <a:pt x="6667" y="20777"/>
                                  </a:lnTo>
                                  <a:cubicBezTo>
                                    <a:pt x="7977" y="21320"/>
                                    <a:pt x="9381" y="21600"/>
                                    <a:pt x="10800" y="21600"/>
                                  </a:cubicBezTo>
                                  <a:cubicBezTo>
                                    <a:pt x="12218" y="21599"/>
                                    <a:pt x="13622" y="21320"/>
                                    <a:pt x="14932" y="207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9" name="AutoShape 281"/>
                          <wps:cNvSpPr>
                            <a:spLocks noChangeArrowheads="1"/>
                          </wps:cNvSpPr>
                          <wps:spPr bwMode="auto">
                            <a:xfrm rot="10800000">
                              <a:off x="2000" y="2000"/>
                              <a:ext cx="1701" cy="170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4423680 0 0"/>
                                <a:gd name="G2" fmla="+- 0 0 4423680"/>
                                <a:gd name="T0" fmla="*/ 0 256 1"/>
                                <a:gd name="T1" fmla="*/ 180 256 1"/>
                                <a:gd name="G3" fmla="+- 4423680 T0 T1"/>
                                <a:gd name="T2" fmla="*/ 0 256 1"/>
                                <a:gd name="T3" fmla="*/ 90 256 1"/>
                                <a:gd name="G4" fmla="+- 4423680 T2 T3"/>
                                <a:gd name="G5" fmla="*/ G4 2 1"/>
                                <a:gd name="T4" fmla="*/ 90 256 1"/>
                                <a:gd name="T5" fmla="*/ 0 256 1"/>
                                <a:gd name="G6" fmla="+- 4423680 T4 T5"/>
                                <a:gd name="G7" fmla="*/ G6 2 1"/>
                                <a:gd name="G8" fmla="abs 4423680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0"/>
                                <a:gd name="G18" fmla="*/ 0 1 2"/>
                                <a:gd name="G19" fmla="+- G18 5400 0"/>
                                <a:gd name="G20" fmla="cos G19 4423680"/>
                                <a:gd name="G21" fmla="sin G19 4423680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0 10800 0"/>
                                <a:gd name="G26" fmla="?: G9 G17 G25"/>
                                <a:gd name="G27" fmla="?: G9 0 21600"/>
                                <a:gd name="G28" fmla="cos 10800 4423680"/>
                                <a:gd name="G29" fmla="sin 10800 4423680"/>
                                <a:gd name="G30" fmla="sin 0 4423680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4423680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4423680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21600 h 21600"/>
                                <a:gd name="T14" fmla="*/ 12866 w 21600"/>
                                <a:gd name="T15" fmla="*/ 15788 h 21600"/>
                                <a:gd name="T16" fmla="*/ 10800 w 21600"/>
                                <a:gd name="T17" fmla="*/ 10800 h 21600"/>
                                <a:gd name="T18" fmla="*/ 8734 w 21600"/>
                                <a:gd name="T19" fmla="*/ 15788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10800" y="10800"/>
                                  </a:moveTo>
                                  <a:cubicBezTo>
                                    <a:pt x="10800" y="10800"/>
                                    <a:pt x="10800" y="10800"/>
                                    <a:pt x="10800" y="10800"/>
                                  </a:cubicBezTo>
                                  <a:cubicBezTo>
                                    <a:pt x="10800" y="10800"/>
                                    <a:pt x="10800" y="10800"/>
                                    <a:pt x="10800" y="10800"/>
                                  </a:cubicBezTo>
                                  <a:lnTo>
                                    <a:pt x="6667" y="20777"/>
                                  </a:lnTo>
                                  <a:cubicBezTo>
                                    <a:pt x="7977" y="21320"/>
                                    <a:pt x="9381" y="21600"/>
                                    <a:pt x="10800" y="21600"/>
                                  </a:cubicBezTo>
                                  <a:cubicBezTo>
                                    <a:pt x="12218" y="21599"/>
                                    <a:pt x="13622" y="21320"/>
                                    <a:pt x="14932" y="207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0" name="AutoShape 282"/>
                          <wps:cNvSpPr>
                            <a:spLocks noChangeArrowheads="1"/>
                          </wps:cNvSpPr>
                          <wps:spPr bwMode="auto">
                            <a:xfrm rot="13500000">
                              <a:off x="2000" y="2000"/>
                              <a:ext cx="1701" cy="170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4423680 0 0"/>
                                <a:gd name="G2" fmla="+- 0 0 4423680"/>
                                <a:gd name="T0" fmla="*/ 0 256 1"/>
                                <a:gd name="T1" fmla="*/ 180 256 1"/>
                                <a:gd name="G3" fmla="+- 4423680 T0 T1"/>
                                <a:gd name="T2" fmla="*/ 0 256 1"/>
                                <a:gd name="T3" fmla="*/ 90 256 1"/>
                                <a:gd name="G4" fmla="+- 4423680 T2 T3"/>
                                <a:gd name="G5" fmla="*/ G4 2 1"/>
                                <a:gd name="T4" fmla="*/ 90 256 1"/>
                                <a:gd name="T5" fmla="*/ 0 256 1"/>
                                <a:gd name="G6" fmla="+- 4423680 T4 T5"/>
                                <a:gd name="G7" fmla="*/ G6 2 1"/>
                                <a:gd name="G8" fmla="abs 4423680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0"/>
                                <a:gd name="G18" fmla="*/ 0 1 2"/>
                                <a:gd name="G19" fmla="+- G18 5400 0"/>
                                <a:gd name="G20" fmla="cos G19 4423680"/>
                                <a:gd name="G21" fmla="sin G19 4423680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0 10800 0"/>
                                <a:gd name="G26" fmla="?: G9 G17 G25"/>
                                <a:gd name="G27" fmla="?: G9 0 21600"/>
                                <a:gd name="G28" fmla="cos 10800 4423680"/>
                                <a:gd name="G29" fmla="sin 10800 4423680"/>
                                <a:gd name="G30" fmla="sin 0 4423680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4423680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4423680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21600 h 21600"/>
                                <a:gd name="T14" fmla="*/ 12866 w 21600"/>
                                <a:gd name="T15" fmla="*/ 15788 h 21600"/>
                                <a:gd name="T16" fmla="*/ 10800 w 21600"/>
                                <a:gd name="T17" fmla="*/ 10800 h 21600"/>
                                <a:gd name="T18" fmla="*/ 8734 w 21600"/>
                                <a:gd name="T19" fmla="*/ 15788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10800" y="10800"/>
                                  </a:moveTo>
                                  <a:cubicBezTo>
                                    <a:pt x="10800" y="10800"/>
                                    <a:pt x="10800" y="10800"/>
                                    <a:pt x="10800" y="10800"/>
                                  </a:cubicBezTo>
                                  <a:cubicBezTo>
                                    <a:pt x="10800" y="10800"/>
                                    <a:pt x="10800" y="10800"/>
                                    <a:pt x="10800" y="10800"/>
                                  </a:cubicBezTo>
                                  <a:lnTo>
                                    <a:pt x="6667" y="20777"/>
                                  </a:lnTo>
                                  <a:cubicBezTo>
                                    <a:pt x="7977" y="21320"/>
                                    <a:pt x="9381" y="21600"/>
                                    <a:pt x="10800" y="21600"/>
                                  </a:cubicBezTo>
                                  <a:cubicBezTo>
                                    <a:pt x="12218" y="21599"/>
                                    <a:pt x="13622" y="21320"/>
                                    <a:pt x="14932" y="207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1" name="AutoShape 283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2000" y="2000"/>
                              <a:ext cx="1701" cy="170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4423680 0 0"/>
                                <a:gd name="G2" fmla="+- 0 0 4423680"/>
                                <a:gd name="T0" fmla="*/ 0 256 1"/>
                                <a:gd name="T1" fmla="*/ 180 256 1"/>
                                <a:gd name="G3" fmla="+- 4423680 T0 T1"/>
                                <a:gd name="T2" fmla="*/ 0 256 1"/>
                                <a:gd name="T3" fmla="*/ 90 256 1"/>
                                <a:gd name="G4" fmla="+- 4423680 T2 T3"/>
                                <a:gd name="G5" fmla="*/ G4 2 1"/>
                                <a:gd name="T4" fmla="*/ 90 256 1"/>
                                <a:gd name="T5" fmla="*/ 0 256 1"/>
                                <a:gd name="G6" fmla="+- 4423680 T4 T5"/>
                                <a:gd name="G7" fmla="*/ G6 2 1"/>
                                <a:gd name="G8" fmla="abs 4423680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0"/>
                                <a:gd name="G18" fmla="*/ 0 1 2"/>
                                <a:gd name="G19" fmla="+- G18 5400 0"/>
                                <a:gd name="G20" fmla="cos G19 4423680"/>
                                <a:gd name="G21" fmla="sin G19 4423680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0 10800 0"/>
                                <a:gd name="G26" fmla="?: G9 G17 G25"/>
                                <a:gd name="G27" fmla="?: G9 0 21600"/>
                                <a:gd name="G28" fmla="cos 10800 4423680"/>
                                <a:gd name="G29" fmla="sin 10800 4423680"/>
                                <a:gd name="G30" fmla="sin 0 4423680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4423680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4423680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21600 h 21600"/>
                                <a:gd name="T14" fmla="*/ 12866 w 21600"/>
                                <a:gd name="T15" fmla="*/ 15788 h 21600"/>
                                <a:gd name="T16" fmla="*/ 10800 w 21600"/>
                                <a:gd name="T17" fmla="*/ 10800 h 21600"/>
                                <a:gd name="T18" fmla="*/ 8734 w 21600"/>
                                <a:gd name="T19" fmla="*/ 15788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10800" y="10800"/>
                                  </a:moveTo>
                                  <a:cubicBezTo>
                                    <a:pt x="10800" y="10800"/>
                                    <a:pt x="10800" y="10800"/>
                                    <a:pt x="10800" y="10800"/>
                                  </a:cubicBezTo>
                                  <a:cubicBezTo>
                                    <a:pt x="10800" y="10800"/>
                                    <a:pt x="10800" y="10800"/>
                                    <a:pt x="10800" y="10800"/>
                                  </a:cubicBezTo>
                                  <a:lnTo>
                                    <a:pt x="6667" y="20777"/>
                                  </a:lnTo>
                                  <a:cubicBezTo>
                                    <a:pt x="7977" y="21320"/>
                                    <a:pt x="9381" y="21600"/>
                                    <a:pt x="10800" y="21600"/>
                                  </a:cubicBezTo>
                                  <a:cubicBezTo>
                                    <a:pt x="12218" y="21599"/>
                                    <a:pt x="13622" y="21320"/>
                                    <a:pt x="14932" y="207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2" name="AutoShape 284"/>
                          <wps:cNvSpPr>
                            <a:spLocks noChangeArrowheads="1"/>
                          </wps:cNvSpPr>
                          <wps:spPr bwMode="auto">
                            <a:xfrm rot="18900000">
                              <a:off x="2000" y="2000"/>
                              <a:ext cx="1701" cy="1701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4423680 0 0"/>
                                <a:gd name="G2" fmla="+- 0 0 4423680"/>
                                <a:gd name="T0" fmla="*/ 0 256 1"/>
                                <a:gd name="T1" fmla="*/ 180 256 1"/>
                                <a:gd name="G3" fmla="+- 4423680 T0 T1"/>
                                <a:gd name="T2" fmla="*/ 0 256 1"/>
                                <a:gd name="T3" fmla="*/ 90 256 1"/>
                                <a:gd name="G4" fmla="+- 4423680 T2 T3"/>
                                <a:gd name="G5" fmla="*/ G4 2 1"/>
                                <a:gd name="T4" fmla="*/ 90 256 1"/>
                                <a:gd name="T5" fmla="*/ 0 256 1"/>
                                <a:gd name="G6" fmla="+- 4423680 T4 T5"/>
                                <a:gd name="G7" fmla="*/ G6 2 1"/>
                                <a:gd name="G8" fmla="abs 4423680"/>
                                <a:gd name="T6" fmla="*/ 0 256 1"/>
                                <a:gd name="T7" fmla="*/ 90 256 1"/>
                                <a:gd name="G9" fmla="+- G8 T6 T7"/>
                                <a:gd name="G10" fmla="?: G9 G7 G5"/>
                                <a:gd name="T8" fmla="*/ 0 256 1"/>
                                <a:gd name="T9" fmla="*/ 360 256 1"/>
                                <a:gd name="G11" fmla="+- G10 T8 T9"/>
                                <a:gd name="G12" fmla="?: G10 G11 G10"/>
                                <a:gd name="T10" fmla="*/ 0 256 1"/>
                                <a:gd name="T11" fmla="*/ 360 256 1"/>
                                <a:gd name="G13" fmla="+- G12 T10 T11"/>
                                <a:gd name="G14" fmla="?: G12 G13 G12"/>
                                <a:gd name="G15" fmla="+- 0 0 G14"/>
                                <a:gd name="G16" fmla="+- 10800 0 0"/>
                                <a:gd name="G17" fmla="+- 10800 0 0"/>
                                <a:gd name="G18" fmla="*/ 0 1 2"/>
                                <a:gd name="G19" fmla="+- G18 5400 0"/>
                                <a:gd name="G20" fmla="cos G19 4423680"/>
                                <a:gd name="G21" fmla="sin G19 4423680"/>
                                <a:gd name="G22" fmla="+- G20 10800 0"/>
                                <a:gd name="G23" fmla="+- G21 10800 0"/>
                                <a:gd name="G24" fmla="+- 10800 0 G20"/>
                                <a:gd name="G25" fmla="+- 0 10800 0"/>
                                <a:gd name="G26" fmla="?: G9 G17 G25"/>
                                <a:gd name="G27" fmla="?: G9 0 21600"/>
                                <a:gd name="G28" fmla="cos 10800 4423680"/>
                                <a:gd name="G29" fmla="sin 10800 4423680"/>
                                <a:gd name="G30" fmla="sin 0 4423680"/>
                                <a:gd name="G31" fmla="+- G28 10800 0"/>
                                <a:gd name="G32" fmla="+- G29 10800 0"/>
                                <a:gd name="G33" fmla="+- G30 10800 0"/>
                                <a:gd name="G34" fmla="?: G4 0 G31"/>
                                <a:gd name="G35" fmla="?: 4423680 G34 0"/>
                                <a:gd name="G36" fmla="?: G6 G35 G31"/>
                                <a:gd name="G37" fmla="+- 21600 0 G36"/>
                                <a:gd name="G38" fmla="?: G4 0 G33"/>
                                <a:gd name="G39" fmla="?: 4423680 G38 G32"/>
                                <a:gd name="G40" fmla="?: G6 G39 0"/>
                                <a:gd name="G41" fmla="?: G4 G32 21600"/>
                                <a:gd name="G42" fmla="?: G6 G41 G33"/>
                                <a:gd name="T12" fmla="*/ 10800 w 21600"/>
                                <a:gd name="T13" fmla="*/ 21600 h 21600"/>
                                <a:gd name="T14" fmla="*/ 12866 w 21600"/>
                                <a:gd name="T15" fmla="*/ 15788 h 21600"/>
                                <a:gd name="T16" fmla="*/ 10800 w 21600"/>
                                <a:gd name="T17" fmla="*/ 10800 h 21600"/>
                                <a:gd name="T18" fmla="*/ 8734 w 21600"/>
                                <a:gd name="T19" fmla="*/ 15788 h 21600"/>
                                <a:gd name="T20" fmla="*/ G36 w 21600"/>
                                <a:gd name="T21" fmla="*/ G40 h 21600"/>
                                <a:gd name="T22" fmla="*/ G37 w 21600"/>
                                <a:gd name="T23" fmla="*/ G42 h 21600"/>
                              </a:gdLst>
                              <a:ahLst/>
                              <a:cxnLst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T20" t="T21" r="T22" b="T23"/>
                              <a:pathLst>
                                <a:path w="21600" h="21600">
                                  <a:moveTo>
                                    <a:pt x="10800" y="10800"/>
                                  </a:moveTo>
                                  <a:cubicBezTo>
                                    <a:pt x="10800" y="10800"/>
                                    <a:pt x="10800" y="10800"/>
                                    <a:pt x="10800" y="10800"/>
                                  </a:cubicBezTo>
                                  <a:cubicBezTo>
                                    <a:pt x="10800" y="10800"/>
                                    <a:pt x="10800" y="10800"/>
                                    <a:pt x="10800" y="10800"/>
                                  </a:cubicBezTo>
                                  <a:lnTo>
                                    <a:pt x="6667" y="20777"/>
                                  </a:lnTo>
                                  <a:cubicBezTo>
                                    <a:pt x="7977" y="21320"/>
                                    <a:pt x="9381" y="21600"/>
                                    <a:pt x="10800" y="21600"/>
                                  </a:cubicBezTo>
                                  <a:cubicBezTo>
                                    <a:pt x="12218" y="21599"/>
                                    <a:pt x="13622" y="21320"/>
                                    <a:pt x="14932" y="20777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3" o:spid="_x0000_s1026" style="position:absolute;margin-left:6.5pt;margin-top:.15pt;width:473pt;height:85.05pt;z-index:251657728" coordorigin="902,6895" coordsize="9460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264" o:spid="_x0000_s1027" type="#_x0000_t22" style="position:absolute;left:5421;top:8191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MAm8UA&#10;AADcAAAADwAAAGRycy9kb3ducmV2LnhtbESPQWvCQBSE74L/YXmF3nTTFIqkriIFRQUPRrH09si+&#10;JqHZt3F3a+K/dwXB4zAz3zDTeW8acSHna8sK3sYJCOLC6ppLBcfDcjQB4QOyxsYyKbiSh/lsOJhi&#10;pm3He7rkoRQRwj5DBVUIbSalLyoy6Me2JY7er3UGQ5SulNphF+GmkWmSfEiDNceFClv6qqj4y/+N&#10;ArP+Pv7s8sXqtHVbf93sw3nT7ZR6fekXnyAC9eEZfrTXWkH6nsL9TDwC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4wCbxQAAANwAAAAPAAAAAAAAAAAAAAAAAJgCAABkcnMv&#10;ZG93bnJldi54bWxQSwUGAAAAAAQABAD1AAAAigMAAAAA&#10;" adj="9990" fillcolor="#cff"/>
                <v:rect id="Rectangle 265" o:spid="_x0000_s1028" style="position:absolute;left:902;top:7351;width:255;height:1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XoysYA&#10;AADcAAAADwAAAGRycy9kb3ducmV2LnhtbESPQWsCMRSE70L/Q3iF3jRbFS1bo4hQKh4q2l56e7t5&#10;7i5uXtJN1NRf3xQEj8PMfMPMFtG04kydbywreB5kIIhLqxuuFHx9vvVfQPiArLG1TAp+ycNi/tCb&#10;Ya7thXd03odKJAj7HBXUIbhcSl/WZNAPrCNO3sF2BkOSXSV1h5cEN60cZtlEGmw4LdToaFVTedyf&#10;jILDz9HF9+/givHm42qnxfZaxK1ST49x+QoiUAz38K291gqGoxH8n0lH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3XoysYAAADcAAAADwAAAAAAAAAAAAAAAACYAgAAZHJz&#10;L2Rvd25yZXYueG1sUEsFBgAAAAAEAAQA9QAAAIsDAAAAAA==&#10;" fillcolor="#ff9"/>
                <v:rect id="Rectangle 266" o:spid="_x0000_s1029" style="position:absolute;left:1157;top:7351;width:255;height:1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xwvsYA&#10;AADcAAAADwAAAGRycy9kb3ducmV2LnhtbESPQWsCMRSE74L/ITzBm2ZrRcvWKKUgLT1UtL309nbz&#10;3F3cvMRN1NRf3xQEj8PMfMMsVtG04kydbywreBhnIIhLqxuuFHx/rUdPIHxA1thaJgW/5GG17PcW&#10;mGt74S2dd6ESCcI+RwV1CC6X0pc1GfRj64iTt7edwZBkV0nd4SXBTSsnWTaTBhtOCzU6eq2pPOxO&#10;RsH+eHDx7Se4YvrxebXzYnMt4kap4SC+PIMIFMM9fGu/awWTxyn8n0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JxwvsYAAADcAAAADwAAAAAAAAAAAAAAAACYAgAAZHJz&#10;L2Rvd25yZXYueG1sUEsFBgAAAAAEAAQA9QAAAIsDAAAAAA==&#10;" fillcolor="#ff9"/>
                <v:rect id="Rectangle 267" o:spid="_x0000_s1030" style="position:absolute;left:1412;top:7351;width:255;height:1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DVJccA&#10;AADcAAAADwAAAGRycy9kb3ducmV2LnhtbESPQWsCMRSE74L/ITyht5rV1rZsjSJCaelB6baX3t5u&#10;nruLm5e4STX11zdCweMwM98w82U0nThS71vLCibjDARxZXXLtYKvz5fbJxA+IGvsLJOCX/KwXAwH&#10;c8y1PfEHHYtQiwRhn6OCJgSXS+mrhgz6sXXEydvZ3mBIsq+l7vGU4KaT0yx7kAZbTgsNOlo3VO2L&#10;H6Ngd9i7+PodXHn/vjnbx3J7LuNWqZtRXD2DCBTDNfzfftMKpnczuJxJR0A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vQ1SXHAAAA3AAAAA8AAAAAAAAAAAAAAAAAmAIAAGRy&#10;cy9kb3ducmV2LnhtbFBLBQYAAAAABAAEAPUAAACMAwAAAAA=&#10;" fillcolor="#ff9"/>
                <v:rect id="Rectangle 268" o:spid="_x0000_s1031" style="position:absolute;left:2452;top:7351;width:255;height:1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1KscMA&#10;AADcAAAADwAAAGRycy9kb3ducmV2LnhtbESPQWsCMRSE74L/ITyhN83WopTVKKtU6ElQC623x+Y1&#10;Wdy8LJvU3f57Iwgeh5n5hlmue1eLK7Wh8qzgdZKBIC69rtgo+Drtxu8gQkTWWHsmBf8UYL0aDpaY&#10;a9/xga7HaESCcMhRgY2xyaUMpSWHYeIb4uT9+tZhTLI1UrfYJbir5TTL5tJhxWnBYkNbS+Xl+OcU&#10;fDTnfTEzQRbf0f5c/Kbb2b1R6mXUFwsQkfr4DD/an1rB9G0O9zPp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x1KscMAAADcAAAADwAAAAAAAAAAAAAAAACYAgAAZHJzL2Rv&#10;d25yZXYueG1sUEsFBgAAAAAEAAQA9QAAAIgDAAAAAA==&#10;" filled="f"/>
                <v:rect id="Rectangle 269" o:spid="_x0000_s1032" style="position:absolute;left:1687;top:7351;width:255;height:1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9MJ8UA&#10;AADcAAAADwAAAGRycy9kb3ducmV2LnhtbESPT2vCQBTE70K/w/IKvenGCLWmriKWlPao8eLtNfua&#10;pGbfhuzmT/30bkHocZiZ3zDr7Whq0VPrKssK5rMIBHFudcWFglOWTl9AOI+ssbZMCn7JwXbzMFlj&#10;ou3AB+qPvhABwi5BBaX3TSKly0sy6Ga2IQ7et20N+iDbQuoWhwA3tYyj6FkarDgslNjQvqT8cuyM&#10;gq8qPuH1kL1HZpUu/OeY/XTnN6WeHsfdKwhPo/8P39sfWkG8WML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D0wnxQAAANwAAAAPAAAAAAAAAAAAAAAAAJgCAABkcnMv&#10;ZG93bnJldi54bWxQSwUGAAAAAAQABAD1AAAAigMAAAAA&#10;"/>
                <v:rect id="Rectangle 270" o:spid="_x0000_s1033" style="position:absolute;left:1942;top:7351;width:255;height:1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DYVcIA&#10;AADcAAAADwAAAGRycy9kb3ducmV2LnhtbERPPW/CMBDdkfofrKvUDZwGqYIUE6FWqdoRwsJ2jY8k&#10;EJ8j2wlpf309VGJ8et+bfDKdGMn51rKC50UCgriyuuVawbEs5isQPiBr7CyTgh/ykG8fZhvMtL3x&#10;nsZDqEUMYZ+hgiaEPpPSVw0Z9AvbE0fubJ3BEKGrpXZ4i+Gmk2mSvEiDLceGBnt6a6i6Hgaj4LtN&#10;j/i7Lz8Ssy6W4WsqL8PpXamnx2n3CiLQFO7if/enVpAu49p4Jh4B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kNhVwgAAANwAAAAPAAAAAAAAAAAAAAAAAJgCAABkcnMvZG93&#10;bnJldi54bWxQSwUGAAAAAAQABAD1AAAAhwMAAAAA&#10;"/>
                <v:rect id="Rectangle 271" o:spid="_x0000_s1034" style="position:absolute;left:2197;top:7351;width:255;height:11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x9zsUA&#10;AADcAAAADwAAAGRycy9kb3ducmV2LnhtbESPQWvCQBSE7wX/w/IKvTWbJiA1ukqxWOpRk0tvz+wz&#10;ic2+DdnVRH+9KxR6HGbmG2axGk0rLtS7xrKCtygGQVxa3XCloMg3r+8gnEfW2FomBVdysFpOnhaY&#10;aTvwji57X4kAYZehgtr7LpPSlTUZdJHtiIN3tL1BH2RfSd3jEOCmlUkcT6XBhsNCjR2tayp/92ej&#10;4NAkBd52+VdsZpvUb8f8dP75VOrlefyYg/A0+v/wX/tbK0jSGTzOh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3H3OxQAAANwAAAAPAAAAAAAAAAAAAAAAAJgCAABkcnMv&#10;ZG93bnJldi54bWxQSwUGAAAAAAQABAD1AAAAigMAAAAA&#10;"/>
                <v:shape id="AutoShape 272" o:spid="_x0000_s1035" type="#_x0000_t22" style="position:absolute;left:5421;top:7950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tICsMA&#10;AADcAAAADwAAAGRycy9kb3ducmV2LnhtbERPz2vCMBS+D/wfwhN2m6kyhlSjyMChQg/tZLLbo3lr&#10;ypqXLsls/e+Xw8Djx/d7vR1tJ67kQ+tYwXyWgSCunW65UXB+3z8tQYSIrLFzTApuFGC7mTysMddu&#10;4JKuVWxECuGQowITY59LGWpDFsPM9cSJ+3LeYkzQN1J7HFK47eQiy16kxZZTg8GeXg3V39WvVWAP&#10;l/NnUe3ePk7+FG7HMv4ch0Kpx+m4W4GINMa7+N990AoWz2l+OpOO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3tICsMAAADcAAAADwAAAAAAAAAAAAAAAACYAgAAZHJzL2Rv&#10;d25yZXYueG1sUEsFBgAAAAAEAAQA9QAAAIgDAAAAAA==&#10;" adj="9990" fillcolor="#cff"/>
                <v:shape id="AutoShape 273" o:spid="_x0000_s1036" type="#_x0000_t22" style="position:absolute;left:5421;top:7711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ftkcUA&#10;AADcAAAADwAAAGRycy9kb3ducmV2LnhtbESPQWvCQBSE7wX/w/KE3upGkSLRVUSwqODBVBRvj+wz&#10;CWbfprurif++WxB6HGbmG2a26EwtHuR8ZVnBcJCAIM6trrhQcPxef0xA+ICssbZMCp7kYTHvvc0w&#10;1bblAz2yUIgIYZ+igjKEJpXS5yUZ9APbEEfvap3BEKUrpHbYRrip5ShJPqXBiuNCiQ2tSspv2d0o&#10;MJvz8bLPll+nndv55/YQfrbtXqn3frecggjUhf/wq73RCkbjIfydiUd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N+2RxQAAANwAAAAPAAAAAAAAAAAAAAAAAJgCAABkcnMv&#10;ZG93bnJldi54bWxQSwUGAAAAAAQABAD1AAAAigMAAAAA&#10;" adj="9990" fillcolor="#cff"/>
                <v:shape id="AutoShape 274" o:spid="_x0000_s1037" type="#_x0000_t22" style="position:absolute;left:5421;top:7471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Vz5sUA&#10;AADcAAAADwAAAGRycy9kb3ducmV2LnhtbESPQWvCQBSE74L/YXmF3nTTUIqkriIFRQUPRrH09si+&#10;JqHZt3F3a+K/dwXB4zAz3zDTeW8acSHna8sK3sYJCOLC6ppLBcfDcjQB4QOyxsYyKbiSh/lsOJhi&#10;pm3He7rkoRQRwj5DBVUIbSalLyoy6Me2JY7er3UGQ5SulNphF+GmkWmSfEiDNceFClv6qqj4y/+N&#10;ArP+Pv7s8sXqtHVbf93sw3nT7ZR6fekXnyAC9eEZfrTXWkH6nsL9TDwC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5XPmxQAAANwAAAAPAAAAAAAAAAAAAAAAAJgCAABkcnMv&#10;ZG93bnJldi54bWxQSwUGAAAAAAQABAD1AAAAigMAAAAA&#10;" adj="9990" fillcolor="#cff"/>
                <v:shape id="AutoShape 275" o:spid="_x0000_s1038" type="#_x0000_t22" style="position:absolute;left:5421;top:7231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Fq/sQA&#10;AADcAAAADwAAAGRycy9kb3ducmV2LnhtbESPUWvCMBSF3wX/Q7jC3jSdDrdVo8SxwcDBaOcPuCTX&#10;tqy5KU3U+u+XgeDj4ZzzHc56O7hWnKkPjWcFj7MMBLHxtuFKweHnY/oCIkRki61nUnClANvNeLTG&#10;3PoLF3QuYyUShEOOCuoYu1zKYGpyGGa+I07e0fcOY5J9JW2PlwR3rZxn2VI6bDgt1NjRW03mtzw5&#10;BcPz9fVd7/VXNK40B60Ls/jeKfUwGfQKRKQh3sO39qdVMH9awP+Zd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xav7EAAAA3AAAAA8AAAAAAAAAAAAAAAAAmAIAAGRycy9k&#10;b3ducmV2LnhtbFBLBQYAAAAABAAEAPUAAACJAwAAAAA=&#10;" adj="9990"/>
                <v:group id="Group 276" o:spid="_x0000_s1039" style="position:absolute;left:8661;top:6895;width:1701;height:1701" coordorigin="2000,2000" coordsize="1701,17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<v:shape id="AutoShape 277" o:spid="_x0000_s1040" style="position:absolute;left:2000;top:2000;width:1701;height:1701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K2PMMA&#10;AADcAAAADwAAAGRycy9kb3ducmV2LnhtbESPzWrDMBCE74W+g9hCL6WRE9LQOFFCKQRyK3V+zou1&#10;tkytXWMpjvP2VaDQ4zAz3zDr7ehbNVAfGmED00kGirgU23Bt4HjYvb6DChHZYitMBm4UYLt5fFhj&#10;buXK3zQUsVYJwiFHAy7GLtc6lI48hol0xMmrpPcYk+xrbXu8Jrhv9SzLFtpjw2nBYUefjsqf4uIN&#10;fFXFYnfygytE4knOSzrq6sWY56fxYwUq0hj/w3/tvTUwm7/B/Uw6Anr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/K2PMMAAADcAAAADwAAAAAAAAAAAAAAAACYAgAAZHJzL2Rv&#10;d25yZXYueG1sUEsFBgAAAAAEAAQA9QAAAIgDAAAAAA==&#10;" path="m10800,10800v,,,,,c10800,10800,10800,10800,10800,10800l6667,20777v1310,543,2714,823,4133,823c12218,21599,13622,21320,14932,20777l10800,10800xe">
                    <v:stroke joinstyle="miter"/>
                    <v:path o:connecttype="custom" o:connectlocs="851,1701;1013,1243;851,851;688,1243" o:connectangles="0,0,0,0" textboxrect="0,0,21600,21168"/>
                  </v:shape>
                  <v:shape id="AutoShape 278" o:spid="_x0000_s1041" style="position:absolute;left:2000;top:2000;width:1701;height:1701;rotation:4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OYs8QA&#10;AADcAAAADwAAAGRycy9kb3ducmV2LnhtbESPT2vCQBTE7wW/w/IEb3WjSFqiq6hFkByEpnp/ZJ9J&#10;MPs2ZLf546fvFgo9DjPzG2azG0wtOmpdZVnBYh6BIM6trrhQcP06vb6DcB5ZY22ZFIzkYLedvGww&#10;0bbnT+oyX4gAYZeggtL7JpHS5SUZdHPbEAfvbluDPsi2kLrFPsBNLZdRFEuDFYeFEhs6lpQ/sm+j&#10;4C1L+RKPXTo++yPf7unzcL18KDWbDvs1CE+D/w//tc9awXIVw++Zc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TmLPEAAAA3AAAAA8AAAAAAAAAAAAAAAAAmAIAAGRycy9k&#10;b3ducmV2LnhtbFBLBQYAAAAABAAEAPUAAACJAwAAAAA=&#10;" path="m10800,10800v,,,,,c10800,10800,10800,10800,10800,10800l6667,20777v1310,543,2714,823,4133,823c12218,21599,13622,21320,14932,20777l10800,10800xe">
                    <v:stroke joinstyle="miter"/>
                    <v:path o:connecttype="custom" o:connectlocs="851,1701;1013,1243;851,851;688,1243" o:connectangles="0,0,0,0" textboxrect="0,0,21600,21168"/>
                  </v:shape>
                  <v:shape id="AutoShape 279" o:spid="_x0000_s1042" style="position:absolute;left:2000;top:2000;width:1701;height:1701;rotation: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69LsYA&#10;AADcAAAADwAAAGRycy9kb3ducmV2LnhtbESPT2vCQBTE7wW/w/KE3upGEY3RVaQotAcF/6AeH9ln&#10;Esy+TbNrTL+9KxR6HGbmN8xs0ZpSNFS7wrKCfi8CQZxaXXCm4HhYf8QgnEfWWFomBb/kYDHvvM0w&#10;0fbBO2r2PhMBwi5BBbn3VSKlS3My6Hq2Ig7e1dYGfZB1JnWNjwA3pRxE0UgaLDgs5FjRZ07pbX83&#10;Cpr43D+VevRzmWy/4+HObO6blVbqvdsupyA8tf4//Nf+0goGwzG8zoQj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C69LsYAAADcAAAADwAAAAAAAAAAAAAAAACYAgAAZHJz&#10;L2Rvd25yZXYueG1sUEsFBgAAAAAEAAQA9QAAAIsDAAAAAA==&#10;" path="m10800,10800v,,,,,c10800,10800,10800,10800,10800,10800l6667,20777v1310,543,2714,823,4133,823c12218,21599,13622,21320,14932,20777l10800,10800xe">
                    <v:stroke joinstyle="miter"/>
                    <v:path o:connecttype="custom" o:connectlocs="851,1701;1013,1243;851,851;688,1243" o:connectangles="0,0,0,0" textboxrect="0,0,21600,21168"/>
                  </v:shape>
                  <v:shape id="AutoShape 280" o:spid="_x0000_s1043" style="position:absolute;left:2000;top:2000;width:1701;height:1701;rotation:13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0FocIA&#10;AADcAAAADwAAAGRycy9kb3ducmV2LnhtbERPTWvCQBC9F/wPywje6iahWEldRYVALxYbY+lxyI5J&#10;aHY2ZDea/nv3IHh8vO/VZjStuFLvGssK4nkEgri0uuFKQXHKXpcgnEfW2FomBf/kYLOevKww1fbG&#10;33TNfSVCCLsUFdTed6mUrqzJoJvbjjhwF9sb9AH2ldQ93kK4aWUSRQtpsOHQUGNH+5rKv3wwCs7b&#10;3fD+m7jsGBflj7ks7GH4skrNpuP2A4Sn0T/FD/enVpC8hbXhTDgC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TQWhwgAAANwAAAAPAAAAAAAAAAAAAAAAAJgCAABkcnMvZG93&#10;bnJldi54bWxQSwUGAAAAAAQABAD1AAAAhwMAAAAA&#10;" path="m10800,10800v,,,,,c10800,10800,10800,10800,10800,10800l6667,20777v1310,543,2714,823,4133,823c12218,21599,13622,21320,14932,20777l10800,10800xe">
                    <v:stroke joinstyle="miter"/>
                    <v:path o:connecttype="custom" o:connectlocs="851,1701;1013,1243;851,851;688,1243" o:connectangles="0,0,0,0" textboxrect="0,0,21600,21168"/>
                  </v:shape>
                  <v:shape id="AutoShape 281" o:spid="_x0000_s1044" style="position:absolute;left:2000;top:2000;width:1701;height:1701;rotation:18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qK1ccA&#10;AADcAAAADwAAAGRycy9kb3ducmV2LnhtbESPQWvCQBCF7wX/wzJCL6VuFNE0uooWKhXxUFvodcyO&#10;STA7G3e3Mf77rlDo8fHmfW/efNmZWrTkfGVZwXCQgCDOra64UPD1+facgvABWWNtmRTcyMNy0XuY&#10;Y6btlT+oPYRCRAj7DBWUITSZlD4vyaAf2IY4eifrDIYoXSG1w2uEm1qOkmQiDVYcG0ps6LWk/Hz4&#10;MfGN9WVr1hP31PrVcXP7Dvl+N02Veux3qxmIQF34P/5Lv2sFo/EL3MdEAs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16itXHAAAA3AAAAA8AAAAAAAAAAAAAAAAAmAIAAGRy&#10;cy9kb3ducmV2LnhtbFBLBQYAAAAABAAEAPUAAACMAwAAAAA=&#10;" path="m10800,10800v,,,,,c10800,10800,10800,10800,10800,10800l6667,20777v1310,543,2714,823,4133,823c12218,21599,13622,21320,14932,20777l10800,10800xe">
                    <v:stroke joinstyle="miter"/>
                    <v:path o:connecttype="custom" o:connectlocs="851,1701;1013,1243;851,851;688,1243" o:connectangles="0,0,0,0" textboxrect="0,0,21600,21168"/>
                  </v:shape>
                  <v:shape id="AutoShape 282" o:spid="_x0000_s1045" style="position:absolute;left:2000;top:2000;width:1701;height:1701;rotation:-13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Hln8EA&#10;AADcAAAADwAAAGRycy9kb3ducmV2LnhtbERPzYrCMBC+C/sOYYS9iKYWlNI1LSIIXmS1+gBDM5sW&#10;m0m3iVrffnNY8Pjx/W/K0XbiQYNvHStYLhIQxLXTLRsF18t+noHwAVlj55gUvMhDWXxMNphr9+Qz&#10;PapgRAxhn6OCJoQ+l9LXDVn0C9cTR+7HDRZDhIOResBnDLedTJNkLS22HBsa7GnXUH2r7lbB8bRq&#10;v69YHU2fvQ7p72y7X1ZGqc/puP0CEWgMb/G/+6AVpKs4P56JR0AW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x5Z/BAAAA3AAAAA8AAAAAAAAAAAAAAAAAmAIAAGRycy9kb3du&#10;cmV2LnhtbFBLBQYAAAAABAAEAPUAAACGAwAAAAA=&#10;" path="m10800,10800v,,,,,c10800,10800,10800,10800,10800,10800l6667,20777v1310,543,2714,823,4133,823c12218,21599,13622,21320,14932,20777l10800,10800xe">
                    <v:stroke joinstyle="miter"/>
                    <v:path o:connecttype="custom" o:connectlocs="851,1701;1013,1243;851,851;688,1243" o:connectangles="0,0,0,0" textboxrect="0,0,21600,21168"/>
                  </v:shape>
                  <v:shape id="AutoShape 283" o:spid="_x0000_s1046" style="position:absolute;left:2000;top:2000;width:1701;height:1701;rotation:-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Qu18MA&#10;AADcAAAADwAAAGRycy9kb3ducmV2LnhtbESP0WoCMRRE3wv+Q7iCbzW7gm1ZjSKC2r4IWj/gsrlu&#10;Vjc3axLX7d83BaGPw8ycYebL3jaiIx9qxwrycQaCuHS65krB6Xvz+gEiRGSNjWNS8EMBlovByxwL&#10;7R58oO4YK5EgHApUYGJsCylDachiGLuWOHln5y3GJH0ltcdHgttGTrLsTVqsOS0YbGltqLwe71YB&#10;nw8+y7vL183s/Xant1dr3k9KjYb9agYiUh//w8/2p1YwmebwdyYdAb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PQu18MAAADcAAAADwAAAAAAAAAAAAAAAACYAgAAZHJzL2Rv&#10;d25yZXYueG1sUEsFBgAAAAAEAAQA9QAAAIgDAAAAAA==&#10;" path="m10800,10800v,,,,,c10800,10800,10800,10800,10800,10800l6667,20777v1310,543,2714,823,4133,823c12218,21599,13622,21320,14932,20777l10800,10800xe">
                    <v:stroke joinstyle="miter"/>
                    <v:path o:connecttype="custom" o:connectlocs="851,1701;1013,1243;851,851;688,1243" o:connectangles="0,0,0,0" textboxrect="0,0,21600,21168"/>
                  </v:shape>
                  <v:shape id="AutoShape 284" o:spid="_x0000_s1047" style="position:absolute;left:2000;top:2000;width:1701;height:1701;rotation:-4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iXHMQA&#10;AADcAAAADwAAAGRycy9kb3ducmV2LnhtbESPT2sCMRTE7wW/Q3iCt5p1oVJXo9RSQXryT+35kTw3&#10;azcvyyZ1t9/eCAWPw8z8hlmseleLK7Wh8qxgMs5AEGtvKi4VfB03z68gQkQ2WHsmBX8UYLUcPC2w&#10;ML7jPV0PsRQJwqFABTbGppAyaEsOw9g3xMk7+9ZhTLItpWmxS3BXyzzLptJhxWnBYkPvlvTP4dcp&#10;mMVvvGQbezrn+lMfP3b7U+jWSo2G/dscRKQ+PsL/7a1RkL/kcD+Tjo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YlxzEAAAA3AAAAA8AAAAAAAAAAAAAAAAAmAIAAGRycy9k&#10;b3ducmV2LnhtbFBLBQYAAAAABAAEAPUAAACJAwAAAAA=&#10;" path="m10800,10800v,,,,,c10800,10800,10800,10800,10800,10800l6667,20777v1310,543,2714,823,4133,823c12218,21599,13622,21320,14932,20777l10800,10800xe">
                    <v:stroke joinstyle="miter"/>
                    <v:path o:connecttype="custom" o:connectlocs="851,1701;1013,1243;851,851;688,1243" o:connectangles="0,0,0,0" textboxrect="0,0,21600,21168"/>
                  </v:shape>
                </v:group>
              </v:group>
            </w:pict>
          </mc:Fallback>
        </mc:AlternateContent>
      </w:r>
    </w:p>
    <w:p w:rsidR="00FB0E9C" w:rsidRDefault="00FB0E9C" w:rsidP="00FB0E9C">
      <w:pPr>
        <w:pStyle w:val="Normalcentr"/>
        <w:ind w:left="0"/>
      </w:pPr>
    </w:p>
    <w:p w:rsidR="00FB0E9C" w:rsidRDefault="00FB0E9C" w:rsidP="00FB0E9C">
      <w:pPr>
        <w:pStyle w:val="Normalcentr"/>
        <w:ind w:left="0"/>
      </w:pPr>
    </w:p>
    <w:p w:rsidR="00FB0E9C" w:rsidRDefault="00FB0E9C" w:rsidP="00FB0E9C">
      <w:pPr>
        <w:pStyle w:val="Normalcentr"/>
        <w:ind w:left="0"/>
      </w:pPr>
    </w:p>
    <w:p w:rsidR="00FB0E9C" w:rsidRDefault="00FB0E9C" w:rsidP="00FB0E9C">
      <w:pPr>
        <w:pStyle w:val="Normalcentr"/>
        <w:ind w:left="0"/>
      </w:pPr>
    </w:p>
    <w:p w:rsidR="00FB0E9C" w:rsidRDefault="00FB0E9C" w:rsidP="00FB0E9C">
      <w:pPr>
        <w:pStyle w:val="Normalcentr"/>
        <w:ind w:left="0"/>
      </w:pPr>
    </w:p>
    <w:p w:rsidR="00FB0E9C" w:rsidRPr="00540068" w:rsidRDefault="00FB0E9C" w:rsidP="00FB0E9C">
      <w:pPr>
        <w:rPr>
          <w:color w:val="000000"/>
        </w:rPr>
      </w:pPr>
      <w:r w:rsidRPr="00540068">
        <w:rPr>
          <w:color w:val="000000"/>
        </w:rPr>
        <w:t xml:space="preserve">On a colorié les  ..... </w:t>
      </w:r>
      <w:r w:rsidRPr="00540068">
        <w:rPr>
          <w:color w:val="000000"/>
        </w:rPr>
        <w:tab/>
      </w:r>
      <w:r w:rsidRPr="00540068">
        <w:rPr>
          <w:color w:val="000000"/>
        </w:rPr>
        <w:tab/>
      </w:r>
      <w:r w:rsidRPr="00540068">
        <w:rPr>
          <w:color w:val="000000"/>
        </w:rPr>
        <w:tab/>
      </w:r>
      <w:r w:rsidRPr="00540068">
        <w:rPr>
          <w:color w:val="000000"/>
        </w:rPr>
        <w:tab/>
        <w:t>On a colorié les  .....                           Colorie</w:t>
      </w:r>
      <w:r w:rsidR="00955D71">
        <w:rPr>
          <w:color w:val="000000"/>
        </w:rPr>
        <w:t>r</w:t>
      </w:r>
      <w:r w:rsidRPr="00540068">
        <w:rPr>
          <w:color w:val="000000"/>
        </w:rPr>
        <w:t xml:space="preserve"> les</w:t>
      </w:r>
      <w:r w:rsidR="009456A6">
        <w:rPr>
          <w:color w:val="000000"/>
        </w:rPr>
        <w:t xml:space="preserve">  </w:t>
      </w:r>
      <w:r w:rsidRPr="00540068">
        <w:rPr>
          <w:color w:val="000000"/>
        </w:rPr>
        <w:fldChar w:fldCharType="begin"/>
      </w:r>
      <w:r w:rsidRPr="00540068">
        <w:rPr>
          <w:color w:val="000000"/>
        </w:rPr>
        <w:instrText xml:space="preserve"> eq \s\do1(\f(3;4))</w:instrText>
      </w:r>
      <w:r w:rsidRPr="00540068">
        <w:rPr>
          <w:color w:val="000000"/>
        </w:rPr>
        <w:fldChar w:fldCharType="end"/>
      </w:r>
      <w:r w:rsidRPr="00540068">
        <w:rPr>
          <w:color w:val="000000"/>
        </w:rPr>
        <w:t xml:space="preserve"> du disque </w:t>
      </w:r>
    </w:p>
    <w:p w:rsidR="00955D71" w:rsidRDefault="004771F4" w:rsidP="009456A6">
      <w:pPr>
        <w:pStyle w:val="Normalcentr"/>
        <w:ind w:left="0"/>
        <w:rPr>
          <w:rFonts w:ascii="Comic Sans MS" w:hAnsi="Comic Sans MS"/>
          <w:sz w:val="20"/>
        </w:rPr>
      </w:pPr>
      <w:r>
        <w:rPr>
          <w:noProof/>
        </w:rPr>
        <w:drawing>
          <wp:inline distT="0" distB="0" distL="0" distR="0">
            <wp:extent cx="4924425" cy="1476375"/>
            <wp:effectExtent l="0" t="0" r="9525" b="9525"/>
            <wp:docPr id="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976" w:rsidRDefault="004771F4" w:rsidP="009456A6">
      <w:pPr>
        <w:pStyle w:val="Normalcentr"/>
        <w:ind w:left="0"/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-196215</wp:posOffset>
                </wp:positionH>
                <wp:positionV relativeFrom="paragraph">
                  <wp:posOffset>411480</wp:posOffset>
                </wp:positionV>
                <wp:extent cx="6943090" cy="2164080"/>
                <wp:effectExtent l="0" t="0" r="0" b="0"/>
                <wp:wrapTopAndBottom/>
                <wp:docPr id="5" name="Group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3090" cy="2164080"/>
                          <a:chOff x="565" y="1843"/>
                          <a:chExt cx="10934" cy="3408"/>
                        </a:xfrm>
                      </wpg:grpSpPr>
                      <wpg:grpSp>
                        <wpg:cNvPr id="6" name="Group 322"/>
                        <wpg:cNvGrpSpPr>
                          <a:grpSpLocks/>
                        </wpg:cNvGrpSpPr>
                        <wpg:grpSpPr bwMode="auto">
                          <a:xfrm>
                            <a:off x="991" y="1985"/>
                            <a:ext cx="9372" cy="3124"/>
                            <a:chOff x="565" y="1985"/>
                            <a:chExt cx="10508" cy="3124"/>
                          </a:xfrm>
                        </wpg:grpSpPr>
                        <wps:wsp>
                          <wps:cNvPr id="7" name="AutoShape 3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65" y="1985"/>
                              <a:ext cx="852" cy="28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3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3" y="1985"/>
                              <a:ext cx="568" cy="284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3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1" y="1985"/>
                              <a:ext cx="568" cy="284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AutoShape 326"/>
                          <wps:cNvSpPr>
                            <a:spLocks noChangeArrowheads="1"/>
                          </wps:cNvSpPr>
                          <wps:spPr bwMode="auto">
                            <a:xfrm>
                              <a:off x="3121" y="1985"/>
                              <a:ext cx="852" cy="28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327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9" y="1985"/>
                              <a:ext cx="568" cy="284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Rectangle 3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837" y="1985"/>
                              <a:ext cx="568" cy="284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AutoShape 329"/>
                          <wps:cNvSpPr>
                            <a:spLocks noChangeArrowheads="1"/>
                          </wps:cNvSpPr>
                          <wps:spPr bwMode="auto">
                            <a:xfrm>
                              <a:off x="4115" y="1985"/>
                              <a:ext cx="852" cy="28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Rectangle 330"/>
                          <wps:cNvSpPr>
                            <a:spLocks noChangeArrowheads="1"/>
                          </wps:cNvSpPr>
                          <wps:spPr bwMode="auto">
                            <a:xfrm>
                              <a:off x="4683" y="1985"/>
                              <a:ext cx="568" cy="284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Rectangle 331"/>
                          <wps:cNvSpPr>
                            <a:spLocks noChangeArrowheads="1"/>
                          </wps:cNvSpPr>
                          <wps:spPr bwMode="auto">
                            <a:xfrm>
                              <a:off x="5251" y="1985"/>
                              <a:ext cx="568" cy="284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AutoShape 332"/>
                          <wps:cNvSpPr>
                            <a:spLocks noChangeArrowheads="1"/>
                          </wps:cNvSpPr>
                          <wps:spPr bwMode="auto">
                            <a:xfrm>
                              <a:off x="6671" y="1985"/>
                              <a:ext cx="852" cy="28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Rectangle 333"/>
                          <wps:cNvSpPr>
                            <a:spLocks noChangeArrowheads="1"/>
                          </wps:cNvSpPr>
                          <wps:spPr bwMode="auto">
                            <a:xfrm>
                              <a:off x="5819" y="1985"/>
                              <a:ext cx="568" cy="284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Rectangle 334"/>
                          <wps:cNvSpPr>
                            <a:spLocks noChangeArrowheads="1"/>
                          </wps:cNvSpPr>
                          <wps:spPr bwMode="auto">
                            <a:xfrm>
                              <a:off x="6387" y="1985"/>
                              <a:ext cx="568" cy="284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AutoShape 335"/>
                          <wps:cNvSpPr>
                            <a:spLocks noChangeArrowheads="1"/>
                          </wps:cNvSpPr>
                          <wps:spPr bwMode="auto">
                            <a:xfrm>
                              <a:off x="7665" y="1985"/>
                              <a:ext cx="852" cy="28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Rectangle 336"/>
                          <wps:cNvSpPr>
                            <a:spLocks noChangeArrowheads="1"/>
                          </wps:cNvSpPr>
                          <wps:spPr bwMode="auto">
                            <a:xfrm>
                              <a:off x="8233" y="1985"/>
                              <a:ext cx="568" cy="2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Rectangle 3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801" y="1985"/>
                              <a:ext cx="568" cy="2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AutoShape 33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21" y="1985"/>
                              <a:ext cx="852" cy="28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Rectangle 339"/>
                          <wps:cNvSpPr>
                            <a:spLocks noChangeArrowheads="1"/>
                          </wps:cNvSpPr>
                          <wps:spPr bwMode="auto">
                            <a:xfrm>
                              <a:off x="9369" y="1985"/>
                              <a:ext cx="568" cy="2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Rectangle 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937" y="1985"/>
                              <a:ext cx="568" cy="2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AutoShape 341"/>
                          <wps:cNvSpPr>
                            <a:spLocks noChangeArrowheads="1"/>
                          </wps:cNvSpPr>
                          <wps:spPr bwMode="auto">
                            <a:xfrm>
                              <a:off x="565" y="2553"/>
                              <a:ext cx="1704" cy="28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Rectangle 3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7" y="2553"/>
                              <a:ext cx="852" cy="284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AutoShape 343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9" y="2553"/>
                              <a:ext cx="1704" cy="28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Rectangle 344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9" y="2553"/>
                              <a:ext cx="852" cy="284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" name="AutoShape 345"/>
                          <wps:cNvSpPr>
                            <a:spLocks noChangeArrowheads="1"/>
                          </wps:cNvSpPr>
                          <wps:spPr bwMode="auto">
                            <a:xfrm>
                              <a:off x="4115" y="2553"/>
                              <a:ext cx="1704" cy="28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Rectangle 346"/>
                          <wps:cNvSpPr>
                            <a:spLocks noChangeArrowheads="1"/>
                          </wps:cNvSpPr>
                          <wps:spPr bwMode="auto">
                            <a:xfrm>
                              <a:off x="4967" y="2553"/>
                              <a:ext cx="852" cy="284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AutoShape 347"/>
                          <wps:cNvSpPr>
                            <a:spLocks noChangeArrowheads="1"/>
                          </wps:cNvSpPr>
                          <wps:spPr bwMode="auto">
                            <a:xfrm>
                              <a:off x="5819" y="2553"/>
                              <a:ext cx="1704" cy="28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Rectangle 348"/>
                          <wps:cNvSpPr>
                            <a:spLocks noChangeArrowheads="1"/>
                          </wps:cNvSpPr>
                          <wps:spPr bwMode="auto">
                            <a:xfrm>
                              <a:off x="5819" y="2553"/>
                              <a:ext cx="852" cy="284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AutoShape 349"/>
                          <wps:cNvSpPr>
                            <a:spLocks noChangeArrowheads="1"/>
                          </wps:cNvSpPr>
                          <wps:spPr bwMode="auto">
                            <a:xfrm>
                              <a:off x="7665" y="2553"/>
                              <a:ext cx="1704" cy="28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Rectangle 350"/>
                          <wps:cNvSpPr>
                            <a:spLocks noChangeArrowheads="1"/>
                          </wps:cNvSpPr>
                          <wps:spPr bwMode="auto">
                            <a:xfrm>
                              <a:off x="8517" y="2553"/>
                              <a:ext cx="852" cy="2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" name="AutoShape 351"/>
                          <wps:cNvSpPr>
                            <a:spLocks noChangeArrowheads="1"/>
                          </wps:cNvSpPr>
                          <wps:spPr bwMode="auto">
                            <a:xfrm>
                              <a:off x="9369" y="2553"/>
                              <a:ext cx="1704" cy="28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" name="Rectangle 352"/>
                          <wps:cNvSpPr>
                            <a:spLocks noChangeArrowheads="1"/>
                          </wps:cNvSpPr>
                          <wps:spPr bwMode="auto">
                            <a:xfrm>
                              <a:off x="9369" y="2553"/>
                              <a:ext cx="852" cy="2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" name="AutoShape 353"/>
                          <wps:cNvSpPr>
                            <a:spLocks noChangeArrowheads="1"/>
                          </wps:cNvSpPr>
                          <wps:spPr bwMode="auto">
                            <a:xfrm>
                              <a:off x="565" y="3121"/>
                              <a:ext cx="1704" cy="28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2" name="AutoShape 354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9" y="3121"/>
                              <a:ext cx="1704" cy="28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3" name="Rectangle 355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1" y="3121"/>
                              <a:ext cx="1136" cy="284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" name="AutoShape 356"/>
                          <wps:cNvSpPr>
                            <a:spLocks noChangeArrowheads="1"/>
                          </wps:cNvSpPr>
                          <wps:spPr bwMode="auto">
                            <a:xfrm>
                              <a:off x="4115" y="3121"/>
                              <a:ext cx="1704" cy="28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5" name="AutoShape 357"/>
                          <wps:cNvSpPr>
                            <a:spLocks noChangeArrowheads="1"/>
                          </wps:cNvSpPr>
                          <wps:spPr bwMode="auto">
                            <a:xfrm>
                              <a:off x="5819" y="3121"/>
                              <a:ext cx="1704" cy="28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6" name="Rectangle 358"/>
                          <wps:cNvSpPr>
                            <a:spLocks noChangeArrowheads="1"/>
                          </wps:cNvSpPr>
                          <wps:spPr bwMode="auto">
                            <a:xfrm>
                              <a:off x="5251" y="3121"/>
                              <a:ext cx="1136" cy="284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7" name="AutoShape 359"/>
                          <wps:cNvSpPr>
                            <a:spLocks noChangeArrowheads="1"/>
                          </wps:cNvSpPr>
                          <wps:spPr bwMode="auto">
                            <a:xfrm>
                              <a:off x="7665" y="3121"/>
                              <a:ext cx="1704" cy="28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" name="AutoShape 360"/>
                          <wps:cNvSpPr>
                            <a:spLocks noChangeArrowheads="1"/>
                          </wps:cNvSpPr>
                          <wps:spPr bwMode="auto">
                            <a:xfrm>
                              <a:off x="9369" y="3121"/>
                              <a:ext cx="1704" cy="28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9" name="Rectangle 361"/>
                          <wps:cNvSpPr>
                            <a:spLocks noChangeArrowheads="1"/>
                          </wps:cNvSpPr>
                          <wps:spPr bwMode="auto">
                            <a:xfrm>
                              <a:off x="8801" y="3121"/>
                              <a:ext cx="1136" cy="2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AutoShape 362"/>
                          <wps:cNvSpPr>
                            <a:spLocks noChangeArrowheads="1"/>
                          </wps:cNvSpPr>
                          <wps:spPr bwMode="auto">
                            <a:xfrm>
                              <a:off x="565" y="3689"/>
                              <a:ext cx="852" cy="28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1" name="Rectangle 36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3" y="3689"/>
                              <a:ext cx="568" cy="284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Rectangle 3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1" y="3689"/>
                              <a:ext cx="568" cy="284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" name="AutoShape 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3121" y="3689"/>
                              <a:ext cx="852" cy="28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" name="Rectangle 36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9" y="3689"/>
                              <a:ext cx="568" cy="284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" name="Rectangle 367"/>
                          <wps:cNvSpPr>
                            <a:spLocks noChangeArrowheads="1"/>
                          </wps:cNvSpPr>
                          <wps:spPr bwMode="auto">
                            <a:xfrm>
                              <a:off x="2837" y="3689"/>
                              <a:ext cx="568" cy="284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" name="AutoShape 368"/>
                          <wps:cNvSpPr>
                            <a:spLocks noChangeArrowheads="1"/>
                          </wps:cNvSpPr>
                          <wps:spPr bwMode="auto">
                            <a:xfrm>
                              <a:off x="4115" y="3689"/>
                              <a:ext cx="852" cy="28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" name="Rectangle 369"/>
                          <wps:cNvSpPr>
                            <a:spLocks noChangeArrowheads="1"/>
                          </wps:cNvSpPr>
                          <wps:spPr bwMode="auto">
                            <a:xfrm>
                              <a:off x="4683" y="3689"/>
                              <a:ext cx="568" cy="284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" name="Rectangle 370"/>
                          <wps:cNvSpPr>
                            <a:spLocks noChangeArrowheads="1"/>
                          </wps:cNvSpPr>
                          <wps:spPr bwMode="auto">
                            <a:xfrm>
                              <a:off x="5251" y="3689"/>
                              <a:ext cx="568" cy="284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" name="AutoShape 371"/>
                          <wps:cNvSpPr>
                            <a:spLocks noChangeArrowheads="1"/>
                          </wps:cNvSpPr>
                          <wps:spPr bwMode="auto">
                            <a:xfrm>
                              <a:off x="6671" y="3689"/>
                              <a:ext cx="852" cy="28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0" name="Rectangle 372"/>
                          <wps:cNvSpPr>
                            <a:spLocks noChangeArrowheads="1"/>
                          </wps:cNvSpPr>
                          <wps:spPr bwMode="auto">
                            <a:xfrm>
                              <a:off x="5819" y="3689"/>
                              <a:ext cx="568" cy="284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1" name="Rectangle 373"/>
                          <wps:cNvSpPr>
                            <a:spLocks noChangeArrowheads="1"/>
                          </wps:cNvSpPr>
                          <wps:spPr bwMode="auto">
                            <a:xfrm>
                              <a:off x="6387" y="3689"/>
                              <a:ext cx="568" cy="284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" name="AutoShape 374"/>
                          <wps:cNvSpPr>
                            <a:spLocks noChangeArrowheads="1"/>
                          </wps:cNvSpPr>
                          <wps:spPr bwMode="auto">
                            <a:xfrm>
                              <a:off x="7665" y="3689"/>
                              <a:ext cx="852" cy="28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3" name="Rectangle 375"/>
                          <wps:cNvSpPr>
                            <a:spLocks noChangeArrowheads="1"/>
                          </wps:cNvSpPr>
                          <wps:spPr bwMode="auto">
                            <a:xfrm>
                              <a:off x="8233" y="3689"/>
                              <a:ext cx="568" cy="284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4" name="Rectangle 376"/>
                          <wps:cNvSpPr>
                            <a:spLocks noChangeArrowheads="1"/>
                          </wps:cNvSpPr>
                          <wps:spPr bwMode="auto">
                            <a:xfrm>
                              <a:off x="8801" y="3689"/>
                              <a:ext cx="568" cy="284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5" name="AutoShape 377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21" y="3689"/>
                              <a:ext cx="852" cy="28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6" name="Rectangle 3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369" y="3689"/>
                              <a:ext cx="568" cy="284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" name="Rectangle 379"/>
                          <wps:cNvSpPr>
                            <a:spLocks noChangeArrowheads="1"/>
                          </wps:cNvSpPr>
                          <wps:spPr bwMode="auto">
                            <a:xfrm>
                              <a:off x="9937" y="3689"/>
                              <a:ext cx="568" cy="284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AutoShape 38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5" y="4257"/>
                              <a:ext cx="1704" cy="28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Rectangle 38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7" y="4257"/>
                              <a:ext cx="852" cy="284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AutoShape 382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9" y="4257"/>
                              <a:ext cx="1704" cy="28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Rectangle 383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9" y="4257"/>
                              <a:ext cx="852" cy="284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AutoShape 384"/>
                          <wps:cNvSpPr>
                            <a:spLocks noChangeArrowheads="1"/>
                          </wps:cNvSpPr>
                          <wps:spPr bwMode="auto">
                            <a:xfrm>
                              <a:off x="4115" y="4257"/>
                              <a:ext cx="1704" cy="28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3" name="Rectangle 385"/>
                          <wps:cNvSpPr>
                            <a:spLocks noChangeArrowheads="1"/>
                          </wps:cNvSpPr>
                          <wps:spPr bwMode="auto">
                            <a:xfrm>
                              <a:off x="4967" y="4257"/>
                              <a:ext cx="852" cy="2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4" name="AutoShape 386"/>
                          <wps:cNvSpPr>
                            <a:spLocks noChangeArrowheads="1"/>
                          </wps:cNvSpPr>
                          <wps:spPr bwMode="auto">
                            <a:xfrm>
                              <a:off x="5819" y="4257"/>
                              <a:ext cx="1704" cy="28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5" name="Rectangle 387"/>
                          <wps:cNvSpPr>
                            <a:spLocks noChangeArrowheads="1"/>
                          </wps:cNvSpPr>
                          <wps:spPr bwMode="auto">
                            <a:xfrm>
                              <a:off x="5819" y="4257"/>
                              <a:ext cx="852" cy="2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AutoShape 388"/>
                          <wps:cNvSpPr>
                            <a:spLocks noChangeArrowheads="1"/>
                          </wps:cNvSpPr>
                          <wps:spPr bwMode="auto">
                            <a:xfrm>
                              <a:off x="7665" y="4257"/>
                              <a:ext cx="1704" cy="28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Rectangle 389"/>
                          <wps:cNvSpPr>
                            <a:spLocks noChangeArrowheads="1"/>
                          </wps:cNvSpPr>
                          <wps:spPr bwMode="auto">
                            <a:xfrm>
                              <a:off x="8517" y="4257"/>
                              <a:ext cx="852" cy="2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" name="AutoShape 3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369" y="4257"/>
                              <a:ext cx="1704" cy="28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Rectangle 3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369" y="4257"/>
                              <a:ext cx="852" cy="2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" name="AutoShape 392"/>
                          <wps:cNvSpPr>
                            <a:spLocks noChangeArrowheads="1"/>
                          </wps:cNvSpPr>
                          <wps:spPr bwMode="auto">
                            <a:xfrm>
                              <a:off x="565" y="4825"/>
                              <a:ext cx="1704" cy="28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AutoShape 393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9" y="4825"/>
                              <a:ext cx="1704" cy="28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2" name="Rectangle 394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1" y="4825"/>
                              <a:ext cx="1136" cy="284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" name="AutoShape 395"/>
                          <wps:cNvSpPr>
                            <a:spLocks noChangeArrowheads="1"/>
                          </wps:cNvSpPr>
                          <wps:spPr bwMode="auto">
                            <a:xfrm>
                              <a:off x="4115" y="4825"/>
                              <a:ext cx="1704" cy="28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4" name="AutoShape 396"/>
                          <wps:cNvSpPr>
                            <a:spLocks noChangeArrowheads="1"/>
                          </wps:cNvSpPr>
                          <wps:spPr bwMode="auto">
                            <a:xfrm>
                              <a:off x="5819" y="4825"/>
                              <a:ext cx="1704" cy="28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5" name="Rectangle 397"/>
                          <wps:cNvSpPr>
                            <a:spLocks noChangeArrowheads="1"/>
                          </wps:cNvSpPr>
                          <wps:spPr bwMode="auto">
                            <a:xfrm>
                              <a:off x="5251" y="4825"/>
                              <a:ext cx="1136" cy="284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" name="AutoShape 398"/>
                          <wps:cNvSpPr>
                            <a:spLocks noChangeArrowheads="1"/>
                          </wps:cNvSpPr>
                          <wps:spPr bwMode="auto">
                            <a:xfrm>
                              <a:off x="7665" y="4825"/>
                              <a:ext cx="1704" cy="28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C0C0C0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7" name="AutoShape 399"/>
                          <wps:cNvSpPr>
                            <a:spLocks noChangeArrowheads="1"/>
                          </wps:cNvSpPr>
                          <wps:spPr bwMode="auto">
                            <a:xfrm>
                              <a:off x="9369" y="4825"/>
                              <a:ext cx="1704" cy="284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8" name="Rectangle 400"/>
                          <wps:cNvSpPr>
                            <a:spLocks noChangeArrowheads="1"/>
                          </wps:cNvSpPr>
                          <wps:spPr bwMode="auto">
                            <a:xfrm>
                              <a:off x="8801" y="4825"/>
                              <a:ext cx="1136" cy="2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9" name="Text Box 401"/>
                        <wps:cNvSpPr txBox="1">
                          <a:spLocks noChangeArrowheads="1"/>
                        </wps:cNvSpPr>
                        <wps:spPr bwMode="auto">
                          <a:xfrm>
                            <a:off x="10505" y="1843"/>
                            <a:ext cx="994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4976" w:rsidRDefault="00024976" w:rsidP="00024976">
                              <w:pPr>
                                <w:jc w:val="center"/>
                              </w:pPr>
                              <w:r>
                                <w:sym w:font="Wingdings" w:char="F0E0"/>
                              </w:r>
                              <w:r>
                                <w:t xml:space="preserve"> 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EQ \F(....…;......) </w:instrTex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0" name="Text Box 402"/>
                        <wps:cNvSpPr txBox="1">
                          <a:spLocks noChangeArrowheads="1"/>
                        </wps:cNvSpPr>
                        <wps:spPr bwMode="auto">
                          <a:xfrm>
                            <a:off x="10505" y="2411"/>
                            <a:ext cx="994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4976" w:rsidRDefault="00024976" w:rsidP="00024976">
                              <w:pPr>
                                <w:jc w:val="center"/>
                              </w:pPr>
                              <w:r>
                                <w:sym w:font="Wingdings" w:char="F0E0"/>
                              </w:r>
                              <w:r>
                                <w:t xml:space="preserve"> 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EQ \F(....…;......) </w:instrTex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1" name="Text Box 403"/>
                        <wps:cNvSpPr txBox="1">
                          <a:spLocks noChangeArrowheads="1"/>
                        </wps:cNvSpPr>
                        <wps:spPr bwMode="auto">
                          <a:xfrm>
                            <a:off x="10505" y="2979"/>
                            <a:ext cx="994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4976" w:rsidRDefault="00024976" w:rsidP="00024976">
                              <w:pPr>
                                <w:jc w:val="center"/>
                              </w:pPr>
                              <w:r>
                                <w:sym w:font="Wingdings" w:char="F0E0"/>
                              </w:r>
                              <w:r>
                                <w:t xml:space="preserve"> 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EQ \F(....…;......) </w:instrTex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2" name="Text Box 404"/>
                        <wps:cNvSpPr txBox="1">
                          <a:spLocks noChangeArrowheads="1"/>
                        </wps:cNvSpPr>
                        <wps:spPr bwMode="auto">
                          <a:xfrm>
                            <a:off x="10505" y="3547"/>
                            <a:ext cx="994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4976" w:rsidRDefault="00024976" w:rsidP="00024976">
                              <w:pPr>
                                <w:jc w:val="center"/>
                              </w:pPr>
                              <w:r>
                                <w:sym w:font="Wingdings" w:char="F0E0"/>
                              </w:r>
                              <w:r>
                                <w:t xml:space="preserve"> 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EQ \F(....…;......) </w:instrTex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3" name="Text Box 405"/>
                        <wps:cNvSpPr txBox="1">
                          <a:spLocks noChangeArrowheads="1"/>
                        </wps:cNvSpPr>
                        <wps:spPr bwMode="auto">
                          <a:xfrm>
                            <a:off x="10505" y="4115"/>
                            <a:ext cx="994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4976" w:rsidRDefault="00024976" w:rsidP="00024976">
                              <w:pPr>
                                <w:jc w:val="center"/>
                              </w:pPr>
                              <w:r>
                                <w:sym w:font="Wingdings" w:char="F0E0"/>
                              </w:r>
                              <w:r>
                                <w:t xml:space="preserve"> 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EQ \F(....…;......) </w:instrTex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4" name="Text Box 406"/>
                        <wps:cNvSpPr txBox="1">
                          <a:spLocks noChangeArrowheads="1"/>
                        </wps:cNvSpPr>
                        <wps:spPr bwMode="auto">
                          <a:xfrm>
                            <a:off x="10505" y="4683"/>
                            <a:ext cx="994" cy="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4976" w:rsidRDefault="00024976" w:rsidP="00024976">
                              <w:pPr>
                                <w:jc w:val="center"/>
                              </w:pPr>
                              <w:r>
                                <w:sym w:font="Wingdings" w:char="F0E0"/>
                              </w:r>
                              <w:r>
                                <w:t xml:space="preserve"> 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EQ \F(....…;......) </w:instrTex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5" name="Text Box 407"/>
                        <wps:cNvSpPr txBox="1">
                          <a:spLocks noChangeArrowheads="1"/>
                        </wps:cNvSpPr>
                        <wps:spPr bwMode="auto">
                          <a:xfrm>
                            <a:off x="565" y="198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4976" w:rsidRDefault="00024976" w:rsidP="00024976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6" name="Text Box 408"/>
                        <wps:cNvSpPr txBox="1">
                          <a:spLocks noChangeArrowheads="1"/>
                        </wps:cNvSpPr>
                        <wps:spPr bwMode="auto">
                          <a:xfrm>
                            <a:off x="565" y="255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4976" w:rsidRDefault="00024976" w:rsidP="00024976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b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7" name="Text Box 409"/>
                        <wps:cNvSpPr txBox="1">
                          <a:spLocks noChangeArrowheads="1"/>
                        </wps:cNvSpPr>
                        <wps:spPr bwMode="auto">
                          <a:xfrm>
                            <a:off x="565" y="312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4976" w:rsidRDefault="00024976" w:rsidP="00024976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c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8" name="Text Box 410"/>
                        <wps:cNvSpPr txBox="1">
                          <a:spLocks noChangeArrowheads="1"/>
                        </wps:cNvSpPr>
                        <wps:spPr bwMode="auto">
                          <a:xfrm>
                            <a:off x="565" y="368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4976" w:rsidRDefault="00024976" w:rsidP="00024976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d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9" name="Text Box 411"/>
                        <wps:cNvSpPr txBox="1">
                          <a:spLocks noChangeArrowheads="1"/>
                        </wps:cNvSpPr>
                        <wps:spPr bwMode="auto">
                          <a:xfrm>
                            <a:off x="565" y="425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4976" w:rsidRDefault="00024976" w:rsidP="00024976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e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0" name="Text Box 412"/>
                        <wps:cNvSpPr txBox="1">
                          <a:spLocks noChangeArrowheads="1"/>
                        </wps:cNvSpPr>
                        <wps:spPr bwMode="auto">
                          <a:xfrm>
                            <a:off x="565" y="482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4976" w:rsidRDefault="00024976" w:rsidP="00024976">
                              <w:pPr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f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1" o:spid="_x0000_s1026" style="position:absolute;margin-left:-15.45pt;margin-top:32.4pt;width:546.7pt;height:170.4pt;z-index:251660800" coordorigin="565,1843" coordsize="10934,3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">
                <v:group id="Group 322" o:spid="_x0000_s1027" style="position:absolute;left:991;top:1985;width:9372;height:3124" coordorigin="565,1985" coordsize="10508,31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oundrect id="AutoShape 323" o:spid="_x0000_s1028" style="position:absolute;left:565;top:1985;width:852;height:284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1QDsMA&#10;AADaAAAADwAAAGRycy9kb3ducmV2LnhtbESPQWvCQBSE7wX/w/IEb3Wjh1pTVymRgHirVRJvj+xr&#10;NjT7NmS3Sfrvu4VCj8PMfMPsDpNtxUC9bxwrWC0TEMSV0w3XCq7v+eMzCB+QNbaOScE3eTjsZw87&#10;TLUb+Y2GS6hFhLBPUYEJoUul9JUhi37pOuLofbjeYoiyr6XucYxw28p1kjxJiw3HBYMdZYaqz8uX&#10;VVDcj6UbTytzHvLtrdwU1yCzRKnFfHp9ARFoCv/hv/ZJK9jA75V4A+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1QDsMAAADaAAAADwAAAAAAAAAAAAAAAACYAgAAZHJzL2Rv&#10;d25yZXYueG1sUEsFBgAAAAAEAAQA9QAAAIgDAAAAAA==&#10;" fillcolor="silver" strokeweight="1.5pt"/>
                  <v:rect id="Rectangle 324" o:spid="_x0000_s1029" style="position:absolute;left:1133;top:1985;width:568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tZr0A&#10;AADaAAAADwAAAGRycy9kb3ducmV2LnhtbERPy4rCMBTdC/5DuIIb0XQclFKNIoUBtz7A7aW5tsXm&#10;piZprX9vFsIsD+e93Q+mET05X1tW8LNIQBAXVtdcKrhe/uYpCB+QNTaWScGbPOx349EWM21ffKL+&#10;HEoRQ9hnqKAKoc2k9EVFBv3CtsSRu1tnMEToSqkdvmK4aeQySdbSYM2xocKW8oqKx7kzClZ59zy+&#10;6VnM/IW65e337vK0V2o6GQ4bEIGG8C/+uo9aQdwar8QbIH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ywtZr0AAADaAAAADwAAAAAAAAAAAAAAAACYAgAAZHJzL2Rvd25yZXYu&#10;eG1sUEsFBgAAAAAEAAQA9QAAAIIDAAAAAA==&#10;" fillcolor="silver" strokeweight="1.5pt"/>
                  <v:rect id="Rectangle 325" o:spid="_x0000_s1030" style="position:absolute;left:1701;top:1985;width:568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CI/cAA&#10;AADaAAAADwAAAGRycy9kb3ducmV2LnhtbESPQYvCMBSE74L/ITzBi2i6LopWo0hhwau6sNdH82yL&#10;zUtN0lr/vREWPA4z8w2z3femFh05X1lW8DVLQBDnVldcKPi9/ExXIHxA1lhbJgVP8rDfDQdbTLV9&#10;8Im6cyhEhLBPUUEZQpNK6fOSDPqZbYijd7XOYIjSFVI7fES4qeU8SZbSYMVxocSGspLy27k1ChZZ&#10;ez8+6Z5P/IXa+d/31WWrTqnxqD9sQATqwyf83z5qBWt4X4k3QO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GCI/cAAAADaAAAADwAAAAAAAAAAAAAAAACYAgAAZHJzL2Rvd25y&#10;ZXYueG1sUEsFBgAAAAAEAAQA9QAAAIUDAAAAAA==&#10;" fillcolor="silver" strokeweight="1.5pt"/>
                  <v:roundrect id="AutoShape 326" o:spid="_x0000_s1031" style="position:absolute;left:3121;top:1985;width:852;height:284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sbgsIA&#10;AADbAAAADwAAAGRycy9kb3ducmV2LnhtbERPTWvCQBC9F/oflin0Vjfx0NroJhSLIL1VU9TbkB2z&#10;wexsyK5J+u+7BcHbPN7nrIrJtmKg3jeOFaSzBARx5XTDtYJyv3lZgPABWWPrmBT8kocif3xYYabd&#10;yN807EItYgj7DBWYELpMSl8ZsuhnriOO3Nn1FkOEfS11j2MMt62cJ8mrtNhwbDDY0dpQddldrYLD&#10;6fPoxm1qvobN+8/x7VAGuU6Uen6aPpYgAk3hLr65tzrOT+H/l3i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exuCwgAAANsAAAAPAAAAAAAAAAAAAAAAAJgCAABkcnMvZG93&#10;bnJldi54bWxQSwUGAAAAAAQABAD1AAAAhwMAAAAA&#10;" fillcolor="silver" strokeweight="1.5pt"/>
                  <v:rect id="Rectangle 327" o:spid="_x0000_s1032" style="position:absolute;left:2269;top:1985;width:568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X8HL4A&#10;AADbAAAADwAAAGRycy9kb3ducmV2LnhtbERPTYvCMBC9C/6HMMJeRFMrK1KNIoUFr+qC16EZ22Iz&#10;qUla6783Cwve5vE+Z7sfTCN6cr62rGAxT0AQF1bXXCr4vfzM1iB8QNbYWCYFL/Kw341HW8y0ffKJ&#10;+nMoRQxhn6GCKoQ2k9IXFRn0c9sSR+5mncEQoSuldviM4aaRaZKspMGaY0OFLeUVFfdzZxR8593j&#10;+KJHMfUX6tLr8ubyda/U12Q4bEAEGsJH/O8+6jg/hb9f4gFy9w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/l/By+AAAA2wAAAA8AAAAAAAAAAAAAAAAAmAIAAGRycy9kb3ducmV2&#10;LnhtbFBLBQYAAAAABAAEAPUAAACDAwAAAAA=&#10;" fillcolor="silver" strokeweight="1.5pt"/>
                  <v:rect id="Rectangle 328" o:spid="_x0000_s1033" style="position:absolute;left:2837;top:1985;width:568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lZh78A&#10;AADbAAAADwAAAGRycy9kb3ducmV2LnhtbERPTYvCMBC9C/sfwgheRNNVVqQ2laWw4FVd8Do0Y1ts&#10;JjVJa/33RljY2zze52T70bRiIOcbywo+lwkI4tLqhisFv+efxRaED8gaW8uk4Eke9vnHJMNU2wcf&#10;aTiFSsQQ9ikqqEPoUil9WZNBv7QdceSu1hkMEbpKaoePGG5auUqSjTTYcGyosaOipvJ26o2Cr6K/&#10;H550L+f+TP3qsr66YjsoNZuO3zsQgcbwL/5zH3Scv4b3L/EAmb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qVmHvwAAANsAAAAPAAAAAAAAAAAAAAAAAJgCAABkcnMvZG93bnJl&#10;di54bWxQSwUGAAAAAAQABAD1AAAAhAMAAAAA&#10;" fillcolor="silver" strokeweight="1.5pt"/>
                  <v:roundrect id="AutoShape 329" o:spid="_x0000_s1034" style="position:absolute;left:4115;top:1985;width:852;height:284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y4GsIA&#10;AADbAAAADwAAAGRycy9kb3ducmV2LnhtbERPS2vCQBC+F/wPywje6sYi1qZuglgE8VYfaG9DdpoN&#10;ZmdDdk3iv+8WCr3Nx/ecVT7YWnTU+sqxgtk0AUFcOF1xqeB03D4vQfiArLF2TAoe5CHPRk8rTLXr&#10;+ZO6QyhFDGGfogITQpNK6QtDFv3UNcSR+3atxRBhW0rdYh/DbS1fkmQhLVYcGww2tDFU3A53q+Dy&#10;9XF1/W5m9t327Xx9vZyC3CRKTcbD+h1EoCH8i//cOx3nz+H3l3i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DLgawgAAANsAAAAPAAAAAAAAAAAAAAAAAJgCAABkcnMvZG93&#10;bnJldi54bWxQSwUGAAAAAAQABAD1AAAAhwMAAAAA&#10;" fillcolor="silver" strokeweight="1.5pt"/>
                  <v:rect id="Rectangle 330" o:spid="_x0000_s1035" style="position:absolute;left:4683;top:1985;width:568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xkaL8A&#10;AADbAAAADwAAAGRycy9kb3ducmV2LnhtbERPTYvCMBC9L+x/CCN4WTTVRZHaVJaC4FVd8Do0Y1ts&#10;JjVJa/33RljY2zze52S70bRiIOcbywoW8wQEcWl1w5WC3/N+tgHhA7LG1jIpeJKHXf75kWGq7YOP&#10;NJxCJWII+xQV1CF0qZS+rMmgn9uOOHJX6wyGCF0ltcNHDDetXCbJWhpsODbU2FFRU3k79UbBqujv&#10;hyfdyy9/pn55+b66YjMoNZ2MP1sQgcbwL/5zH3Scv4L3L/EAmb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DGRovwAAANsAAAAPAAAAAAAAAAAAAAAAAJgCAABkcnMvZG93bnJl&#10;di54bWxQSwUGAAAAAAQABAD1AAAAhAMAAAAA&#10;" fillcolor="silver" strokeweight="1.5pt"/>
                  <v:rect id="Rectangle 331" o:spid="_x0000_s1036" style="position:absolute;left:5251;top:1985;width:568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76H78A&#10;AADbAAAADwAAAGRycy9kb3ducmV2LnhtbERPTYvCMBC9L/gfwgheFk3XRZHaVJaC4HVV8Do0Y1ts&#10;JjVJa/33G0HY2zze52S70bRiIOcbywq+FgkI4tLqhisF59N+vgHhA7LG1jIpeJKHXT75yDDV9sG/&#10;NBxDJWII+xQV1CF0qZS+rMmgX9iOOHJX6wyGCF0ltcNHDDetXCbJWhpsODbU2FFRU3k79kbBqujv&#10;hyfdy09/on55+b66YjMoNZuOP1sQgcbwL367DzrOX8Prl3iAz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3vofvwAAANsAAAAPAAAAAAAAAAAAAAAAAJgCAABkcnMvZG93bnJl&#10;di54bWxQSwUGAAAAAAQABAD1AAAAhAMAAAAA&#10;" fillcolor="silver" strokeweight="1.5pt"/>
                  <v:roundrect id="AutoShape 332" o:spid="_x0000_s1037" style="position:absolute;left:6671;top:1985;width:852;height:284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WPjsEA&#10;AADbAAAADwAAAGRycy9kb3ducmV2LnhtbERPzWrCQBC+F/oOywjedGOwalNXCdVS8Wb0AYbsNAnN&#10;zqa7W03evisIvc3H9zvrbW9acSXnG8sKZtMEBHFpdcOVgsv5Y7IC4QOyxtYyKRjIw3bz/LTGTNsb&#10;n+hahErEEPYZKqhD6DIpfVmTQT+1HXHkvqwzGCJ0ldQObzHctDJNkoU02HBsqLGj95rK7+LXKDiy&#10;3h/Or/pldxnyebr6KcwnDkqNR33+BiJQH/7FD/dBx/lLuP8SD5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Vj47BAAAA2wAAAA8AAAAAAAAAAAAAAAAAmAIAAGRycy9kb3du&#10;cmV2LnhtbFBLBQYAAAAABAAEAPUAAACGAwAAAAA=&#10;" strokeweight="1.5pt"/>
                  <v:rect id="Rectangle 333" o:spid="_x0000_s1038" style="position:absolute;left:5819;top:1985;width:568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3L9sIA&#10;AADbAAAADwAAAGRycy9kb3ducmV2LnhtbESPQWvCQBCF70L/wzJCL1I3tSghdZUSKHitCl6H7JgE&#10;s7NxdxPjv+8cCr3N8N689812P7lOjRRi69nA+zIDRVx523Jt4Hz6fstBxYRssfNMBp4UYb97mW2x&#10;sP7BPzQeU60khGOBBpqU+kLrWDXkMC59Tyza1QeHSdZQaxvwIeGu06ss22iHLUtDgz2VDVW34+AM&#10;rMvhfnjSvVrEEw2ry8c1lPlozOt8+voElWhK/+a/64MVfIGVX2QAvf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Dcv2wgAAANsAAAAPAAAAAAAAAAAAAAAAAJgCAABkcnMvZG93&#10;bnJldi54bWxQSwUGAAAAAAQABAD1AAAAhwMAAAAA&#10;" fillcolor="silver" strokeweight="1.5pt"/>
                  <v:rect id="Rectangle 334" o:spid="_x0000_s1039" style="position:absolute;left:6387;top:1985;width:568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Fubb8A&#10;AADbAAAADwAAAGRycy9kb3ducmV2LnhtbERPTYvCMBC9C/sfwgh7kTVVcanVKEtB8LoqeB2asS02&#10;k5qktf77zYLgbR7vcza7wTSiJ+drywpm0wQEcWF1zaWC82n/lYLwAVljY5kUPMnDbvsx2mCm7YN/&#10;qT+GUsQQ9hkqqEJoMyl9UZFBP7UtceSu1hkMEbpSaoePGG4aOU+Sb2mw5thQYUt5RcXt2BkFy7y7&#10;H550Lyb+RN38sri6PO2V+hwPP2sQgYbwFr/cBx3nr+D/l3iA3P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QW5tvwAAANsAAAAPAAAAAAAAAAAAAAAAAJgCAABkcnMvZG93bnJl&#10;di54bWxQSwUGAAAAAAQABAD1AAAAhAMAAAAA&#10;" fillcolor="silver" strokeweight="1.5pt"/>
                  <v:roundrect id="AutoShape 335" o:spid="_x0000_s1040" style="position:absolute;left:7665;top:1985;width:852;height:284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x43MIA&#10;AADbAAAADwAAAGRycy9kb3ducmV2LnhtbESP0YrCMBRE34X9h3AXfNPUskq3axRZVxTfrH7Apbm2&#10;xeam20Rt/94Igo/DzJxh5svO1OJGrassK5iMIxDEudUVFwpOx80oAeE8ssbaMinoycFy8TGYY6rt&#10;nQ90y3whAoRdigpK75tUSpeXZNCNbUMcvLNtDfog20LqFu8BbmoZR9FMGqw4LJTY0G9J+SW7GgV7&#10;1n+747eerk/96itO/jOzxV6p4We3+gHhqfPv8Ku90wriCTy/h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3HjcwgAAANsAAAAPAAAAAAAAAAAAAAAAAJgCAABkcnMvZG93&#10;bnJldi54bWxQSwUGAAAAAAQABAD1AAAAhwMAAAAA&#10;" strokeweight="1.5pt"/>
                  <v:rect id="Rectangle 336" o:spid="_x0000_s1041" style="position:absolute;left:8233;top:1985;width:568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sJPMUA&#10;AADbAAAADwAAAGRycy9kb3ducmV2LnhtbESPT2vCQBTE7wW/w/KEXopuTKFIdBXRFkoPgaqgx0f2&#10;NQnNvg27a/7003cLBY/DzPyGWW8H04iOnK8tK1jMExDEhdU1lwrOp7fZEoQPyBoby6RgJA/bzeRh&#10;jZm2PX9SdwyliBD2GSqoQmgzKX1RkUE/ty1x9L6sMxiidKXUDvsIN41Mk+RFGqw5LlTY0r6i4vt4&#10;Mwrayx7Nay7Dhxuff663c344JE9KPU6H3QpEoCHcw//td60gTeHvS/wB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Wwk8xQAAANsAAAAPAAAAAAAAAAAAAAAAAJgCAABkcnMv&#10;ZG93bnJldi54bWxQSwUGAAAAAAQABAD1AAAAigMAAAAA&#10;" strokeweight="1.5pt"/>
                  <v:rect id="Rectangle 337" o:spid="_x0000_s1042" style="position:absolute;left:8801;top:1985;width:568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esp8UA&#10;AADbAAAADwAAAGRycy9kb3ducmV2LnhtbESPQWvCQBSE70L/w/IKvYjZNEKRNKuItiA9CLWCHh/Z&#10;1ySYfRt2VxP99V1B6HGYmW+YYjGYVlzI+caygtckBUFcWt1wpWD/8zmZgfABWWNrmRRcycNi/jQq&#10;MNe252+67EIlIoR9jgrqELpcSl/WZNAntiOO3q91BkOUrpLaYR/hppVZmr5Jgw3HhRo7WtVUnnZn&#10;o6A7rNB8bGX4ctfp7Xjeb9frdKzUy/OwfAcRaAj/4Ud7oxVkU7h/i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F6ynxQAAANsAAAAPAAAAAAAAAAAAAAAAAJgCAABkcnMv&#10;ZG93bnJldi54bWxQSwUGAAAAAAQABAD1AAAAigMAAAAA&#10;" strokeweight="1.5pt"/>
                  <v:roundrect id="AutoShape 338" o:spid="_x0000_s1043" style="position:absolute;left:10221;top:1985;width:852;height:284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vbRMIA&#10;AADbAAAADwAAAGRycy9kb3ducmV2LnhtbESP0YrCMBRE3wX/IdyFfdN0i0qtRhHdZcU3qx9waa5t&#10;sbmpTVbbv98Igo/DzJxhluvO1OJOrassK/gaRyCIc6srLhScTz+jBITzyBpry6SgJwfr1XCwxFTb&#10;Bx/pnvlCBAi7FBWU3jeplC4vyaAb24Y4eBfbGvRBtoXULT4C3NQyjqKZNFhxWCixoW1J+TX7MwoO&#10;rL/3p7me7s79ZhInt8z8Yq/U50e3WYDw1Pl3+NXeawXxBJ5fwg+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q9tEwgAAANsAAAAPAAAAAAAAAAAAAAAAAJgCAABkcnMvZG93&#10;bnJldi54bWxQSwUGAAAAAAQABAD1AAAAhwMAAAAA&#10;" strokeweight="1.5pt"/>
                  <v:rect id="Rectangle 339" o:spid="_x0000_s1044" style="position:absolute;left:9369;top:1985;width:568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KRSMUA&#10;AADbAAAADwAAAGRycy9kb3ducmV2LnhtbESPS4sCMRCE78L+h9ALXkQzqygya5TFB4gHwQe4x2bS&#10;OzPspDMkUUd/vREEj0VVfUVNZo2pxIWcLy0r+OolIIgzq0vOFRwPq+4YhA/IGivLpOBGHmbTj9YE&#10;U22vvKPLPuQiQtinqKAIoU6l9FlBBn3P1sTR+7POYIjS5VI7vEa4qWQ/SUbSYMlxocCa5gVl//uz&#10;UVCf5miWWxk27ja4/56P28Ui6SjV/mx+vkEEasI7/GqvtYL+EJ5f4g+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spFIxQAAANsAAAAPAAAAAAAAAAAAAAAAAJgCAABkcnMv&#10;ZG93bnJldi54bWxQSwUGAAAAAAQABAD1AAAAigMAAAAA&#10;" strokeweight="1.5pt"/>
                  <v:rect id="Rectangle 340" o:spid="_x0000_s1045" style="position:absolute;left:9937;top:1985;width:568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APP8UA&#10;AADbAAAADwAAAGRycy9kb3ducmV2LnhtbESPQWvCQBSE70L/w/IKvYjZNAWRNKuItiA9CLWCHh/Z&#10;1ySYfRt2VxP99a5Q6HGYmW+YYjGYVlzI+caygtckBUFcWt1wpWD/8zmZgfABWWNrmRRcycNi/jQq&#10;MNe252+67EIlIoR9jgrqELpcSl/WZNAntiOO3q91BkOUrpLaYR/hppVZmk6lwYbjQo0drWoqT7uz&#10;UdAdVmg+tjJ8uevb7Xjeb9frdKzUy/OwfAcRaAj/4b/2RivIpvD4En+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YA8/xQAAANsAAAAPAAAAAAAAAAAAAAAAAJgCAABkcnMv&#10;ZG93bnJldi54bWxQSwUGAAAAAAQABAD1AAAAigMAAAAA&#10;" strokeweight="1.5pt"/>
                  <v:roundrect id="AutoShape 341" o:spid="_x0000_s1046" style="position:absolute;left:565;top:2553;width:1704;height:284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Ls0MMA&#10;AADbAAAADwAAAGRycy9kb3ducmV2LnhtbESPzYvCMBTE78L+D+Et7E1TPfhRjbK4CLI3v1Bvj+bZ&#10;FJuX0sS2+99vBMHjMDO/YRarzpaiodoXjhUMBwkI4szpgnMFx8OmPwXhA7LG0jEp+CMPq+VHb4Gp&#10;di3vqNmHXEQI+xQVmBCqVEqfGbLoB64ijt7N1RZDlHUudY1thNtSjpJkLC0WHBcMVrQ2lN33D6vg&#10;fP25uHY7NL/NZna6TM7HINeJUl+f3fccRKAuvMOv9lYrGE3g+SX+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Ls0MMAAADbAAAADwAAAAAAAAAAAAAAAACYAgAAZHJzL2Rv&#10;d25yZXYueG1sUEsFBgAAAAAEAAQA9QAAAIgDAAAAAA==&#10;" fillcolor="silver" strokeweight="1.5pt"/>
                  <v:rect id="Rectangle 342" o:spid="_x0000_s1047" style="position:absolute;left:1417;top:2553;width:852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2k0MEA&#10;AADbAAAADwAAAGRycy9kb3ducmV2LnhtbESPQYvCMBSE7wv+h/AEL4um20XRahQpLHhdFbw+mmdb&#10;bF5qktb6783CgsdhZr5hNrvBNKIn52vLCr5mCQjiwuqaSwXn0890CcIHZI2NZVLwJA+77ehjg5m2&#10;D/6l/hhKESHsM1RQhdBmUvqiIoN+Zlvi6F2tMxiidKXUDh8RbhqZJslCGqw5LlTYUl5RcTt2RsE8&#10;7+6HJ92LT3+iLr18X12+7JWajIf9GkSgIbzD/+2DVpCu4O9L/AFy+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tpNDBAAAA2wAAAA8AAAAAAAAAAAAAAAAAmAIAAGRycy9kb3du&#10;cmV2LnhtbFBLBQYAAAAABAAEAPUAAACGAwAAAAA=&#10;" fillcolor="silver" strokeweight="1.5pt"/>
                  <v:roundrect id="AutoShape 343" o:spid="_x0000_s1048" style="position:absolute;left:2269;top:2553;width:1704;height:284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LiecAA&#10;AADbAAAADwAAAGRycy9kb3ducmV2LnhtbERPTYvCMBC9L/gfwgje1lSF3bUaRRRBvOkq6m1oxqbY&#10;TEoT2/rvNwdhj4/3PV92thQN1b5wrGA0TEAQZ04XnCs4/W4/f0D4gKyxdEwKXuRhueh9zDHVruUD&#10;NceQixjCPkUFJoQqldJnhiz6oauII3d3tcUQYZ1LXWMbw20px0nyJS0WHBsMVrQ2lD2OT6vgcttc&#10;XbsbmX2znZ6v35dTkOtEqUG/W81ABOrCv/jt3mkFk7g+fok/QC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ILiecAAAADbAAAADwAAAAAAAAAAAAAAAACYAgAAZHJzL2Rvd25y&#10;ZXYueG1sUEsFBgAAAAAEAAQA9QAAAIUDAAAAAA==&#10;" fillcolor="silver" strokeweight="1.5pt"/>
                  <v:rect id="Rectangle 344" o:spid="_x0000_s1049" style="position:absolute;left:2269;top:2553;width:852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I+C8AA&#10;AADbAAAADwAAAGRycy9kb3ducmV2LnhtbESPQYvCMBSE74L/ITxhL6KpiiLVKFIQvK4KXh/Nsy02&#10;LzVJa/33mwXB4zAz3zDbfW9q0ZHzlWUFs2kCgji3uuJCwfVynKxB+ICssbZMCt7kYb8bDraYavvi&#10;X+rOoRARwj5FBWUITSqlz0sy6Ke2IY7e3TqDIUpXSO3wFeGmlvMkWUmDFceFEhvKSsof59YoWGbt&#10;8/SmZz72F2rnt8XdZetOqZ9Rf9iACNSHb/jTPmkFixn8f4k/QO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II+C8AAAADbAAAADwAAAAAAAAAAAAAAAACYAgAAZHJzL2Rvd25y&#10;ZXYueG1sUEsFBgAAAAAEAAQA9QAAAIUDAAAAAA==&#10;" fillcolor="silver" strokeweight="1.5pt"/>
                  <v:roundrect id="AutoShape 345" o:spid="_x0000_s1050" style="position:absolute;left:4115;top:2553;width:1704;height:284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JxLsUA&#10;AADcAAAADwAAAGRycy9kb3ducmV2LnhtbESPQW/CMAyF75P2HyJP2m2kcGCsI6CJCQntNugEu1mN&#10;aSoap2pC2/37+YDEzdZ7fu/zcj36RvXUxTqwgekkA0VcBltzZaA4bF8WoGJCttgEJgN/FGG9enxY&#10;Ym7DwN/U71OlJIRjjgZcSm2udSwdeYyT0BKLdg6dxyRrV2nb4SDhvtGzLJtrjzVLg8OWNo7Ky/7q&#10;DRx/P09h2E3dV799+zm9HoukN5kxz0/jxzuoRGO6m2/XOyv4c8GXZ2QCv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4nEuxQAAANwAAAAPAAAAAAAAAAAAAAAAAJgCAABkcnMv&#10;ZG93bnJldi54bWxQSwUGAAAAAAQABAD1AAAAigMAAAAA&#10;" fillcolor="silver" strokeweight="1.5pt"/>
                  <v:rect id="Rectangle 346" o:spid="_x0000_s1051" style="position:absolute;left:4967;top:2553;width:852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zlgr8A&#10;AADcAAAADwAAAGRycy9kb3ducmV2LnhtbERPy6rCMBDdX/AfwghuLpqqKFKNIgXBrQ9wOzRjW2wm&#10;NUlr/Xtz4YK7OZznbHa9qUVHzleWFUwnCQji3OqKCwXXy2G8AuEDssbaMil4k4fddvCzwVTbF5+o&#10;O4dCxBD2KSooQ2hSKX1ekkE/sQ1x5O7WGQwRukJqh68Ybmo5S5KlNFhxbCixoayk/HFujYJF1j6P&#10;b3rmv/5C7ew2v7ts1Sk1Gvb7NYhAffiK/91HHecvp/D3TLxAb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7OWCvwAAANwAAAAPAAAAAAAAAAAAAAAAAJgCAABkcnMvZG93bnJl&#10;di54bWxQSwUGAAAAAAQABAD1AAAAhAMAAAAA&#10;" fillcolor="silver" strokeweight="1.5pt"/>
                  <v:roundrect id="AutoShape 347" o:spid="_x0000_s1052" style="position:absolute;left:5819;top:2553;width:1704;height:284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xKwsEA&#10;AADcAAAADwAAAGRycy9kb3ducmV2LnhtbERPS4vCMBC+C/sfwix401QP6lajLC6C7M3Hot6GZmyK&#10;zaQ0se3+eyMI3ubje85i1dlSNFT7wrGC0TABQZw5XXCu4HjYDGYgfEDWWDomBf/kYbX86C0w1a7l&#10;HTX7kIsYwj5FBSaEKpXSZ4Ys+qGriCN3dbXFEGGdS11jG8NtKcdJMpEWC44NBitaG8pu+7tVcLr8&#10;nF27HZnfZvP1d56ejkGuE6X6n933HESgLrzFL/dWx/mTMTyfi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58SsLBAAAA3AAAAA8AAAAAAAAAAAAAAAAAmAIAAGRycy9kb3du&#10;cmV2LnhtbFBLBQYAAAAABAAEAPUAAACGAwAAAAA=&#10;" fillcolor="silver" strokeweight="1.5pt"/>
                  <v:rect id="Rectangle 348" o:spid="_x0000_s1053" style="position:absolute;left:5819;top:2553;width:852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V99sAA&#10;AADcAAAADwAAAGRycy9kb3ducmV2LnhtbERPS4vCMBC+L/gfwgheFk1XsZSuUZaC4NUHeB2asS3b&#10;TGqS1vrvzcKCt/n4nrPZjaYVAznfWFbwtUhAEJdWN1wpuJz38wyED8gaW8uk4EkedtvJxwZzbR98&#10;pOEUKhFD2OeooA6hy6X0ZU0G/cJ2xJG7WWcwROgqqR0+Yrhp5TJJUmmw4dhQY0dFTeXvqTcK1kV/&#10;PzzpXn76M/XL6+rmimxQajYdf75BBBrDW/zvPug4P03h75l4gd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QV99sAAAADcAAAADwAAAAAAAAAAAAAAAACYAgAAZHJzL2Rvd25y&#10;ZXYueG1sUEsFBgAAAAAEAAQA9QAAAIUDAAAAAA==&#10;" fillcolor="silver" strokeweight="1.5pt"/>
                  <v:roundrect id="AutoShape 349" o:spid="_x0000_s1054" style="position:absolute;left:7665;top:2553;width:1704;height:284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vpWsEA&#10;AADcAAAADwAAAGRycy9kb3ducmV2LnhtbERPTYvCMBC9L/gfwgje1lQPunaNIoog3nQV3dvQzDZl&#10;m0lpYlv/vREEb/N4nzNfdrYUDdW+cKxgNExAEGdOF5wrOP1sP79A+ICssXRMCu7kYbnofcwx1a7l&#10;AzXHkIsYwj5FBSaEKpXSZ4Ys+qGriCP352qLIcI6l7rGNobbUo6TZCItFhwbDFa0NpT9H29WweV3&#10;c3XtbmT2zXZ2vk4vpyDXiVKDfrf6BhGoC2/xy73Tcf5kCs9n4gV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4L6VrBAAAA3AAAAA8AAAAAAAAAAAAAAAAAmAIAAGRycy9kb3du&#10;cmV2LnhtbFBLBQYAAAAABAAEAPUAAACGAwAAAAA=&#10;" fillcolor="silver" strokeweight="1.5pt"/>
                  <v:rect id="Rectangle 350" o:spid="_x0000_s1055" style="position:absolute;left:8517;top:2553;width:852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TSLMcA&#10;AADcAAAADwAAAGRycy9kb3ducmV2LnhtbESPT2vCQBDF7wW/wzKFXkrdWEFKdBOKf6B4EGqFehyy&#10;0yQ0Oxt2V4399M5B6G2G9+a93yzKwXXqTCG2ng1Mxhko4srblmsDh6/NyxuomJAtdp7JwJUilMXo&#10;YYG59Rf+pPM+1UpCOOZooEmpz7WOVUMO49j3xKL9+OAwyRpqbQNeJNx1+jXLZtphy9LQYE/Lhqrf&#10;/ckZ6L+X6NY7nbbhOv07ng671Sp7NubpcXifg0o0pH/z/frDCv5MaOUZmUA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00izHAAAA3AAAAA8AAAAAAAAAAAAAAAAAmAIAAGRy&#10;cy9kb3ducmV2LnhtbFBLBQYAAAAABAAEAPUAAACMAwAAAAA=&#10;" strokeweight="1.5pt"/>
                  <v:roundrect id="AutoShape 351" o:spid="_x0000_s1056" style="position:absolute;left:9369;top:2553;width:1704;height:284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yPncEA&#10;AADcAAAADwAAAGRycy9kb3ducmV2LnhtbERP24rCMBB9X/Afwgj7tqbKKrbbKOIFxbetfsDQjG2x&#10;mdQmavv3ZmHBtzmc66TLztTiQa2rLCsYjyIQxLnVFRcKzqfd1xyE88gaa8ukoCcHy8XgI8VE2yf/&#10;0iPzhQgh7BJUUHrfJFK6vCSDbmQb4sBdbGvQB9gWUrf4DOGmlpMomkmDFYeGEhtal5Rfs7tRcGS9&#10;PZxiPd2c+9X3ZH7LzB57pT6H3eoHhKfOv8X/7oMO82cx/D0TLp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p8j53BAAAA3AAAAA8AAAAAAAAAAAAAAAAAmAIAAGRycy9kb3du&#10;cmV2LnhtbFBLBQYAAAAABAAEAPUAAACGAwAAAAA=&#10;" strokeweight="1.5pt"/>
                  <v:rect id="Rectangle 352" o:spid="_x0000_s1057" style="position:absolute;left:9369;top:2553;width:852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tI98YA&#10;AADcAAAADwAAAGRycy9kb3ducmV2LnhtbESPQWsCQQyF74X+hyEFL0VnrdDK6iiiFaQHoSroMezE&#10;3cWdzDIz6tpf3xwKvSW8l/e+TOeda9SNQqw9GxgOMlDEhbc1lwYO+3V/DComZIuNZzLwoAjz2fPT&#10;FHPr7/xNt10qlYRwzNFAlVKbax2LihzGgW+JRTv74DDJGkptA94l3DX6LcvetcOapaHClpYVFZfd&#10;1Rloj0t0n1udvsJj9HO6HrarVfZqTO+lW0xAJerSv/nvemMF/0Pw5RmZQM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1tI98YAAADcAAAADwAAAAAAAAAAAAAAAACYAgAAZHJz&#10;L2Rvd25yZXYueG1sUEsFBgAAAAAEAAQA9QAAAIsDAAAAAA==&#10;" strokeweight="1.5pt"/>
                  <v:roundrect id="AutoShape 353" o:spid="_x0000_s1058" style="position:absolute;left:565;top:3121;width:1704;height:284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dCaMIA&#10;AADcAAAADwAAAGRycy9kb3ducmV2LnhtbERPTYvCMBC9L/gfwgje1rQedK1GEUUQb+sq6m1oxqbY&#10;TEoT2+6/3yws7G0e73OW695WoqXGl44VpOMEBHHudMmFgvPX/v0DhA/IGivHpOCbPKxXg7clZtp1&#10;/EntKRQihrDPUIEJoc6k9Lkhi37sauLIPVxjMUTYFFI32MVwW8lJkkylxZJjg8Gatoby5+llFVzv&#10;u5vrDqk5tvv55Ta7noPcJkqNhv1mASJQH/7Ff+6DjvNnKfw+Ey+Q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d0JowgAAANwAAAAPAAAAAAAAAAAAAAAAAJgCAABkcnMvZG93&#10;bnJldi54bWxQSwUGAAAAAAQABAD1AAAAhwMAAAAA&#10;" fillcolor="silver" strokeweight="1.5pt"/>
                  <v:roundrect id="AutoShape 354" o:spid="_x0000_s1059" style="position:absolute;left:2269;top:3121;width:1704;height:284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XcH8EA&#10;AADcAAAADwAAAGRycy9kb3ducmV2LnhtbERPS4vCMBC+C/sfwizsTVM9+KhGWVwE2Zsv1NvQjE2x&#10;mZQmtt1/vxEEb/PxPWex6mwpGqp94VjBcJCAIM6cLjhXcDxs+lMQPiBrLB2Tgj/ysFp+9BaYatfy&#10;jpp9yEUMYZ+iAhNClUrpM0MW/cBVxJG7udpiiLDOpa6xjeG2lKMkGUuLBccGgxWtDWX3/cMqOF9/&#10;Lq7dDs1vs5mdLpPzMch1otTXZ/c9BxGoC2/xy73Vcf5kBM9n4gVy+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l3B/BAAAA3AAAAA8AAAAAAAAAAAAAAAAAmAIAAGRycy9kb3du&#10;cmV2LnhtbFBLBQYAAAAABAAEAPUAAACGAwAAAAA=&#10;" fillcolor="silver" strokeweight="1.5pt"/>
                  <v:rect id="Rectangle 355" o:spid="_x0000_s1060" style="position:absolute;left:1701;top:3121;width:1136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tIs8AA&#10;AADcAAAADwAAAGRycy9kb3ducmV2LnhtbERPS4vCMBC+L/gfwgh7WTRV8UE1ihQWvK4KXodmbIvN&#10;pCZprf/eCAve5uN7zmbXm1p05HxlWcFknIAgzq2uuFBwPv2OViB8QNZYWyYFT/Kw2w6+Nphq++A/&#10;6o6hEDGEfYoKyhCaVEqfl2TQj21DHLmrdQZDhK6Q2uEjhptaTpNkIQ1WHBtKbCgrKb8dW6NgnrX3&#10;w5Pu+Y8/UTu9zK4uW3VKfQ/7/RpEoD58xP/ug47zlzN4PxMvkN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KtIs8AAAADcAAAADwAAAAAAAAAAAAAAAACYAgAAZHJzL2Rvd25y&#10;ZXYueG1sUEsFBgAAAAAEAAQA9QAAAIUDAAAAAA==&#10;" fillcolor="silver" strokeweight="1.5pt"/>
                  <v:roundrect id="AutoShape 356" o:spid="_x0000_s1061" style="position:absolute;left:4115;top:3121;width:1704;height:284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Dh8MIA&#10;AADcAAAADwAAAGRycy9kb3ducmV2LnhtbERPTWvCQBC9C/0PyxR6042lqE1dpSiCeFNTtLchO82G&#10;ZmdDdk3iv3cFwds83ufMl72tREuNLx0rGI8SEMS50yUXCrLjZjgD4QOyxsoxKbiSh+XiZTDHVLuO&#10;99QeQiFiCPsUFZgQ6lRKnxuy6EeuJo7cn2sshgibQuoGuxhuK/meJBNpseTYYLCmlaH8/3CxCk6/&#10;67PrtmOzazefP+fpKQtylSj19tp/f4EI1Ien+OHe6jh/+gH3Z+IF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AOHwwgAAANwAAAAPAAAAAAAAAAAAAAAAAJgCAABkcnMvZG93&#10;bnJldi54bWxQSwUGAAAAAAQABAD1AAAAhwMAAAAA&#10;" fillcolor="silver" strokeweight="1.5pt"/>
                  <v:roundrect id="AutoShape 357" o:spid="_x0000_s1062" style="position:absolute;left:5819;top:3121;width:1704;height:284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gTRcIA&#10;AADcAAAADwAAAGRycy9kb3ducmV2LnhtbERP22rCQBB9F/yHZYS+mU2l2jR1FekFxTcTP2DITpPQ&#10;7Gya3eby926h4NscznW2+9E0oqfO1ZYVPEYxCOLC6ppLBdf8c5mAcB5ZY2OZFEzkYL+bz7aYajvw&#10;hfrMlyKEsEtRQeV9m0rpiooMusi2xIH7sp1BH2BXSt3hEMJNI1dxvJEGaw4NFbb0VlHxnf0aBWfW&#10;H6f8Ra/fr9PhaZX8ZOaIk1IPi/HwCsLT6O/if/dJh/nPa/h7Jlwgd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6BNFwgAAANwAAAAPAAAAAAAAAAAAAAAAAJgCAABkcnMvZG93&#10;bnJldi54bWxQSwUGAAAAAAQABAD1AAAAhwMAAAAA&#10;" strokeweight="1.5pt"/>
                  <v:rect id="Rectangle 358" o:spid="_x0000_s1063" style="position:absolute;left:5251;top:3121;width:1136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zrK8AA&#10;AADcAAAADwAAAGRycy9kb3ducmV2LnhtbERPS4vCMBC+C/sfwgh7kTXVxSpdoywFwasP8Do0Y1ts&#10;JjVJa/33G2HB23x8z1lvB9OInpyvLSuYTRMQxIXVNZcKzqfd1wqED8gaG8uk4EketpuP0RozbR98&#10;oP4YShFD2GeooAqhzaT0RUUG/dS2xJG7WmcwROhKqR0+Yrhp5DxJUmmw5thQYUt5RcXt2BkFi7y7&#10;7590Lyb+RN388n11+apX6nM8/P6ACDSEt/jfvddx/jKF1zPxAr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NzrK8AAAADcAAAADwAAAAAAAAAAAAAAAACYAgAAZHJzL2Rvd25y&#10;ZXYueG1sUEsFBgAAAAAEAAQA9QAAAIUDAAAAAA==&#10;" fillcolor="silver" strokeweight="1.5pt"/>
                  <v:roundrect id="AutoShape 359" o:spid="_x0000_s1064" style="position:absolute;left:7665;top:3121;width:1704;height:284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YoqcEA&#10;AADcAAAADwAAAGRycy9kb3ducmV2LnhtbERP24rCMBB9F/yHMMK+aarsbrUaRbyg7JvVDxiasS02&#10;k9pEbf9+Iyzs2xzOdRar1lTiSY0rLSsYjyIQxJnVJecKLuf9cArCeWSNlWVS0JGD1bLfW2Ci7YtP&#10;9Ex9LkIIuwQVFN7XiZQuK8igG9maOHBX2xj0ATa51A2+Qrip5CSKvqXBkkNDgTVtCspu6cMo+GG9&#10;O55n+mt76dafk+k9NQfslPoYtOs5CE+t/xf/uY86zI9jeD8TLpD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2KKnBAAAA3AAAAA8AAAAAAAAAAAAAAAAAmAIAAGRycy9kb3du&#10;cmV2LnhtbFBLBQYAAAAABAAEAPUAAACGAwAAAAA=&#10;" strokeweight="1.5pt"/>
                  <v:roundrect id="AutoShape 360" o:spid="_x0000_s1065" style="position:absolute;left:9369;top:3121;width:1704;height:284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m828MA&#10;AADcAAAADwAAAGRycy9kb3ducmV2LnhtbESPwW7CQAxE75X4h5WReisbUFsgsCAErUC9NfABVtYk&#10;EVlvyC6Q/H19QOrN1oxnnpfrztXqTm2oPBsYjxJQxLm3FRcGTsfvtxmoEJEt1p7JQE8B1qvByxJT&#10;6x/8S/csFkpCOKRooIyxSbUOeUkOw8g3xKKdfeswytoW2rb4kHBX60mSfGqHFUtDiQ1tS8ov2c0Z&#10;+GH7dTjO7cfu1G/eJ7Nr5vbYG/M67DYLUJG6+G9+Xh+s4E+FVp6RCf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m828MAAADcAAAADwAAAAAAAAAAAAAAAACYAgAAZHJzL2Rv&#10;d25yZXYueG1sUEsFBgAAAAAEAAQA9QAAAIgDAAAAAA==&#10;" strokeweight="1.5pt"/>
                  <v:rect id="Rectangle 361" o:spid="_x0000_s1066" style="position:absolute;left:8801;top:3121;width:1136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HhasMA&#10;AADcAAAADwAAAGRycy9kb3ducmV2LnhtbERPS2sCMRC+F/wPYYReSs1aobarUcQHiAfBB9TjsBl3&#10;FzeTJYm6+uuNIPQ2H99zhuPGVOJCzpeWFXQ7CQjizOqScwX73eLzB4QPyBory6TgRh7Go9bbEFNt&#10;r7yhyzbkIoawT1FBEUKdSumzggz6jq2JI3e0zmCI0OVSO7zGcFPJryT5lgZLjg0F1jQtKDttz0ZB&#10;/TdFM1/LsHK33v1w3q9ns+RDqfd2MxmACNSEf/HLvdRxfv8Xns/EC+To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mHhasMAAADcAAAADwAAAAAAAAAAAAAAAACYAgAAZHJzL2Rv&#10;d25yZXYueG1sUEsFBgAAAAAEAAQA9QAAAIgDAAAAAA==&#10;" strokeweight="1.5pt"/>
                  <v:roundrect id="AutoShape 362" o:spid="_x0000_s1067" style="position:absolute;left:565;top:3689;width:852;height:284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6X1MUA&#10;AADcAAAADwAAAGRycy9kb3ducmV2LnhtbESPQW/CMAyF75P4D5GRuI2UHRgrBIRASGi3MSbgZjWm&#10;qWicqsna7t/Ph0m72XrP731ebQZfq47aWAU2MJtmoIiLYCsuDZw/D88LUDEhW6wDk4EfirBZj55W&#10;mNvQ8wd1p1QqCeGYowGXUpNrHQtHHuM0NMSi3UPrMcnaltq22Eu4r/VLls21x4qlwWFDO0fF4/Tt&#10;DVxu+2vojzP33h3evq6vl3PSu8yYyXjYLkElGtK/+e/6aAV/IfjyjE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7pfUxQAAANwAAAAPAAAAAAAAAAAAAAAAAJgCAABkcnMv&#10;ZG93bnJldi54bWxQSwUGAAAAAAQABAD1AAAAigMAAAAA&#10;" fillcolor="silver" strokeweight="1.5pt"/>
                  <v:rect id="Rectangle 363" o:spid="_x0000_s1068" style="position:absolute;left:1133;top:3689;width:568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ADeMAA&#10;AADcAAAADwAAAGRycy9kb3ducmV2LnhtbERPS4vCMBC+C/sfwgh7kTXVRSldoyyFBa8+wOvQjG2x&#10;mdQkffjvjSDsbT6+52x2o2lET87XlhUs5gkI4sLqmksF59PfVwrCB2SNjWVS8CAPu+3HZIOZtgMf&#10;qD+GUsQQ9hkqqEJoMyl9UZFBP7ctceSu1hkMEbpSaodDDDeNXCbJWhqsOTZU2FJeUXE7dkbBKu/u&#10;+wfdi5k/Ube8fF9dnvZKfU7H3x8QgcbwL3679zrOTxfweiZeIL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uADeMAAAADcAAAADwAAAAAAAAAAAAAAAACYAgAAZHJzL2Rvd25y&#10;ZXYueG1sUEsFBgAAAAAEAAQA9QAAAIUDAAAAAA==&#10;" fillcolor="silver" strokeweight="1.5pt"/>
                  <v:rect id="Rectangle 364" o:spid="_x0000_s1069" style="position:absolute;left:1701;top:3689;width:568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KdD8AA&#10;AADcAAAADwAAAGRycy9kb3ducmV2LnhtbERPS4vCMBC+C/sfwizsRTS1i1K6RpHCglcf4HVoxrZs&#10;M6lJWuu/N4Kwt/n4nrPejqYVAznfWFawmCcgiEurG64UnE+/swyED8gaW8uk4EEetpuPyRpzbe98&#10;oOEYKhFD2OeooA6hy6X0ZU0G/dx2xJG7WmcwROgqqR3eY7hpZZokK2mw4dhQY0dFTeXfsTcKlkV/&#10;2z/oVk79ifr08n11RTYo9fU57n5ABBrDv/jt3us4P0vh9Uy8QG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jKdD8AAAADcAAAADwAAAAAAAAAAAAAAAACYAgAAZHJzL2Rvd25y&#10;ZXYueG1sUEsFBgAAAAAEAAQA9QAAAIUDAAAAAA==&#10;" fillcolor="silver" strokeweight="1.5pt"/>
                  <v:roundrect id="AutoShape 365" o:spid="_x0000_s1070" style="position:absolute;left:3121;top:3689;width:852;height:284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wJo8IA&#10;AADcAAAADwAAAGRycy9kb3ducmV2LnhtbERPTWvCQBC9C/0PyxR6040tqE1dpSiCeFNTtLchO82G&#10;ZmdDdk3iv3cFwds83ufMl72tREuNLx0rGI8SEMS50yUXCrLjZjgD4QOyxsoxKbiSh+XiZTDHVLuO&#10;99QeQiFiCPsUFZgQ6lRKnxuy6EeuJo7cn2sshgibQuoGuxhuK/meJBNpseTYYLCmlaH8/3CxCk6/&#10;67PrtmOzazefP+fpKQtylSj19tp/f4EI1Ien+OHe6jh/9gH3Z+IF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PAmjwgAAANwAAAAPAAAAAAAAAAAAAAAAAJgCAABkcnMvZG93&#10;bnJldi54bWxQSwUGAAAAAAQABAD1AAAAhwMAAAAA&#10;" fillcolor="silver" strokeweight="1.5pt"/>
                  <v:rect id="Rectangle 366" o:spid="_x0000_s1071" style="position:absolute;left:2269;top:3689;width:568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eg4MAA&#10;AADcAAAADwAAAGRycy9kb3ducmV2LnhtbERPS4vCMBC+C/6HMMJeZE113aV0jSIFwasP8Do0Y1ts&#10;JjVJa/33G2HB23x8z1ltBtOInpyvLSuYzxIQxIXVNZcKzqfdZwrCB2SNjWVS8CQPm/V4tMJM2wcf&#10;qD+GUsQQ9hkqqEJoMyl9UZFBP7MtceSu1hkMEbpSaoePGG4auUiSH2mw5thQYUt5RcXt2BkF33l3&#10;3z/pXkz9ibrF5evq8rRX6mMybH9BBBrCW/zv3us4P13C65l4gV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peg4MAAAADcAAAADwAAAAAAAAAAAAAAAACYAgAAZHJzL2Rvd25y&#10;ZXYueG1sUEsFBgAAAAAEAAQA9QAAAIUDAAAAAA==&#10;" fillcolor="silver" strokeweight="1.5pt"/>
                  <v:rect id="Rectangle 367" o:spid="_x0000_s1072" style="position:absolute;left:2837;top:3689;width:568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sFe78A&#10;AADcAAAADwAAAGRycy9kb3ducmV2LnhtbERPTYvCMBC9L/gfwgheFk1XUUo1ihQWvK4KXodmbIvN&#10;pCZprf/eLAje5vE+Z7MbTCN6cr62rOBnloAgLqyuuVRwPv1OUxA+IGtsLJOCJ3nYbUdfG8y0ffAf&#10;9cdQihjCPkMFVQhtJqUvKjLoZ7YljtzVOoMhQldK7fARw00j50mykgZrjg0VtpRXVNyOnVGwzLv7&#10;4Un34tufqJtfFleXp71Sk/GwX4MINISP+O0+6Dg/XcL/M/ECu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2wV7vwAAANwAAAAPAAAAAAAAAAAAAAAAAJgCAABkcnMvZG93bnJl&#10;di54bWxQSwUGAAAAAAQABAD1AAAAhAMAAAAA&#10;" fillcolor="silver" strokeweight="1.5pt"/>
                  <v:roundrect id="AutoShape 368" o:spid="_x0000_s1073" style="position:absolute;left:4115;top:3689;width:852;height:284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uqO8EA&#10;AADcAAAADwAAAGRycy9kb3ducmV2LnhtbERPS4vCMBC+L+x/CLOwtzXVg49qlMVFkL35Qr0NzdgU&#10;m0lpYlv/vREEb/PxPWe26GwpGqp94VhBv5eAIM6cLjhXsN+tfsYgfEDWWDomBXfysJh/fsww1a7l&#10;DTXbkIsYwj5FBSaEKpXSZ4Ys+p6riCN3cbXFEGGdS11jG8NtKQdJMpQWC44NBitaGsqu25tVcDz/&#10;nVy77pv/ZjU5nEbHfZDLRKnvr+53CiJQF97il3ut4/zxEJ7PxAv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FLqjvBAAAA3AAAAA8AAAAAAAAAAAAAAAAAmAIAAGRycy9kb3du&#10;cmV2LnhtbFBLBQYAAAAABAAEAPUAAACGAwAAAAA=&#10;" fillcolor="silver" strokeweight="1.5pt"/>
                  <v:rect id="Rectangle 369" o:spid="_x0000_s1074" style="position:absolute;left:4683;top:3689;width:568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U+l8AA&#10;AADcAAAADwAAAGRycy9kb3ducmV2LnhtbERPS4vCMBC+C/6HMMJeZE11cbd0jSIFwasP8Do0Y1ts&#10;JjVJa/33G2HB23x8z1ltBtOInpyvLSuYzxIQxIXVNZcKzqfdZwrCB2SNjWVS8CQPm/V4tMJM2wcf&#10;qD+GUsQQ9hkqqEJoMyl9UZFBP7MtceSu1hkMEbpSaoePGG4auUiSb2mw5thQYUt5RcXt2BkFy7y7&#10;7590L6b+RN3i8nV1edor9TEZtr8gAg3hLf5373Wcn/7A65l4gV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kU+l8AAAADcAAAADwAAAAAAAAAAAAAAAACYAgAAZHJzL2Rvd25y&#10;ZXYueG1sUEsFBgAAAAAEAAQA9QAAAIUDAAAAAA==&#10;" fillcolor="silver" strokeweight="1.5pt"/>
                  <v:rect id="Rectangle 370" o:spid="_x0000_s1075" style="position:absolute;left:5251;top:3689;width:568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qq5cMA&#10;AADcAAAADwAAAGRycy9kb3ducmV2LnhtbESPQWvDMAyF74P9B6PBLmN1mrESsrphBAq9rh30KmI1&#10;CYvl1HbS9N9Ph8FuEu/pvU/banGDminE3rOB9SoDRdx423Nr4Pu0fy1AxYRscfBMBu4Uodo9Pmyx&#10;tP7GXzQfU6skhGOJBrqUxlLr2HTkMK78SCzaxQeHSdbQahvwJuFu0HmWbbTDnqWhw5Hqjpqf4+QM&#10;vNfT9XCna/MSTzTl57dLqIvZmOen5fMDVKIl/Zv/rg9W8AuhlWdkAr3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9qq5cMAAADcAAAADwAAAAAAAAAAAAAAAACYAgAAZHJzL2Rv&#10;d25yZXYueG1sUEsFBgAAAAAEAAQA9QAAAIgDAAAAAA==&#10;" fillcolor="silver" strokeweight="1.5pt"/>
                  <v:roundrect id="AutoShape 371" o:spid="_x0000_s1076" style="position:absolute;left:6671;top:3689;width:852;height:284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Q+ScEA&#10;AADcAAAADwAAAGRycy9kb3ducmV2LnhtbERPS4vCMBC+C/sfwizsTVP34KMaRVwE2Zsv1NvQjE2x&#10;mZQmtt1/vxEEb/PxPWe+7GwpGqp94VjBcJCAIM6cLjhXcDxs+hMQPiBrLB2Tgj/ysFx89OaYatfy&#10;jpp9yEUMYZ+iAhNClUrpM0MW/cBVxJG7udpiiLDOpa6xjeG2lN9JMpIWC44NBitaG8ru+4dVcL7+&#10;XFy7HZrfZjM9XcbnY5DrRKmvz241AxGoC2/xy73Vcf5kCs9n4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UPknBAAAA3AAAAA8AAAAAAAAAAAAAAAAAmAIAAGRycy9kb3du&#10;cmV2LnhtbFBLBQYAAAAABAAEAPUAAACGAwAAAAA=&#10;" fillcolor="silver" strokeweight="1.5pt"/>
                  <v:rect id="Rectangle 372" o:spid="_x0000_s1077" style="position:absolute;left:5819;top:3689;width:568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UwPsQA&#10;AADcAAAADwAAAGRycy9kb3ducmV2LnhtbESPT2vDMAzF74N9B6PBLmN12tHRZXFLCQx6XVvYVcTK&#10;HxbLqe2k6befDoPeJN7Tez8Vu9n1aqIQO88GlosMFHHlbceNgfPp63UDKiZki71nMnCjCLvt40OB&#10;ufVX/qbpmBolIRxzNNCmNORax6olh3HhB2LRah8cJllDo23Aq4S7Xq+y7F077FgaWhyobKn6PY7O&#10;wLocL4cbXaqXeKJx9fNWh3IzGfP8NO8/QSWa0938f32wgv8h+PKMTKC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1MD7EAAAA3AAAAA8AAAAAAAAAAAAAAAAAmAIAAGRycy9k&#10;b3ducmV2LnhtbFBLBQYAAAAABAAEAPUAAACJAwAAAAA=&#10;" fillcolor="silver" strokeweight="1.5pt"/>
                  <v:rect id="Rectangle 373" o:spid="_x0000_s1078" style="position:absolute;left:6387;top:3689;width:568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mVpcAA&#10;AADcAAAADwAAAGRycy9kb3ducmV2LnhtbERPS4vCMBC+L/gfwgheFk11WdFqFCkIXn2A16EZ22Iz&#10;qUla6783wsLe5uN7znrbm1p05HxlWcF0koAgzq2uuFBwOe/HCxA+IGusLZOCF3nYbgZfa0y1ffKR&#10;ulMoRAxhn6KCMoQmldLnJRn0E9sQR+5mncEQoSukdviM4aaWsySZS4MVx4YSG8pKyu+n1ij4zdrH&#10;4UWP/NufqZ1df24uW3RKjYb9bgUiUB/+xX/ug47zl1P4PBMvkJ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zmVpcAAAADcAAAADwAAAAAAAAAAAAAAAACYAgAAZHJzL2Rvd25y&#10;ZXYueG1sUEsFBgAAAAAEAAQA9QAAAIUDAAAAAA==&#10;" fillcolor="silver" strokeweight="1.5pt"/>
                  <v:roundrect id="AutoShape 374" o:spid="_x0000_s1079" style="position:absolute;left:7665;top:3689;width:852;height:284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k65cEA&#10;AADcAAAADwAAAGRycy9kb3ducmV2LnhtbERPS4vCMBC+C/sfwizsTVM9rFqNIi6C7M0X6m1oxqbY&#10;TEqTbbv/3giCt/n4njNfdrYUDdW+cKxgOEhAEGdOF5wrOB42/QkIH5A1lo5JwT95WC4+enNMtWt5&#10;R80+5CKGsE9RgQmhSqX0mSGLfuAq4sjdXG0xRFjnUtfYxnBbylGSfEuLBccGgxWtDWX3/Z9VcL7+&#10;XFy7HZrfZjM9XcbnY5DrRKmvz241AxGoC2/xy73Vcf50BM9n4gV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pOuXBAAAA3AAAAA8AAAAAAAAAAAAAAAAAmAIAAGRycy9kb3du&#10;cmV2LnhtbFBLBQYAAAAABAAEAPUAAACGAwAAAAA=&#10;" fillcolor="silver" strokeweight="1.5pt"/>
                  <v:rect id="Rectangle 375" o:spid="_x0000_s1080" style="position:absolute;left:8233;top:3689;width:568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euSb8A&#10;AADcAAAADwAAAGRycy9kb3ducmV2LnhtbERPTYvCMBC9L/gfwgh7WTRVUbQaRQoLXlcFr0MztsVm&#10;UpO01n9vhAVv83ifs9n1phYdOV9ZVjAZJyCIc6srLhScT7+jJQgfkDXWlknBkzzstoOvDabaPviP&#10;umMoRAxhn6KCMoQmldLnJRn0Y9sQR+5qncEQoSukdviI4aaW0yRZSIMVx4YSG8pKym/H1iiYZ+39&#10;8KR7/uNP1E4vs6vLlp1S38N+vwYRqA8f8b/7oOP81Qzez8QL5P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p65JvwAAANwAAAAPAAAAAAAAAAAAAAAAAJgCAABkcnMvZG93bnJl&#10;di54bWxQSwUGAAAAAAQABAD1AAAAhAMAAAAA&#10;" fillcolor="silver" strokeweight="1.5pt"/>
                  <v:rect id="Rectangle 376" o:spid="_x0000_s1081" style="position:absolute;left:8801;top:3689;width:568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42PcAA&#10;AADcAAAADwAAAGRycy9kb3ducmV2LnhtbERPS4vCMBC+L/gfwgh7WTTVXUWrUZaC4NUHeB2asS02&#10;k5qktf57syDsbT6+56y3valFR85XlhVMxgkI4tzqigsF59NutADhA7LG2jIpeJKH7WbwscZU2wcf&#10;qDuGQsQQ9ikqKENoUil9XpJBP7YNceSu1hkMEbpCaoePGG5qOU2SuTRYcWwosaGspPx2bI2CWdbe&#10;90+651/+RO308n112aJT6nPY/65ABOrDv/jt3us4f/kDf8/EC+Tm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042PcAAAADcAAAADwAAAAAAAAAAAAAAAACYAgAAZHJzL2Rvd25y&#10;ZXYueG1sUEsFBgAAAAAEAAQA9QAAAIUDAAAAAA==&#10;" fillcolor="silver" strokeweight="1.5pt"/>
                  <v:roundrect id="AutoShape 377" o:spid="_x0000_s1082" style="position:absolute;left:10221;top:3689;width:852;height:284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T1v8EA&#10;AADcAAAADwAAAGRycy9kb3ducmV2LnhtbERP22rCQBB9L/gPywh9qxtDFY2uEtpKxTejHzBkxySY&#10;nY3ZbS5/7xYKfZvDuc52P5hadNS6yrKC+SwCQZxbXXGh4Ho5vK1AOI+ssbZMCkZysN9NXraYaNvz&#10;mbrMFyKEsEtQQel9k0jp8pIMupltiAN3s61BH2BbSN1iH8JNLeMoWkqDFYeGEhv6KCm/Zz9GwYn1&#10;1/Gy1ovP65i+x6tHZr5xVOp1OqQbEJ4G/y/+cx91mL9ewO8z4QK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7k9b/BAAAA3AAAAA8AAAAAAAAAAAAAAAAAmAIAAGRycy9kb3du&#10;cmV2LnhtbFBLBQYAAAAABAAEAPUAAACGAwAAAAA=&#10;" strokeweight="1.5pt"/>
                  <v:rect id="Rectangle 378" o:spid="_x0000_s1083" style="position:absolute;left:9369;top:3689;width:568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AN0cAA&#10;AADcAAAADwAAAGRycy9kb3ducmV2LnhtbERPS4vCMBC+L/gfwgheFk1XWdFqFCksePUBXodmbIvN&#10;pCZprf/eCMLe5uN7znrbm1p05HxlWcHPJAFBnFtdcaHgfPobL0D4gKyxtkwKnuRhuxl8rTHV9sEH&#10;6o6hEDGEfYoKyhCaVEqfl2TQT2xDHLmrdQZDhK6Q2uEjhptaTpNkLg1WHBtKbCgrKb8dW6PgN2vv&#10;+yfd829/onZ6mV1dtuiUGg373QpEoD78iz/uvY7zl3N4PxMvkJ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NAN0cAAAADcAAAADwAAAAAAAAAAAAAAAACYAgAAZHJzL2Rvd25y&#10;ZXYueG1sUEsFBgAAAAAEAAQA9QAAAIUDAAAAAA==&#10;" fillcolor="silver" strokeweight="1.5pt"/>
                  <v:rect id="Rectangle 379" o:spid="_x0000_s1084" style="position:absolute;left:9937;top:3689;width:568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yoSsAA&#10;AADcAAAADwAAAGRycy9kb3ducmV2LnhtbERPS4vCMBC+L/gfwgh7WTTVZX1UoywFwasP8Do0Y1ts&#10;JjVJa/33ZkHY23x8z1lve1OLjpyvLCuYjBMQxLnVFRcKzqfdaAHCB2SNtWVS8CQP283gY42ptg8+&#10;UHcMhYgh7FNUUIbQpFL6vCSDfmwb4shdrTMYInSF1A4fMdzUcpokM2mw4thQYkNZSfnt2BoFP1l7&#10;3z/pnn/5E7XTy/fVZYtOqc9h/7sCEagP/+K3e6/j/OUc/p6JF8jN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5yoSsAAAADcAAAADwAAAAAAAAAAAAAAAACYAgAAZHJzL2Rvd25y&#10;ZXYueG1sUEsFBgAAAAAEAAQA9QAAAIUDAAAAAA==&#10;" fillcolor="silver" strokeweight="1.5pt"/>
                  <v:roundrect id="AutoShape 380" o:spid="_x0000_s1085" style="position:absolute;left:565;top:4257;width:1704;height:284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END8UA&#10;AADcAAAADwAAAGRycy9kb3ducmV2LnhtbESPQW/CMAyF70j7D5En7QYpO7DRERBiQkK7jXWC3azG&#10;ayoap2pCW/49PkzazdZ7fu/zajP6RvXUxTqwgfksA0VcBltzZaD42k9fQcWEbLEJTAZuFGGzfpis&#10;MLdh4E/qj6lSEsIxRwMupTbXOpaOPMZZaIlF+w2dxyRrV2nb4SDhvtHPWbbQHmuWBoct7RyVl+PV&#10;Gzj9vJ/DcJi7j36//D6/nIqkd5kxT4/j9g1UojH9m/+uD1bwl0Irz8gEe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QQ0PxQAAANwAAAAPAAAAAAAAAAAAAAAAAJgCAABkcnMv&#10;ZG93bnJldi54bWxQSwUGAAAAAAQABAD1AAAAigMAAAAA&#10;" fillcolor="silver" strokeweight="1.5pt"/>
                  <v:rect id="Rectangle 381" o:spid="_x0000_s1086" style="position:absolute;left:1417;top:4257;width:852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+Zo8AA&#10;AADcAAAADwAAAGRycy9kb3ducmV2LnhtbERPS4vCMBC+C/sfwgh7kTXVRaldoywFwasP8Do0Y1ts&#10;JjVJa/33G2HB23x8z1lvB9OInpyvLSuYTRMQxIXVNZcKzqfdVwrCB2SNjWVS8CQP283HaI2Ztg8+&#10;UH8MpYgh7DNUUIXQZlL6oiKDfmpb4shdrTMYInSl1A4fMdw0cp4kS2mw5thQYUt5RcXt2BkFi7y7&#10;7590Lyb+RN388n11edor9Tkefn9ABBrCW/zv3us4f7WC1zPxAr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U+Zo8AAAADcAAAADwAAAAAAAAAAAAAAAACYAgAAZHJzL2Rvd25y&#10;ZXYueG1sUEsFBgAAAAAEAAQA9QAAAIUDAAAAAA==&#10;" fillcolor="silver" strokeweight="1.5pt"/>
                  <v:roundrect id="AutoShape 382" o:spid="_x0000_s1087" style="position:absolute;left:2269;top:4257;width:1704;height:284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j18sMA&#10;AADcAAAADwAAAGRycy9kb3ducmV2LnhtbESPT4vCMBTE78J+h/AW9qapHlbtGmVxEcSb/9C9PZpn&#10;U2xeShPb+u2NIHgcZuY3zGzR2VI0VPvCsYLhIAFBnDldcK7gsF/1JyB8QNZYOiYFd/KwmH/0Zphq&#10;1/KWml3IRYSwT1GBCaFKpfSZIYt+4Cri6F1cbTFEWedS19hGuC3lKEm+pcWC44LBipaGsuvuZhWc&#10;/v/Orl0PzaZZTY/n8ekQ5DJR6uuz+/0BEagL7/CrvdYKIhGeZ+IR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j18sMAAADcAAAADwAAAAAAAAAAAAAAAACYAgAAZHJzL2Rv&#10;d25yZXYueG1sUEsFBgAAAAAEAAQA9QAAAIgDAAAAAA==&#10;" fillcolor="silver" strokeweight="1.5pt"/>
                  <v:rect id="Rectangle 383" o:spid="_x0000_s1088" style="position:absolute;left:2269;top:4257;width:852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ZhXsIA&#10;AADcAAAADwAAAGRycy9kb3ducmV2LnhtbESPT4vCMBTE78J+h/CEvcia2kUpXaMshQWv/gGvj+bZ&#10;FpuXmqS1fnsjCHscZuY3zHo7mlYM5HxjWcFinoAgLq1uuFJwOv59ZSB8QNbYWiYFD/Kw3XxM1phr&#10;e+c9DYdQiQhhn6OCOoQul9KXNRn0c9sRR+9incEQpaukdniPcNPKNElW0mDDcaHGjoqayuuhNwqW&#10;RX/bPehWzvyR+vT8fXFFNij1OR1/f0AEGsN/+N3eaQVpsoDXmXgE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FmFewgAAANwAAAAPAAAAAAAAAAAAAAAAAJgCAABkcnMvZG93&#10;bnJldi54bWxQSwUGAAAAAAQABAD1AAAAhwMAAAAA&#10;" fillcolor="silver" strokeweight="1.5pt"/>
                  <v:roundrect id="AutoShape 384" o:spid="_x0000_s1089" style="position:absolute;left:4115;top:4257;width:1704;height:284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bOHsQA&#10;AADcAAAADwAAAGRycy9kb3ducmV2LnhtbESPQWsCMRSE7wX/Q3hCbzVxD7VdjSIWQXqrVbS3x+a5&#10;Wdy8LJt0d/vvG0HwOMzMN8xiNbhadNSGyrOG6USBIC68qbjUcPjevryBCBHZYO2ZNPxRgNVy9LTA&#10;3Piev6jbx1IkCIccNdgYm1zKUFhyGCa+IU7exbcOY5JtKU2LfYK7WmZKvUqHFacFiw1tLBXX/a/T&#10;cPr5OPt+N7Wf3fb9eJ6dDlFulNbP42E9BxFpiI/wvb0zGjKVwe1MOg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Gzh7EAAAA3AAAAA8AAAAAAAAAAAAAAAAAmAIAAGRycy9k&#10;b3ducmV2LnhtbFBLBQYAAAAABAAEAPUAAACJAwAAAAA=&#10;" fillcolor="silver" strokeweight="1.5pt"/>
                  <v:rect id="Rectangle 385" o:spid="_x0000_s1090" style="position:absolute;left:4967;top:4257;width:852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rEgcUA&#10;AADcAAAADwAAAGRycy9kb3ducmV2LnhtbESPQWsCMRSE74X+h/AKXoomVRBZjSJaQXoQtAt6fGye&#10;u4ublyWJuvrrm0Khx2FmvmFmi8424kY+1I41fAwUCOLCmZpLDfn3pj8BESKywcYxaXhQgMX89WWG&#10;mXF33tPtEEuRIBwy1FDF2GZShqIii2HgWuLknZ23GJP0pTQe7wluGzlUaiwt1pwWKmxpVVFxOVyt&#10;hva4Qvu5k/HLP0bP0zXfrdfqXeveW7ecgojUxf/wX3trNAzVCH7PpCMg5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qsSBxQAAANwAAAAPAAAAAAAAAAAAAAAAAJgCAABkcnMv&#10;ZG93bnJldi54bWxQSwUGAAAAAAQABAD1AAAAigMAAAAA&#10;" strokeweight="1.5pt"/>
                  <v:roundrect id="AutoShape 386" o:spid="_x0000_s1091" style="position:absolute;left:5819;top:4257;width:1704;height:284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ek38IA&#10;AADcAAAADwAAAGRycy9kb3ducmV2LnhtbESP0YrCMBRE3wX/IdyFfdN0i0qtRhHdZcU3qx9waa5t&#10;sbmpTVbbv98Igo/DzJxhluvO1OJOrassK/gaRyCIc6srLhScTz+jBITzyBpry6SgJwfr1XCwxFTb&#10;Bx/pnvlCBAi7FBWU3jeplC4vyaAb24Y4eBfbGvRBtoXULT4C3NQyjqKZNFhxWCixoW1J+TX7MwoO&#10;rL/3p7me7s79ZhInt8z8Yq/U50e3WYDw1Pl3+NXeawVxNIHnmXA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h6TfwgAAANwAAAAPAAAAAAAAAAAAAAAAAJgCAABkcnMvZG93&#10;bnJldi54bWxQSwUGAAAAAAQABAD1AAAAhwMAAAAA&#10;" strokeweight="1.5pt"/>
                  <v:rect id="Rectangle 387" o:spid="_x0000_s1092" style="position:absolute;left:5819;top:4257;width:852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/5bsYA&#10;AADcAAAADwAAAGRycy9kb3ducmV2LnhtbESPQWsCMRSE7wX/Q3hCL6KJlpayml1EWyg9CLWCHh+b&#10;5+7i5mVJoq799U1B6HGYmW+YRdHbVlzIh8axhulEgSAunWm40rD7fh+/gggR2WDrmDTcKECRDx4W&#10;mBl35S+6bGMlEoRDhhrqGLtMylDWZDFMXEecvKPzFmOSvpLG4zXBbStnSr1Iiw2nhRo7WtVUnrZn&#10;q6Hbr9C+bWT89Lenn8N5t1mv1Ujrx2G/nIOI1Mf/8L39YTTM1DP8nUlHQO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A/5bsYAAADcAAAADwAAAAAAAAAAAAAAAACYAgAAZHJz&#10;L2Rvd25yZXYueG1sUEsFBgAAAAAEAAQA9QAAAIsDAAAAAA==&#10;" strokeweight="1.5pt"/>
                  <v:roundrect id="AutoShape 388" o:spid="_x0000_s1093" style="position:absolute;left:7665;top:4257;width:1704;height:284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mfM8IA&#10;AADcAAAADwAAAGRycy9kb3ducmV2LnhtbESP0YrCMBRE3wX/IVxh3zS1rKLVKLKrKL5Z/YBLc22L&#10;zU1torZ/bxYWfBxm5gyzXLemEk9qXGlZwXgUgSDOrC45V3A574YzEM4ja6wsk4KOHKxX/d4SE21f&#10;fKJn6nMRIOwSVFB4XydSuqwgg25ka+LgXW1j0AfZ5FI3+ApwU8k4iqbSYMlhocCafgrKbunDKDiy&#10;3h7Ocz35vXSb73h2T80eO6W+Bu1mAcJT6z/h//ZBK4ijKfydCUdAr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GZ8zwgAAANwAAAAPAAAAAAAAAAAAAAAAAJgCAABkcnMvZG93&#10;bnJldi54bWxQSwUGAAAAAAQABAD1AAAAhwMAAAAA&#10;" strokeweight="1.5pt"/>
                  <v:rect id="Rectangle 389" o:spid="_x0000_s1094" style="position:absolute;left:8517;top:4257;width:852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HCgsYA&#10;AADcAAAADwAAAGRycy9kb3ducmV2LnhtbESPQWsCMRSE7wX/Q3hCL6KJFtqyml1EWyg9CLWCHh+b&#10;5+7i5mVJoq799U1B6HGYmW+YRdHbVlzIh8axhulEgSAunWm40rD7fh+/gggR2WDrmDTcKECRDx4W&#10;mBl35S+6bGMlEoRDhhrqGLtMylDWZDFMXEecvKPzFmOSvpLG4zXBbStnSj1Liw2nhRo7WtVUnrZn&#10;q6Hbr9C+bWT89Lenn8N5t1mv1Ujrx2G/nIOI1Mf/8L39YTTM1Av8nUlHQO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5HCgsYAAADcAAAADwAAAAAAAAAAAAAAAACYAgAAZHJz&#10;L2Rvd25yZXYueG1sUEsFBgAAAAAEAAQA9QAAAIsDAAAAAA==&#10;" strokeweight="1.5pt"/>
                  <v:roundrect id="AutoShape 390" o:spid="_x0000_s1095" style="position:absolute;left:9369;top:4257;width:1704;height:284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qu2sAA&#10;AADcAAAADwAAAGRycy9kb3ducmV2LnhtbERPS27CMBDdV+IO1lTqrjiNWhQCBiEoKmJHwgFG8TSJ&#10;Go9D7OZze7xAYvn0/uvtaBrRU+dqywo+5hEI4sLqmksF1/z4noBwHlljY5kUTORgu5m9rDHVduAL&#10;9ZkvRQhhl6KCyvs2ldIVFRl0c9sSB+7XdgZ9gF0pdYdDCDeNjKNoIQ3WHBoqbGlfUfGX/RsFZ9bf&#10;p3ypvw7XafcZJ7fM/OCk1NvruFuB8DT6p/jhPmkFcRTWhjPhCMjN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8qu2sAAAADcAAAADwAAAAAAAAAAAAAAAACYAgAAZHJzL2Rvd25y&#10;ZXYueG1sUEsFBgAAAAAEAAQA9QAAAIUDAAAAAA==&#10;" strokeweight="1.5pt"/>
                  <v:rect id="Rectangle 391" o:spid="_x0000_s1096" style="position:absolute;left:9369;top:4257;width:852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Lza8YA&#10;AADcAAAADwAAAGRycy9kb3ducmV2LnhtbESPQWsCMRSE7wX/Q3hCL6KJFkq7ml1EWyg9CLWCHh+b&#10;5+7i5mVJoq799U1B6HGYmW+YRdHbVlzIh8axhulEgSAunWm40rD7fh+/gAgR2WDrmDTcKECRDx4W&#10;mBl35S+6bGMlEoRDhhrqGLtMylDWZDFMXEecvKPzFmOSvpLG4zXBbStnSj1Liw2nhRo7WtVUnrZn&#10;q6Hbr9C+bWT89Lenn8N5t1mv1Ujrx2G/nIOI1Mf/8L39YTTM1Cv8nUlHQO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ULza8YAAADcAAAADwAAAAAAAAAAAAAAAACYAgAAZHJz&#10;L2Rvd25yZXYueG1sUEsFBgAAAAAEAAQA9QAAAIsDAAAAAA==&#10;" strokeweight="1.5pt"/>
                  <v:roundrect id="AutoShape 392" o:spid="_x0000_s1097" style="position:absolute;left:565;top:4825;width:1704;height:284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FjL8IA&#10;AADcAAAADwAAAGRycy9kb3ducmV2LnhtbERPu2rDMBTdC/kHcQPZatke+nCjhJBgCNmauiTdLtat&#10;ZWpdGUu1nb+PhkLHw3mvt7PtxEiDbx0ryJIUBHHtdMuNguqjfHwB4QOyxs4xKbiRh+1m8bDGQruJ&#10;32k8h0bEEPYFKjAh9IWUvjZk0SeuJ47ctxsshgiHRuoBpxhuO5mn6ZO02HJsMNjT3lD9c/61Ci5f&#10;h6ubjpk5jeXr5/X5UgW5T5VaLefdG4hAc/gX/7mPWkGexfnxTDwC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wWMvwgAAANwAAAAPAAAAAAAAAAAAAAAAAJgCAABkcnMvZG93&#10;bnJldi54bWxQSwUGAAAAAAQABAD1AAAAhwMAAAAA&#10;" fillcolor="silver" strokeweight="1.5pt"/>
                  <v:roundrect id="AutoShape 393" o:spid="_x0000_s1098" style="position:absolute;left:2269;top:4825;width:1704;height:284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3GtMQA&#10;AADcAAAADwAAAGRycy9kb3ducmV2LnhtbESPQWvCQBSE7wX/w/IEb3UTD7ZGVxFFEG+1inp7ZJ/Z&#10;YPZtyK5J/PfdQqHHYWa+YRar3laipcaXjhWk4wQEce50yYWC0/fu/ROED8gaK8ek4EUeVsvB2wIz&#10;7Tr+ovYYChEh7DNUYEKoMyl9bsiiH7uaOHp311gMUTaF1A12EW4rOUmSqbRYclwwWNPGUP44Pq2C&#10;y217dd0+NYd2NztfPy6nIDeJUqNhv56DCNSH//Bfe68VTNIUfs/EIy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NxrTEAAAA3AAAAA8AAAAAAAAAAAAAAAAAmAIAAGRycy9k&#10;b3ducmV2LnhtbFBLBQYAAAAABAAEAPUAAACJAwAAAAA=&#10;" fillcolor="silver" strokeweight="1.5pt"/>
                  <v:rect id="Rectangle 394" o:spid="_x0000_s1099" style="position:absolute;left:1701;top:4825;width:1136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1p9MIA&#10;AADcAAAADwAAAGRycy9kb3ducmV2LnhtbESPT4vCMBTE7wt+h/AEL4umVlykGkUKglf/wF4fzbMt&#10;Ni81SWv99mZhweMwM79hNrvBNKIn52vLCuazBARxYXXNpYLr5TBdgfABWWNjmRS8yMNuO/raYKbt&#10;k0/Un0MpIoR9hgqqENpMSl9UZNDPbEscvZt1BkOUrpTa4TPCTSPTJPmRBmuOCxW2lFdU3M+dUbDM&#10;u8fxRY/i21+oS38XN5eveqUm42G/BhFoCJ/wf/uoFaTzFP7OxCMgt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HWn0wgAAANwAAAAPAAAAAAAAAAAAAAAAAJgCAABkcnMvZG93&#10;bnJldi54bWxQSwUGAAAAAAQABAD1AAAAhwMAAAAA&#10;" fillcolor="silver" strokeweight="1.5pt"/>
                  <v:roundrect id="AutoShape 395" o:spid="_x0000_s1100" style="position:absolute;left:4115;top:4825;width:1704;height:284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P9WMUA&#10;AADcAAAADwAAAGRycy9kb3ducmV2LnhtbESPT2vCQBTE74LfYXlCb7qJharRVYpFkN7qH9TbI/ua&#10;Dc2+Ddltkn77riB4HGbmN8xq09tKtNT40rGCdJKAIM6dLrlQcDruxnMQPiBrrByTgj/ysFkPByvM&#10;tOv4i9pDKESEsM9QgQmhzqT0uSGLfuJq4uh9u8ZiiLIppG6wi3BbyWmSvEmLJccFgzVtDeU/h1+r&#10;4HL7uLpun5rPdrc4X2eXU5DbRKmXUf++BBGoD8/wo73XCqbpK9zPxCM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E/1YxQAAANwAAAAPAAAAAAAAAAAAAAAAAJgCAABkcnMv&#10;ZG93bnJldi54bWxQSwUGAAAAAAQABAD1AAAAigMAAAAA&#10;" fillcolor="silver" strokeweight="1.5pt"/>
                  <v:roundrect id="AutoShape 396" o:spid="_x0000_s1101" style="position:absolute;left:5819;top:4825;width:1704;height:284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plLMUA&#10;AADcAAAADwAAAGRycy9kb3ducmV2LnhtbESPT2vCQBTE74LfYXlCb7qJlKrRVYpFkN7qH9TbI/ua&#10;Dc2+Ddltkn77riB4HGbmN8xq09tKtNT40rGCdJKAIM6dLrlQcDruxnMQPiBrrByTgj/ysFkPByvM&#10;tOv4i9pDKESEsM9QgQmhzqT0uSGLfuJq4uh9u8ZiiLIppG6wi3BbyWmSvEmLJccFgzVtDeU/h1+r&#10;4HL7uLpun5rPdrc4X2eXU5DbRKmXUf++BBGoD8/wo73XCqbpK9zPxCM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+mUsxQAAANwAAAAPAAAAAAAAAAAAAAAAAJgCAABkcnMv&#10;ZG93bnJldi54bWxQSwUGAAAAAAQABAD1AAAAigMAAAAA&#10;" fillcolor="silver" strokeweight="1.5pt"/>
                  <v:rect id="Rectangle 397" o:spid="_x0000_s1102" style="position:absolute;left:5251;top:4825;width:1136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xgMEA&#10;AADcAAAADwAAAGRycy9kb3ducmV2LnhtbESPQYvCMBSE78L+h/AWvIimVhTpGkUKgtdVweujebZl&#10;m5eapLX+e7MgeBxm5htmsxtMI3pyvrasYD5LQBAXVtdcKricD9M1CB+QNTaWScGTPOy2X6MNZto+&#10;+Jf6UyhFhLDPUEEVQptJ6YuKDPqZbYmjd7POYIjSlVI7fES4aWSaJCtpsOa4UGFLeUXF36kzCpZ5&#10;dz8+6V5M/Jm69Lq4uXzdKzX+HvY/IAIN4RN+t49aQTpfwv+ZeATk9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708YDBAAAA3AAAAA8AAAAAAAAAAAAAAAAAmAIAAGRycy9kb3du&#10;cmV2LnhtbFBLBQYAAAAABAAEAPUAAACGAwAAAAA=&#10;" fillcolor="silver" strokeweight="1.5pt"/>
                  <v:roundrect id="AutoShape 398" o:spid="_x0000_s1103" style="position:absolute;left:7665;top:4825;width:1704;height:284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RewMQA&#10;AADcAAAADwAAAGRycy9kb3ducmV2LnhtbESPQWvCQBSE7wX/w/KE3uomHqyNriKKIN6qFvX2yD6z&#10;wezbkN0m8d93C4LHYWa+YebL3laipcaXjhWkowQEce50yYWC03H7MQXhA7LGyjEpeJCH5WLwNsdM&#10;u46/qT2EQkQI+wwVmBDqTEqfG7LoR64mjt7NNRZDlE0hdYNdhNtKjpNkIi2WHBcM1rQ2lN8Pv1bB&#10;+bq5uG6Xmn27/fq5fJ5PQa4Tpd6H/WoGIlAfXuFne6cVjNMJ/J+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kXsDEAAAA3AAAAA8AAAAAAAAAAAAAAAAAmAIAAGRycy9k&#10;b3ducmV2LnhtbFBLBQYAAAAABAAEAPUAAACJAwAAAAA=&#10;" fillcolor="silver" strokeweight="1.5pt"/>
                  <v:roundrect id="AutoShape 399" o:spid="_x0000_s1104" style="position:absolute;left:9369;top:4825;width:1704;height:284;visibility:visible;mso-wrap-style:square;v-text-anchor:top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ysdcMA&#10;AADcAAAADwAAAGRycy9kb3ducmV2LnhtbESP3YrCMBSE7xd8h3AE79bUoqtWo4g/KHu31Qc4NMe2&#10;2JzUJmr79mZhYS+HmfmGWa5bU4knNa60rGA0jEAQZ1aXnCu4nA+fMxDOI2usLJOCjhysV72PJSba&#10;vviHnqnPRYCwS1BB4X2dSOmyggy6oa2Jg3e1jUEfZJNL3eArwE0l4yj6kgZLDgsF1rQtKLulD6Pg&#10;m/X+dJ7rye7Sbcbx7J6aI3ZKDfrtZgHCU+v/w3/tk1YQj6bweyYcAb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4ysdcMAAADcAAAADwAAAAAAAAAAAAAAAACYAgAAZHJzL2Rv&#10;d25yZXYueG1sUEsFBgAAAAAEAAQA9QAAAIgDAAAAAA==&#10;" strokeweight="1.5pt"/>
                  <v:rect id="Rectangle 400" o:spid="_x0000_s1105" style="position:absolute;left:8801;top:4825;width:1136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fALcEA&#10;AADcAAAADwAAAGRycy9kb3ducmV2LnhtbERPy4rCMBTdC/5DuMJsRFMVRDpGER8wuBB8gC4vzZ22&#10;2NyUJGr1681CcHk47+m8MZW4k/OlZQWDfgKCOLO65FzB6bjpTUD4gKyxskwKnuRhPmu3pphq++A9&#10;3Q8hFzGEfYoKihDqVEqfFWTQ921NHLl/6wyGCF0utcNHDDeVHCbJWBosOTYUWNOyoOx6uBkF9XmJ&#10;Zr2TYeueo9fldtqtVklXqZ9Os/gFEagJX/HH/acVDAdxbTwTj4C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XwC3BAAAA3AAAAA8AAAAAAAAAAAAAAAAAmAIAAGRycy9kb3du&#10;cmV2LnhtbFBLBQYAAAAABAAEAPUAAACGAwAAAAA=&#10;" strokeweight="1.5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01" o:spid="_x0000_s1106" type="#_x0000_t202" style="position:absolute;left:10505;top:1843;width:994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gP08QA&#10;AADcAAAADwAAAGRycy9kb3ducmV2LnhtbESPQYvCMBSE78L+h/AEb5rqQdZqFJEVFgSx1oPHZ/Ns&#10;g81LbbJa/71ZWNjjMDPfMItVZ2vxoNYbxwrGowQEceG04VLBKd8OP0H4gKyxdkwKXuRhtfzoLTDV&#10;7skZPY6hFBHCPkUFVQhNKqUvKrLoR64hjt7VtRZDlG0pdYvPCLe1nCTJVFo0HBcqbGhTUXE7/lgF&#10;6zNnX+a+vxyya2byfJbwbnpTatDv1nMQgbrwH/5rf2sFk/EMfs/EIyC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YD9PEAAAA3AAAAA8AAAAAAAAAAAAAAAAAmAIAAGRycy9k&#10;b3ducmV2LnhtbFBLBQYAAAAABAAEAPUAAACJAwAAAAA=&#10;" filled="f" stroked="f">
                  <v:textbox inset="0,0,0,0">
                    <w:txbxContent>
                      <w:p w:rsidR="00024976" w:rsidRDefault="00024976" w:rsidP="00024976">
                        <w:pPr>
                          <w:jc w:val="center"/>
                        </w:pPr>
                        <w:r>
                          <w:sym w:font="Wingdings" w:char="F0E0"/>
                        </w:r>
                        <w:r>
                          <w:t xml:space="preserve">  </w:t>
                        </w:r>
                        <w:r>
                          <w:fldChar w:fldCharType="begin"/>
                        </w:r>
                        <w:r>
                          <w:instrText xml:space="preserve"> EQ \F(....…;......) 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shape id="Text Box 402" o:spid="_x0000_s1107" type="#_x0000_t202" style="position:absolute;left:10505;top:2411;width:994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5s88MA&#10;AADcAAAADwAAAGRycy9kb3ducmV2LnhtbERPPWvDMBDdC/kP4grZarkeQutYMaGkEAiUOs6Q8Wpd&#10;bGHr5FpK4v77aih0fLzvopztIG40eeNYwXOSgiBunDbcKjjV708vIHxA1jg4JgU/5KHcLB4KzLW7&#10;c0W3Y2hFDGGfo4IuhDGX0jcdWfSJG4kjd3GTxRDh1Eo94T2G20FmabqSFg3Hhg5Heuuo6Y9Xq2B7&#10;5mpnvj++PqtLZer6NeXDqldq+Thv1yACzeFf/OfeawVZFufHM/EI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5s88MAAADcAAAADwAAAAAAAAAAAAAAAACYAgAAZHJzL2Rv&#10;d25yZXYueG1sUEsFBgAAAAAEAAQA9QAAAIgDAAAAAA==&#10;" filled="f" stroked="f">
                  <v:textbox inset="0,0,0,0">
                    <w:txbxContent>
                      <w:p w:rsidR="00024976" w:rsidRDefault="00024976" w:rsidP="00024976">
                        <w:pPr>
                          <w:jc w:val="center"/>
                        </w:pPr>
                        <w:r>
                          <w:sym w:font="Wingdings" w:char="F0E0"/>
                        </w:r>
                        <w:r>
                          <w:t xml:space="preserve">  </w:t>
                        </w:r>
                        <w:r>
                          <w:fldChar w:fldCharType="begin"/>
                        </w:r>
                        <w:r>
                          <w:instrText xml:space="preserve"> EQ \F(....…;......) 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shape id="Text Box 403" o:spid="_x0000_s1108" type="#_x0000_t202" style="position:absolute;left:10505;top:2979;width:994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LJaMQA&#10;AADcAAAADwAAAGRycy9kb3ducmV2LnhtbESPQWvCQBSE7wX/w/IEb3VjDtJGVxFREARpjAePz+wz&#10;Wcy+jdlV03/fLRR6HGbmG2a+7G0jntR541jBZJyAIC6dNlwpOBXb9w8QPiBrbByTgm/ysFwM3uaY&#10;affinJ7HUIkIYZ+hgjqENpPSlzVZ9GPXEkfv6jqLIcqukrrDV4TbRqZJMpUWDceFGlta11Tejg+r&#10;YHXmfGPuh8tXfs1NUXwmvJ/elBoN+9UMRKA+/If/2jutIE0n8HsmHg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CyWjEAAAA3AAAAA8AAAAAAAAAAAAAAAAAmAIAAGRycy9k&#10;b3ducmV2LnhtbFBLBQYAAAAABAAEAPUAAACJAwAAAAA=&#10;" filled="f" stroked="f">
                  <v:textbox inset="0,0,0,0">
                    <w:txbxContent>
                      <w:p w:rsidR="00024976" w:rsidRDefault="00024976" w:rsidP="00024976">
                        <w:pPr>
                          <w:jc w:val="center"/>
                        </w:pPr>
                        <w:r>
                          <w:sym w:font="Wingdings" w:char="F0E0"/>
                        </w:r>
                        <w:r>
                          <w:t xml:space="preserve">  </w:t>
                        </w:r>
                        <w:r>
                          <w:fldChar w:fldCharType="begin"/>
                        </w:r>
                        <w:r>
                          <w:instrText xml:space="preserve"> EQ \F(....…;......) 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shape id="Text Box 404" o:spid="_x0000_s1109" type="#_x0000_t202" style="position:absolute;left:10505;top:3547;width:994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BXH8QA&#10;AADcAAAADwAAAGRycy9kb3ducmV2LnhtbESPQWvCQBSE7wX/w/IEb83GHKSNriJioSBIYzx4fGaf&#10;yWL2bcyumv77bqHQ4zAz3zCL1WBb8aDeG8cKpkkKgrhy2nCt4Fh+vL6B8AFZY+uYFHyTh9Vy9LLA&#10;XLsnF/Q4hFpECPscFTQhdLmUvmrIok9cRxy9i+sthij7WuoenxFuW5ml6UxaNBwXGuxo01B1Pdyt&#10;gvWJi6257c9fxaUwZfme8m52VWoyHtZzEIGG8B/+a39qBVmWwe+Ze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QVx/EAAAA3AAAAA8AAAAAAAAAAAAAAAAAmAIAAGRycy9k&#10;b3ducmV2LnhtbFBLBQYAAAAABAAEAPUAAACJAwAAAAA=&#10;" filled="f" stroked="f">
                  <v:textbox inset="0,0,0,0">
                    <w:txbxContent>
                      <w:p w:rsidR="00024976" w:rsidRDefault="00024976" w:rsidP="00024976">
                        <w:pPr>
                          <w:jc w:val="center"/>
                        </w:pPr>
                        <w:r>
                          <w:sym w:font="Wingdings" w:char="F0E0"/>
                        </w:r>
                        <w:r>
                          <w:t xml:space="preserve">  </w:t>
                        </w:r>
                        <w:r>
                          <w:fldChar w:fldCharType="begin"/>
                        </w:r>
                        <w:r>
                          <w:instrText xml:space="preserve"> EQ \F(....…;......) 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shape id="Text Box 405" o:spid="_x0000_s1110" type="#_x0000_t202" style="position:absolute;left:10505;top:4115;width:994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zyhMUA&#10;AADcAAAADwAAAGRycy9kb3ducmV2LnhtbESPQWvCQBSE7wX/w/KE3urGFKRGVxFpQSgUYzx4fGaf&#10;yWL2bcyumv77rlDwOMzMN8x82dtG3KjzxrGC8SgBQVw6bbhSsC++3j5A+ICssXFMCn7Jw3IxeJlj&#10;pt2dc7rtQiUihH2GCuoQ2kxKX9Zk0Y9cSxy9k+sshii7SuoO7xFuG5kmyURaNBwXamxpXVN53l2t&#10;gtWB809z+Tlu81NuimKa8PfkrNTrsF/NQATqwzP8395oBWn6D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nPKExQAAANwAAAAPAAAAAAAAAAAAAAAAAJgCAABkcnMv&#10;ZG93bnJldi54bWxQSwUGAAAAAAQABAD1AAAAigMAAAAA&#10;" filled="f" stroked="f">
                  <v:textbox inset="0,0,0,0">
                    <w:txbxContent>
                      <w:p w:rsidR="00024976" w:rsidRDefault="00024976" w:rsidP="00024976">
                        <w:pPr>
                          <w:jc w:val="center"/>
                        </w:pPr>
                        <w:r>
                          <w:sym w:font="Wingdings" w:char="F0E0"/>
                        </w:r>
                        <w:r>
                          <w:t xml:space="preserve">  </w:t>
                        </w:r>
                        <w:r>
                          <w:fldChar w:fldCharType="begin"/>
                        </w:r>
                        <w:r>
                          <w:instrText xml:space="preserve"> EQ \F(....…;......) 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shape id="Text Box 406" o:spid="_x0000_s1111" type="#_x0000_t202" style="position:absolute;left:10505;top:4683;width:994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Vq8MUA&#10;AADcAAAADwAAAGRycy9kb3ducmV2LnhtbESPQWvCQBSE7wX/w/KE3urGUKRGVxFpQSgUYzx4fGaf&#10;yWL2bcyumv77rlDwOMzMN8x82dtG3KjzxrGC8SgBQVw6bbhSsC++3j5A+ICssXFMCn7Jw3IxeJlj&#10;pt2dc7rtQiUihH2GCuoQ2kxKX9Zk0Y9cSxy9k+sshii7SuoO7xFuG5kmyURaNBwXamxpXVN53l2t&#10;gtWB809z+Tlu81NuimKa8PfkrNTrsF/NQATqwzP8395oBWn6D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dWrwxQAAANwAAAAPAAAAAAAAAAAAAAAAAJgCAABkcnMv&#10;ZG93bnJldi54bWxQSwUGAAAAAAQABAD1AAAAigMAAAAA&#10;" filled="f" stroked="f">
                  <v:textbox inset="0,0,0,0">
                    <w:txbxContent>
                      <w:p w:rsidR="00024976" w:rsidRDefault="00024976" w:rsidP="00024976">
                        <w:pPr>
                          <w:jc w:val="center"/>
                        </w:pPr>
                        <w:r>
                          <w:sym w:font="Wingdings" w:char="F0E0"/>
                        </w:r>
                        <w:r>
                          <w:t xml:space="preserve">  </w:t>
                        </w:r>
                        <w:r>
                          <w:fldChar w:fldCharType="begin"/>
                        </w:r>
                        <w:r>
                          <w:instrText xml:space="preserve"> EQ \F(....…;......) </w:instrTex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v:shape id="Text Box 407" o:spid="_x0000_s1112" type="#_x0000_t202" style="position:absolute;left:565;top:1985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nPa8UA&#10;AADcAAAADwAAAGRycy9kb3ducmV2LnhtbESPQWvCQBSE7wX/w/KE3urGQKVGVxFpQSgUYzx4fGaf&#10;yWL2bcyumv77rlDwOMzMN8x82dtG3KjzxrGC8SgBQVw6bbhSsC++3j5A+ICssXFMCn7Jw3IxeJlj&#10;pt2dc7rtQiUihH2GCuoQ2kxKX9Zk0Y9cSxy9k+sshii7SuoO7xFuG5kmyURaNBwXamxpXVN53l2t&#10;gtWB809z+Tlu81NuimKa8PfkrNTrsF/NQATqwzP8395oBWn6D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Oc9rxQAAANwAAAAPAAAAAAAAAAAAAAAAAJgCAABkcnMv&#10;ZG93bnJldi54bWxQSwUGAAAAAAQABAD1AAAAigMAAAAA&#10;" filled="f" stroked="f">
                  <v:textbox inset="0,0,0,0">
                    <w:txbxContent>
                      <w:p w:rsidR="00024976" w:rsidRDefault="00024976" w:rsidP="00024976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a.</w:t>
                        </w:r>
                      </w:p>
                    </w:txbxContent>
                  </v:textbox>
                </v:shape>
                <v:shape id="Text Box 408" o:spid="_x0000_s1113" type="#_x0000_t202" style="position:absolute;left:565;top:2553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tRHMQA&#10;AADcAAAADwAAAGRycy9kb3ducmV2LnhtbESPQWvCQBSE74X+h+UVeqsbcwiauoqIhYJQjPHg8TX7&#10;TBazb2N21fTfdwXB4zAz3zCzxWBbcaXeG8cKxqMEBHHltOFawb78+piA8AFZY+uYFPyRh8X89WWG&#10;uXY3Lui6C7WIEPY5KmhC6HIpfdWQRT9yHXH0jq63GKLsa6l7vEW4bWWaJJm0aDguNNjRqqHqtLtY&#10;BcsDF2tz/vndFsfClOU04U12Uur9bVh+ggg0hGf40f7WCtI0g/uZeAT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rURzEAAAA3AAAAA8AAAAAAAAAAAAAAAAAmAIAAGRycy9k&#10;b3ducmV2LnhtbFBLBQYAAAAABAAEAPUAAACJAwAAAAA=&#10;" filled="f" stroked="f">
                  <v:textbox inset="0,0,0,0">
                    <w:txbxContent>
                      <w:p w:rsidR="00024976" w:rsidRDefault="00024976" w:rsidP="00024976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b.</w:t>
                        </w:r>
                      </w:p>
                    </w:txbxContent>
                  </v:textbox>
                </v:shape>
                <v:shape id="Text Box 409" o:spid="_x0000_s1114" type="#_x0000_t202" style="position:absolute;left:565;top:312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f0h8UA&#10;AADcAAAADwAAAGRycy9kb3ducmV2LnhtbESPQWvCQBSE7wX/w/KE3urGHGyNriLSglCQxnjw+Mw+&#10;k8Xs25hdNf77bqHgcZiZb5j5sreNuFHnjWMF41ECgrh02nClYF98vX2A8AFZY+OYFDzIw3IxeJlj&#10;pt2dc7rtQiUihH2GCuoQ2kxKX9Zk0Y9cSxy9k+sshii7SuoO7xFuG5kmyURaNBwXamxpXVN53l2t&#10;gtWB809z2R5/8lNuimKa8PfkrNTrsF/NQATqwzP8395oBWn6Dn9n4hG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p/SHxQAAANwAAAAPAAAAAAAAAAAAAAAAAJgCAABkcnMv&#10;ZG93bnJldi54bWxQSwUGAAAAAAQABAD1AAAAigMAAAAA&#10;" filled="f" stroked="f">
                  <v:textbox inset="0,0,0,0">
                    <w:txbxContent>
                      <w:p w:rsidR="00024976" w:rsidRDefault="00024976" w:rsidP="00024976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c.</w:t>
                        </w:r>
                      </w:p>
                    </w:txbxContent>
                  </v:textbox>
                </v:shape>
                <v:shape id="Text Box 410" o:spid="_x0000_s1115" type="#_x0000_t202" style="position:absolute;left:565;top:368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hg9cMA&#10;AADcAAAADwAAAGRycy9kb3ducmV2LnhtbERPPWvDMBDdC/kP4grZarkeQutYMaGkEAiUOs6Q8Wpd&#10;bGHr5FpK4v77aih0fLzvopztIG40eeNYwXOSgiBunDbcKjjV708vIHxA1jg4JgU/5KHcLB4KzLW7&#10;c0W3Y2hFDGGfo4IuhDGX0jcdWfSJG4kjd3GTxRDh1Eo94T2G20FmabqSFg3Hhg5Heuuo6Y9Xq2B7&#10;5mpnvj++PqtLZer6NeXDqldq+Thv1yACzeFf/OfeawVZFtfGM/EI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hg9cMAAADcAAAADwAAAAAAAAAAAAAAAACYAgAAZHJzL2Rv&#10;d25yZXYueG1sUEsFBgAAAAAEAAQA9QAAAIgDAAAAAA==&#10;" filled="f" stroked="f">
                  <v:textbox inset="0,0,0,0">
                    <w:txbxContent>
                      <w:p w:rsidR="00024976" w:rsidRDefault="00024976" w:rsidP="00024976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d.</w:t>
                        </w:r>
                      </w:p>
                    </w:txbxContent>
                  </v:textbox>
                </v:shape>
                <v:shape id="Text Box 411" o:spid="_x0000_s1116" type="#_x0000_t202" style="position:absolute;left:565;top:425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TFbsUA&#10;AADcAAAADwAAAGRycy9kb3ducmV2LnhtbESPQWvCQBSE70L/w/IEb2ZjDlKjq0ipUBCKMR48vmaf&#10;yWL2bcxuNf33bqHQ4zAz3zCrzWBbcafeG8cKZkkKgrhy2nCt4FTupq8gfEDW2DomBT/kYbN+Ga0w&#10;1+7BBd2PoRYRwj5HBU0IXS6lrxqy6BPXEUfv4nqLIcq+lrrHR4TbVmZpOpcWDceFBjt6a6i6Hr+t&#10;gu2Zi3dz+/w6FJfClOUi5f38qtRkPGyXIAIN4T/81/7QCrJsAb9n4hGQ6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dMVuxQAAANwAAAAPAAAAAAAAAAAAAAAAAJgCAABkcnMv&#10;ZG93bnJldi54bWxQSwUGAAAAAAQABAD1AAAAigMAAAAA&#10;" filled="f" stroked="f">
                  <v:textbox inset="0,0,0,0">
                    <w:txbxContent>
                      <w:p w:rsidR="00024976" w:rsidRDefault="00024976" w:rsidP="00024976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e.</w:t>
                        </w:r>
                      </w:p>
                    </w:txbxContent>
                  </v:textbox>
                </v:shape>
                <v:shape id="Text Box 412" o:spid="_x0000_s1117" type="#_x0000_t202" style="position:absolute;left:565;top:4825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f6LsEA&#10;AADcAAAADwAAAGRycy9kb3ducmV2LnhtbERPTYvCMBC9L/gfwgje1lQFWatRRHZBWBBrPXgcm7EN&#10;NpPaRO3+e3MQ9vh434tVZ2vxoNYbxwpGwwQEceG04VLBMf/5/ALhA7LG2jEp+CMPq2XvY4Gpdk/O&#10;6HEIpYgh7FNUUIXQpFL6oiKLfuga4shdXGsxRNiWUrf4jOG2luMkmUqLhmNDhQ1tKiquh7tVsD5x&#10;9m1uu/M+u2Qmz2cJ/06vSg363XoOIlAX/sVv91YrGE/i/H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X+i7BAAAA3AAAAA8AAAAAAAAAAAAAAAAAmAIAAGRycy9kb3du&#10;cmV2LnhtbFBLBQYAAAAABAAEAPUAAACGAwAAAAA=&#10;" filled="f" stroked="f">
                  <v:textbox inset="0,0,0,0">
                    <w:txbxContent>
                      <w:p w:rsidR="00024976" w:rsidRDefault="00024976" w:rsidP="00024976">
                        <w:pPr>
                          <w:jc w:val="center"/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f.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24976" w:rsidRPr="00024976">
        <w:rPr>
          <w:rFonts w:ascii="Comic Sans MS" w:hAnsi="Comic Sans MS"/>
          <w:sz w:val="20"/>
        </w:rPr>
        <w:t>Exercice :</w:t>
      </w:r>
    </w:p>
    <w:p w:rsidR="00024976" w:rsidRPr="00024976" w:rsidRDefault="00024976" w:rsidP="00024976">
      <w:pPr>
        <w:rPr>
          <w:rFonts w:ascii="Comic Sans MS" w:hAnsi="Comic Sans MS"/>
          <w:bCs/>
        </w:rPr>
      </w:pPr>
      <w:r>
        <w:rPr>
          <w:bCs/>
        </w:rPr>
        <w:tab/>
      </w:r>
      <w:r w:rsidRPr="00024976">
        <w:rPr>
          <w:rFonts w:ascii="Comic Sans MS" w:hAnsi="Comic Sans MS"/>
          <w:bCs/>
          <w:sz w:val="20"/>
        </w:rPr>
        <w:t>On a représenté 3 baguettes de pain prédécoupées. I</w:t>
      </w:r>
      <w:r w:rsidRPr="00024976">
        <w:rPr>
          <w:rFonts w:ascii="Comic Sans MS" w:hAnsi="Comic Sans MS"/>
          <w:sz w:val="20"/>
        </w:rPr>
        <w:t>ndiquer par une fraction la partie grisée.</w:t>
      </w:r>
    </w:p>
    <w:p w:rsidR="00024976" w:rsidRDefault="00024976" w:rsidP="009456A6">
      <w:pPr>
        <w:pStyle w:val="Normalcentr"/>
        <w:ind w:left="0"/>
        <w:rPr>
          <w:rFonts w:ascii="Comic Sans MS" w:hAnsi="Comic Sans MS"/>
        </w:rPr>
      </w:pPr>
    </w:p>
    <w:p w:rsidR="002A59CE" w:rsidRPr="009D394C" w:rsidRDefault="009456A6" w:rsidP="009456A6">
      <w:pPr>
        <w:pStyle w:val="Normalcentr"/>
        <w:ind w:left="0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 xml:space="preserve">IV.   </w:t>
      </w:r>
      <w:r w:rsidR="002A59CE" w:rsidRPr="009D394C">
        <w:rPr>
          <w:rFonts w:ascii="Comic Sans MS" w:hAnsi="Comic Sans MS"/>
          <w:u w:val="single"/>
        </w:rPr>
        <w:t>Fraction « nombre ».</w:t>
      </w:r>
    </w:p>
    <w:p w:rsidR="002A59CE" w:rsidRDefault="002A59CE" w:rsidP="009D394C">
      <w:pPr>
        <w:ind w:right="-841"/>
      </w:pPr>
    </w:p>
    <w:p w:rsidR="002A59CE" w:rsidRDefault="002A59CE" w:rsidP="00FB0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A59CE" w:rsidRDefault="002A59CE" w:rsidP="00FB0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Une écriture fractionnaire est l’écriture d’une</w:t>
      </w:r>
      <w:r>
        <w:rPr>
          <w:b/>
          <w:i/>
        </w:rPr>
        <w:t xml:space="preserve"> </w:t>
      </w:r>
      <w:r>
        <w:t xml:space="preserve">.................................... . </w:t>
      </w:r>
    </w:p>
    <w:p w:rsidR="002A59CE" w:rsidRDefault="002A59CE" w:rsidP="00FB0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A59CE" w:rsidRDefault="002A59CE" w:rsidP="00FB0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Le numérateur est le ………………</w:t>
      </w:r>
      <w:r w:rsidR="00034322">
        <w:t>…</w:t>
      </w:r>
      <w:r>
        <w:t>…. et  le dénominateur est le …</w:t>
      </w:r>
      <w:r w:rsidR="00034322">
        <w:t>….</w:t>
      </w:r>
      <w:r>
        <w:t>………. .</w:t>
      </w:r>
    </w:p>
    <w:p w:rsidR="002A59CE" w:rsidRDefault="002A59CE" w:rsidP="00FB0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34322" w:rsidRDefault="002A59CE" w:rsidP="00FB0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Une écriture fractionnaire a donc une </w:t>
      </w:r>
      <w:r>
        <w:rPr>
          <w:b/>
          <w:i/>
        </w:rPr>
        <w:t>valeur décimale</w:t>
      </w:r>
      <w:r>
        <w:t xml:space="preserve"> qui se calcule en </w:t>
      </w:r>
      <w:r w:rsidR="009D394C">
        <w:t xml:space="preserve"> </w:t>
      </w:r>
      <w:r>
        <w:t>.....</w:t>
      </w:r>
      <w:r w:rsidR="009D394C">
        <w:t xml:space="preserve">...............   </w:t>
      </w:r>
      <w:proofErr w:type="gramStart"/>
      <w:r w:rsidR="009D394C">
        <w:t>la</w:t>
      </w:r>
      <w:proofErr w:type="gramEnd"/>
      <w:r w:rsidR="009D394C">
        <w:t xml:space="preserve">   .......................... </w:t>
      </w:r>
    </w:p>
    <w:p w:rsidR="00034322" w:rsidRDefault="00034322" w:rsidP="00FB0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A59CE" w:rsidRDefault="002A59CE" w:rsidP="00FB0E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A6670" w:rsidRDefault="00AA6670" w:rsidP="00034322">
      <w:pPr>
        <w:pStyle w:val="Normalcentr"/>
        <w:ind w:left="0"/>
        <w:rPr>
          <w:u w:val="single"/>
        </w:rPr>
      </w:pPr>
    </w:p>
    <w:p w:rsidR="00AA6670" w:rsidRDefault="00AA6670" w:rsidP="00034322">
      <w:pPr>
        <w:pStyle w:val="Normalcentr"/>
        <w:ind w:left="0"/>
        <w:rPr>
          <w:u w:val="single"/>
        </w:rPr>
      </w:pPr>
    </w:p>
    <w:p w:rsidR="009D394C" w:rsidRPr="009D394C" w:rsidRDefault="004771F4" w:rsidP="00034322">
      <w:pPr>
        <w:pStyle w:val="Normalcentr"/>
        <w:ind w:left="0"/>
      </w:pP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5588635</wp:posOffset>
                </wp:positionH>
                <wp:positionV relativeFrom="paragraph">
                  <wp:posOffset>-107315</wp:posOffset>
                </wp:positionV>
                <wp:extent cx="523875" cy="1038225"/>
                <wp:effectExtent l="0" t="0" r="0" b="0"/>
                <wp:wrapNone/>
                <wp:docPr id="2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3875" cy="1038225"/>
                          <a:chOff x="8955" y="945"/>
                          <a:chExt cx="825" cy="1635"/>
                        </a:xfrm>
                      </wpg:grpSpPr>
                      <wps:wsp>
                        <wps:cNvPr id="3" name="AutoShape 433"/>
                        <wps:cNvCnPr>
                          <a:cxnSpLocks noChangeShapeType="1"/>
                        </wps:cNvCnPr>
                        <wps:spPr bwMode="auto">
                          <a:xfrm>
                            <a:off x="8955" y="945"/>
                            <a:ext cx="45" cy="1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434"/>
                        <wps:cNvCnPr>
                          <a:cxnSpLocks noChangeShapeType="1"/>
                        </wps:cNvCnPr>
                        <wps:spPr bwMode="auto">
                          <a:xfrm>
                            <a:off x="9000" y="1440"/>
                            <a:ext cx="78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5" o:spid="_x0000_s1026" style="position:absolute;margin-left:440.05pt;margin-top:-8.45pt;width:41.25pt;height:81.75pt;z-index:251663872" coordorigin="8955,945" coordsize="825,1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33" o:spid="_x0000_s1027" type="#_x0000_t32" style="position:absolute;left:8955;top:945;width:45;height:16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s6MQAAADa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6zoxAAAANoAAAAPAAAAAAAAAAAA&#10;AAAAAKECAABkcnMvZG93bnJldi54bWxQSwUGAAAAAAQABAD5AAAAkgMAAAAA&#10;"/>
                <v:shape id="AutoShape 434" o:spid="_x0000_s1028" type="#_x0000_t32" style="position:absolute;left:9000;top:1440;width:7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I0nMQAAADaAAAADwAAAGRycy9kb3ducmV2LnhtbESPT2sCMRTE74V+h/AEL0WzShX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sjScxAAAANoAAAAPAAAAAAAAAAAA&#10;AAAAAKECAABkcnMvZG93bnJldi54bWxQSwUGAAAAAAQABAD5AAAAkgMAAAAA&#10;"/>
              </v:group>
            </w:pict>
          </mc:Fallback>
        </mc:AlternateContent>
      </w:r>
      <w:r w:rsidR="00FB0E9C" w:rsidRPr="009D394C">
        <w:rPr>
          <w:u w:val="single"/>
        </w:rPr>
        <w:t>Exemple :</w:t>
      </w:r>
      <w:r w:rsidR="00FB0E9C" w:rsidRPr="009D394C">
        <w:t xml:space="preserve">   </w:t>
      </w:r>
      <w:r w:rsidR="009D394C">
        <w:t xml:space="preserve">  </w:t>
      </w:r>
      <w:r w:rsidR="009D394C">
        <w:rPr>
          <w:rFonts w:ascii="Comic Sans MS" w:hAnsi="Comic Sans MS"/>
          <w:color w:val="000000"/>
          <w:sz w:val="20"/>
        </w:rPr>
        <w:fldChar w:fldCharType="begin"/>
      </w:r>
      <w:r w:rsidR="009D394C">
        <w:rPr>
          <w:rFonts w:ascii="Comic Sans MS" w:hAnsi="Comic Sans MS"/>
          <w:color w:val="000000"/>
          <w:sz w:val="20"/>
        </w:rPr>
        <w:instrText>EQ \</w:instrText>
      </w:r>
      <w:r w:rsidR="009D394C" w:rsidRPr="009D394C">
        <w:rPr>
          <w:i/>
          <w:color w:val="000000"/>
          <w:sz w:val="20"/>
        </w:rPr>
        <w:instrText>s</w:instrText>
      </w:r>
      <w:r w:rsidR="009D394C">
        <w:rPr>
          <w:rFonts w:ascii="Comic Sans MS" w:hAnsi="Comic Sans MS"/>
          <w:color w:val="000000"/>
          <w:sz w:val="20"/>
        </w:rPr>
        <w:instrText>\</w:instrText>
      </w:r>
      <w:r w:rsidR="009D394C" w:rsidRPr="009D394C">
        <w:rPr>
          <w:i/>
          <w:color w:val="000000"/>
          <w:sz w:val="20"/>
        </w:rPr>
        <w:instrText>do</w:instrText>
      </w:r>
      <w:r w:rsidR="009D394C">
        <w:rPr>
          <w:rFonts w:ascii="Comic Sans MS" w:hAnsi="Comic Sans MS"/>
          <w:color w:val="000000"/>
          <w:sz w:val="20"/>
        </w:rPr>
        <w:instrText>1(\</w:instrText>
      </w:r>
      <w:r w:rsidR="009D394C" w:rsidRPr="009D394C">
        <w:rPr>
          <w:i/>
          <w:color w:val="000000"/>
          <w:sz w:val="20"/>
        </w:rPr>
        <w:instrText>f</w:instrText>
      </w:r>
      <w:r w:rsidR="009D394C">
        <w:rPr>
          <w:rFonts w:ascii="Comic Sans MS" w:hAnsi="Comic Sans MS"/>
          <w:color w:val="000000"/>
          <w:sz w:val="20"/>
        </w:rPr>
        <w:instrText>(</w:instrText>
      </w:r>
      <w:r w:rsidR="009D394C" w:rsidRPr="009D394C">
        <w:rPr>
          <w:rFonts w:ascii="Comic Sans MS" w:hAnsi="Comic Sans MS"/>
          <w:color w:val="000000"/>
          <w:sz w:val="20"/>
        </w:rPr>
        <w:instrText>19</w:instrText>
      </w:r>
      <w:r w:rsidR="009D394C">
        <w:rPr>
          <w:rFonts w:ascii="Comic Sans MS" w:hAnsi="Comic Sans MS"/>
          <w:color w:val="000000"/>
          <w:sz w:val="20"/>
        </w:rPr>
        <w:instrText>;</w:instrText>
      </w:r>
      <w:r w:rsidR="009D394C" w:rsidRPr="009D394C">
        <w:rPr>
          <w:rFonts w:ascii="Comic Sans MS" w:hAnsi="Comic Sans MS"/>
          <w:color w:val="000000"/>
          <w:sz w:val="20"/>
        </w:rPr>
        <w:instrText>20</w:instrText>
      </w:r>
      <w:r w:rsidR="009D394C">
        <w:rPr>
          <w:rFonts w:ascii="Comic Sans MS" w:hAnsi="Comic Sans MS"/>
          <w:color w:val="000000"/>
          <w:sz w:val="20"/>
        </w:rPr>
        <w:instrText>))</w:instrText>
      </w:r>
      <w:r w:rsidR="009D394C">
        <w:rPr>
          <w:rFonts w:ascii="Comic Sans MS" w:hAnsi="Comic Sans MS"/>
          <w:color w:val="000000"/>
          <w:sz w:val="20"/>
        </w:rPr>
        <w:fldChar w:fldCharType="end"/>
      </w:r>
      <w:r w:rsidR="009D394C" w:rsidRPr="009D394C">
        <w:rPr>
          <w:rFonts w:ascii="Comic Sans MS" w:hAnsi="Comic Sans MS"/>
          <w:color w:val="000000"/>
          <w:sz w:val="20"/>
        </w:rPr>
        <w:t xml:space="preserve">  </w:t>
      </w:r>
      <w:r w:rsidR="009D394C">
        <w:rPr>
          <w:rFonts w:ascii="Comic Sans MS" w:hAnsi="Comic Sans MS"/>
          <w:color w:val="000000"/>
          <w:sz w:val="20"/>
        </w:rPr>
        <w:t xml:space="preserve">= </w:t>
      </w:r>
      <w:r w:rsidR="00955D71">
        <w:rPr>
          <w:rFonts w:ascii="Comic Sans MS" w:hAnsi="Comic Sans MS"/>
          <w:color w:val="000000"/>
          <w:sz w:val="20"/>
        </w:rPr>
        <w:t>…………</w:t>
      </w:r>
      <w:r w:rsidR="009D394C">
        <w:rPr>
          <w:rFonts w:ascii="Comic Sans MS" w:hAnsi="Comic Sans MS"/>
          <w:color w:val="000000"/>
          <w:sz w:val="20"/>
        </w:rPr>
        <w:t xml:space="preserve"> : </w:t>
      </w:r>
      <w:r w:rsidR="00955D71">
        <w:rPr>
          <w:rFonts w:ascii="Comic Sans MS" w:hAnsi="Comic Sans MS"/>
          <w:color w:val="000000"/>
          <w:sz w:val="20"/>
        </w:rPr>
        <w:t>…………..</w:t>
      </w:r>
      <w:r w:rsidR="009D394C">
        <w:rPr>
          <w:rFonts w:ascii="Comic Sans MS" w:hAnsi="Comic Sans MS"/>
          <w:color w:val="000000"/>
          <w:sz w:val="20"/>
        </w:rPr>
        <w:t xml:space="preserve"> = </w:t>
      </w:r>
      <w:r w:rsidR="00955D71">
        <w:rPr>
          <w:rFonts w:ascii="Comic Sans MS" w:hAnsi="Comic Sans MS"/>
          <w:color w:val="000000"/>
          <w:sz w:val="20"/>
        </w:rPr>
        <w:t xml:space="preserve"> …………….. </w:t>
      </w:r>
      <w:r w:rsidR="00034322">
        <w:rPr>
          <w:rFonts w:ascii="Comic Sans MS" w:hAnsi="Comic Sans MS"/>
          <w:color w:val="000000"/>
          <w:sz w:val="20"/>
        </w:rPr>
        <w:tab/>
      </w:r>
      <w:r w:rsidR="00034322">
        <w:rPr>
          <w:rFonts w:ascii="Comic Sans MS" w:hAnsi="Comic Sans MS"/>
          <w:color w:val="000000"/>
          <w:sz w:val="20"/>
        </w:rPr>
        <w:tab/>
      </w:r>
      <w:r w:rsidR="00034322">
        <w:rPr>
          <w:rFonts w:ascii="Comic Sans MS" w:hAnsi="Comic Sans MS"/>
          <w:color w:val="000000"/>
          <w:sz w:val="20"/>
        </w:rPr>
        <w:tab/>
      </w:r>
    </w:p>
    <w:p w:rsidR="00FB0E9C" w:rsidRDefault="00955D71" w:rsidP="009D394C">
      <w:pPr>
        <w:rPr>
          <w:rFonts w:ascii="Comic Sans MS" w:hAnsi="Comic Sans MS"/>
          <w:color w:val="000000"/>
          <w:sz w:val="20"/>
        </w:rPr>
      </w:pPr>
      <w:r>
        <w:rPr>
          <w:rFonts w:ascii="Comic Sans MS" w:hAnsi="Comic Sans MS"/>
          <w:color w:val="000000"/>
          <w:sz w:val="20"/>
        </w:rPr>
        <w:t xml:space="preserve">……………………….  </w:t>
      </w:r>
      <w:r w:rsidR="00FB0E9C">
        <w:rPr>
          <w:rFonts w:ascii="Comic Sans MS" w:hAnsi="Comic Sans MS"/>
          <w:color w:val="000000"/>
          <w:sz w:val="20"/>
        </w:rPr>
        <w:t xml:space="preserve"> est la valeur décimale de la fraction  </w:t>
      </w:r>
      <w:r w:rsidR="00FB0E9C">
        <w:rPr>
          <w:rFonts w:ascii="Comic Sans MS" w:hAnsi="Comic Sans MS"/>
          <w:color w:val="000000"/>
          <w:sz w:val="20"/>
        </w:rPr>
        <w:fldChar w:fldCharType="begin"/>
      </w:r>
      <w:r w:rsidR="00FB0E9C">
        <w:rPr>
          <w:rFonts w:ascii="Comic Sans MS" w:hAnsi="Comic Sans MS"/>
          <w:color w:val="000000"/>
          <w:sz w:val="20"/>
        </w:rPr>
        <w:instrText>EQ \</w:instrText>
      </w:r>
      <w:r w:rsidR="00FB0E9C" w:rsidRPr="009D394C">
        <w:rPr>
          <w:i/>
          <w:color w:val="000000"/>
          <w:sz w:val="20"/>
        </w:rPr>
        <w:instrText>s</w:instrText>
      </w:r>
      <w:r w:rsidR="00FB0E9C">
        <w:rPr>
          <w:rFonts w:ascii="Comic Sans MS" w:hAnsi="Comic Sans MS"/>
          <w:color w:val="000000"/>
          <w:sz w:val="20"/>
        </w:rPr>
        <w:instrText>\</w:instrText>
      </w:r>
      <w:r w:rsidR="00FB0E9C" w:rsidRPr="009D394C">
        <w:rPr>
          <w:i/>
          <w:color w:val="000000"/>
          <w:sz w:val="20"/>
        </w:rPr>
        <w:instrText>do</w:instrText>
      </w:r>
      <w:r w:rsidR="00FB0E9C">
        <w:rPr>
          <w:rFonts w:ascii="Comic Sans MS" w:hAnsi="Comic Sans MS"/>
          <w:color w:val="000000"/>
          <w:sz w:val="20"/>
        </w:rPr>
        <w:instrText>1(\</w:instrText>
      </w:r>
      <w:r w:rsidR="00FB0E9C" w:rsidRPr="009D394C">
        <w:rPr>
          <w:i/>
          <w:color w:val="000000"/>
          <w:sz w:val="20"/>
        </w:rPr>
        <w:instrText>f</w:instrText>
      </w:r>
      <w:r w:rsidR="00FB0E9C">
        <w:rPr>
          <w:rFonts w:ascii="Comic Sans MS" w:hAnsi="Comic Sans MS"/>
          <w:color w:val="000000"/>
          <w:sz w:val="20"/>
        </w:rPr>
        <w:instrText>(</w:instrText>
      </w:r>
      <w:r w:rsidR="00FB0E9C" w:rsidRPr="009D394C">
        <w:rPr>
          <w:rFonts w:ascii="Comic Sans MS" w:hAnsi="Comic Sans MS"/>
          <w:color w:val="000000"/>
          <w:sz w:val="20"/>
        </w:rPr>
        <w:instrText>19</w:instrText>
      </w:r>
      <w:r w:rsidR="00FB0E9C">
        <w:rPr>
          <w:rFonts w:ascii="Comic Sans MS" w:hAnsi="Comic Sans MS"/>
          <w:color w:val="000000"/>
          <w:sz w:val="20"/>
        </w:rPr>
        <w:instrText>;</w:instrText>
      </w:r>
      <w:r w:rsidR="00FB0E9C" w:rsidRPr="009D394C">
        <w:rPr>
          <w:rFonts w:ascii="Comic Sans MS" w:hAnsi="Comic Sans MS"/>
          <w:color w:val="000000"/>
          <w:sz w:val="20"/>
        </w:rPr>
        <w:instrText>20</w:instrText>
      </w:r>
      <w:r w:rsidR="00FB0E9C">
        <w:rPr>
          <w:rFonts w:ascii="Comic Sans MS" w:hAnsi="Comic Sans MS"/>
          <w:color w:val="000000"/>
          <w:sz w:val="20"/>
        </w:rPr>
        <w:instrText>))</w:instrText>
      </w:r>
      <w:r w:rsidR="00FB0E9C">
        <w:rPr>
          <w:rFonts w:ascii="Comic Sans MS" w:hAnsi="Comic Sans MS"/>
          <w:color w:val="000000"/>
          <w:sz w:val="20"/>
        </w:rPr>
        <w:fldChar w:fldCharType="end"/>
      </w:r>
    </w:p>
    <w:p w:rsidR="00FB0E9C" w:rsidRDefault="00FB0E9C" w:rsidP="009D394C">
      <w:pPr>
        <w:rPr>
          <w:rFonts w:ascii="Comic Sans MS" w:hAnsi="Comic Sans MS"/>
          <w:color w:val="000000"/>
          <w:sz w:val="20"/>
        </w:rPr>
      </w:pPr>
    </w:p>
    <w:p w:rsidR="009D394C" w:rsidRPr="009D394C" w:rsidRDefault="00034322" w:rsidP="009D394C">
      <w:pPr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  <w:sz w:val="20"/>
        </w:rPr>
        <w:t xml:space="preserve"> C</w:t>
      </w:r>
      <w:r w:rsidRPr="009D394C">
        <w:rPr>
          <w:rFonts w:ascii="Comic Sans MS" w:hAnsi="Comic Sans MS"/>
          <w:color w:val="000000"/>
          <w:sz w:val="20"/>
        </w:rPr>
        <w:t xml:space="preserve">alculer  </w:t>
      </w:r>
      <w:r>
        <w:rPr>
          <w:rFonts w:ascii="Comic Sans MS" w:hAnsi="Comic Sans MS"/>
          <w:color w:val="000000"/>
          <w:sz w:val="20"/>
        </w:rPr>
        <w:t>la valeur décimale de</w:t>
      </w:r>
      <w:r w:rsidR="00955D71">
        <w:rPr>
          <w:rFonts w:ascii="Comic Sans MS" w:hAnsi="Comic Sans MS"/>
          <w:color w:val="000000"/>
          <w:sz w:val="20"/>
        </w:rPr>
        <w:t xml:space="preserve"> </w:t>
      </w:r>
      <w:r>
        <w:rPr>
          <w:rFonts w:ascii="Comic Sans MS" w:hAnsi="Comic Sans MS"/>
          <w:color w:val="000000"/>
          <w:sz w:val="20"/>
        </w:rPr>
        <w:t xml:space="preserve"> </w:t>
      </w:r>
      <w:r w:rsidR="009D394C" w:rsidRPr="009D394C">
        <w:rPr>
          <w:rFonts w:ascii="Comic Sans MS" w:hAnsi="Comic Sans MS"/>
          <w:color w:val="000000"/>
          <w:sz w:val="20"/>
        </w:rPr>
        <w:fldChar w:fldCharType="begin"/>
      </w:r>
      <w:r w:rsidR="009D394C" w:rsidRPr="009D394C">
        <w:rPr>
          <w:rFonts w:ascii="Comic Sans MS" w:hAnsi="Comic Sans MS"/>
          <w:color w:val="000000"/>
          <w:sz w:val="20"/>
        </w:rPr>
        <w:instrText xml:space="preserve"> EQ \s\do1(\f(4;3))</w:instrText>
      </w:r>
      <w:r w:rsidR="009D394C" w:rsidRPr="009D394C">
        <w:rPr>
          <w:rFonts w:ascii="Comic Sans MS" w:hAnsi="Comic Sans MS"/>
          <w:color w:val="000000"/>
          <w:sz w:val="20"/>
        </w:rPr>
        <w:fldChar w:fldCharType="end"/>
      </w:r>
      <w:r>
        <w:rPr>
          <w:rFonts w:ascii="Comic Sans MS" w:hAnsi="Comic Sans MS"/>
          <w:color w:val="000000"/>
          <w:sz w:val="20"/>
        </w:rPr>
        <w:t> .</w:t>
      </w:r>
    </w:p>
    <w:p w:rsidR="002A59CE" w:rsidRDefault="002A59CE" w:rsidP="009D394C">
      <w:pPr>
        <w:pStyle w:val="Normalcentr"/>
        <w:ind w:left="0"/>
      </w:pPr>
    </w:p>
    <w:p w:rsidR="00AC60F2" w:rsidRDefault="00AC60F2" w:rsidP="009D394C">
      <w:pPr>
        <w:pStyle w:val="Normalcentr"/>
        <w:ind w:left="0"/>
      </w:pPr>
    </w:p>
    <w:p w:rsidR="00AC60F2" w:rsidRPr="00AC60F2" w:rsidRDefault="00AC60F2" w:rsidP="009D394C">
      <w:pPr>
        <w:pStyle w:val="Normalcentr"/>
        <w:ind w:left="0"/>
        <w:rPr>
          <w:rFonts w:ascii="Comic Sans MS" w:hAnsi="Comic Sans MS"/>
        </w:rPr>
      </w:pPr>
      <w:r w:rsidRPr="00AC60F2">
        <w:rPr>
          <w:rFonts w:ascii="Comic Sans MS" w:hAnsi="Comic Sans MS"/>
        </w:rPr>
        <w:t>Conclusion</w:t>
      </w:r>
      <w:r>
        <w:rPr>
          <w:rFonts w:ascii="Comic Sans MS" w:hAnsi="Comic Sans MS"/>
        </w:rPr>
        <w:t>s</w:t>
      </w:r>
      <w:r w:rsidRPr="00AC60F2">
        <w:rPr>
          <w:rFonts w:ascii="Comic Sans MS" w:hAnsi="Comic Sans MS"/>
        </w:rPr>
        <w:t> :</w:t>
      </w:r>
    </w:p>
    <w:p w:rsidR="002A59CE" w:rsidRDefault="002A59CE" w:rsidP="009D394C">
      <w:pPr>
        <w:pStyle w:val="Normalcentr"/>
        <w:ind w:left="0"/>
      </w:pPr>
      <w:r>
        <w:t>Certaines écritures fractionn</w:t>
      </w:r>
      <w:r w:rsidR="00AC60F2">
        <w:t xml:space="preserve">aires sont des nombres décimaux  </w:t>
      </w:r>
      <w:r w:rsidR="00AC60F2" w:rsidRPr="00AC60F2">
        <w:rPr>
          <w:color w:val="000000"/>
          <w:szCs w:val="24"/>
        </w:rPr>
        <w:t>lorsque  …………………………………</w:t>
      </w:r>
      <w:r w:rsidR="00AC60F2">
        <w:t xml:space="preserve">  </w:t>
      </w:r>
      <w:r w:rsidR="00AC60F2">
        <w:fldChar w:fldCharType="begin"/>
      </w:r>
      <w:r w:rsidR="00AC60F2">
        <w:instrText>EQ \b\bc\((\a\ac(</w:instrText>
      </w:r>
      <w:r w:rsidR="00AC60F2">
        <w:fldChar w:fldCharType="begin"/>
      </w:r>
      <w:r w:rsidR="00AC60F2">
        <w:instrText xml:space="preserve">EQ </w:instrText>
      </w:r>
      <w:r w:rsidR="00AC60F2" w:rsidRPr="00AC60F2">
        <w:instrText>\</w:instrText>
      </w:r>
      <w:r w:rsidR="00AC60F2" w:rsidRPr="00AC60F2">
        <w:rPr>
          <w:i/>
          <w:color w:val="000000"/>
          <w:sz w:val="20"/>
        </w:rPr>
        <w:instrText>s</w:instrText>
      </w:r>
      <w:r w:rsidR="00AC60F2" w:rsidRPr="00AC60F2">
        <w:rPr>
          <w:rFonts w:ascii="Comic Sans MS" w:hAnsi="Comic Sans MS"/>
          <w:color w:val="000000"/>
          <w:sz w:val="20"/>
        </w:rPr>
        <w:instrText>\</w:instrText>
      </w:r>
      <w:r w:rsidR="00AC60F2" w:rsidRPr="00AC60F2">
        <w:rPr>
          <w:i/>
          <w:color w:val="000000"/>
          <w:sz w:val="20"/>
        </w:rPr>
        <w:instrText>do</w:instrText>
      </w:r>
      <w:r w:rsidR="00AC60F2" w:rsidRPr="00AC60F2">
        <w:rPr>
          <w:rFonts w:ascii="Comic Sans MS" w:hAnsi="Comic Sans MS"/>
          <w:color w:val="000000"/>
          <w:sz w:val="20"/>
        </w:rPr>
        <w:instrText>1(\</w:instrText>
      </w:r>
      <w:r w:rsidR="00AC60F2" w:rsidRPr="00AC60F2">
        <w:rPr>
          <w:i/>
          <w:color w:val="000000"/>
          <w:sz w:val="20"/>
        </w:rPr>
        <w:instrText>f</w:instrText>
      </w:r>
      <w:r w:rsidR="00AC60F2" w:rsidRPr="00AC60F2">
        <w:rPr>
          <w:rFonts w:ascii="Comic Sans MS" w:hAnsi="Comic Sans MS"/>
          <w:color w:val="000000"/>
          <w:sz w:val="20"/>
        </w:rPr>
        <w:instrText>(15;4))</w:instrText>
      </w:r>
      <w:r w:rsidR="00AC60F2">
        <w:fldChar w:fldCharType="end"/>
      </w:r>
      <w:r w:rsidR="00AC60F2">
        <w:instrText xml:space="preserve"> </w:instrText>
      </w:r>
      <w:r w:rsidR="00AC60F2" w:rsidRPr="00AC60F2">
        <w:rPr>
          <w:rFonts w:ascii="Comic Sans MS" w:hAnsi="Comic Sans MS"/>
          <w:color w:val="000000"/>
          <w:sz w:val="20"/>
        </w:rPr>
        <w:instrText>……</w:instrText>
      </w:r>
      <w:r w:rsidR="00AC60F2">
        <w:instrText>))</w:instrText>
      </w:r>
      <w:r w:rsidR="00AC60F2">
        <w:fldChar w:fldCharType="end"/>
      </w:r>
      <w:r w:rsidR="00AC60F2">
        <w:rPr>
          <w:rFonts w:ascii="Comic Sans MS" w:hAnsi="Comic Sans MS"/>
          <w:color w:val="000000"/>
          <w:sz w:val="20"/>
        </w:rPr>
        <w:t xml:space="preserve"> </w:t>
      </w:r>
    </w:p>
    <w:p w:rsidR="00AC60F2" w:rsidRDefault="002A59CE" w:rsidP="00AC60F2">
      <w:pPr>
        <w:pStyle w:val="Normalcentr"/>
        <w:ind w:left="0"/>
      </w:pPr>
      <w:r>
        <w:t>Certaines écritures fractionnaires ne sont pas des nombres décimaux.</w:t>
      </w:r>
      <w:r w:rsidR="00AC60F2">
        <w:t xml:space="preserve"> (</w:t>
      </w:r>
      <w:r>
        <w:t xml:space="preserve"> </w:t>
      </w:r>
      <w:r w:rsidR="00AC60F2">
        <w:fldChar w:fldCharType="begin"/>
      </w:r>
      <w:r w:rsidR="00AC60F2">
        <w:instrText>EQ \</w:instrText>
      </w:r>
      <w:r w:rsidR="00AC60F2" w:rsidRPr="00AC60F2">
        <w:rPr>
          <w:i/>
        </w:rPr>
        <w:instrText>s</w:instrText>
      </w:r>
      <w:r w:rsidR="00AC60F2">
        <w:instrText>\</w:instrText>
      </w:r>
      <w:r w:rsidR="00AC60F2" w:rsidRPr="00AC60F2">
        <w:rPr>
          <w:i/>
        </w:rPr>
        <w:instrText>do</w:instrText>
      </w:r>
      <w:r w:rsidR="00AC60F2">
        <w:instrText>1(\</w:instrText>
      </w:r>
      <w:r w:rsidR="00AC60F2" w:rsidRPr="00AC60F2">
        <w:rPr>
          <w:i/>
        </w:rPr>
        <w:instrText>f</w:instrText>
      </w:r>
      <w:r w:rsidR="00AC60F2">
        <w:instrText>(4;3))</w:instrText>
      </w:r>
      <w:r w:rsidR="00AC60F2">
        <w:fldChar w:fldCharType="end"/>
      </w:r>
      <w:r w:rsidR="00AC60F2">
        <w:t xml:space="preserve"> </w:t>
      </w:r>
      <w:r w:rsidR="00AC60F2">
        <w:sym w:font="Symbol" w:char="F0BB"/>
      </w:r>
      <w:r w:rsidR="00AC60F2">
        <w:t xml:space="preserve"> 1,3 par </w:t>
      </w:r>
      <w:proofErr w:type="gramStart"/>
      <w:r w:rsidR="00AC60F2">
        <w:t>troncature ,</w:t>
      </w:r>
      <w:proofErr w:type="gramEnd"/>
      <w:r w:rsidR="00AC60F2">
        <w:t xml:space="preserve"> </w:t>
      </w:r>
      <w:r w:rsidR="00AC60F2">
        <w:fldChar w:fldCharType="begin"/>
      </w:r>
      <w:r w:rsidR="00AC60F2">
        <w:instrText>EQ \</w:instrText>
      </w:r>
      <w:r w:rsidR="00AC60F2" w:rsidRPr="00AC60F2">
        <w:rPr>
          <w:i/>
        </w:rPr>
        <w:instrText>s</w:instrText>
      </w:r>
      <w:r w:rsidR="00AC60F2">
        <w:instrText>\</w:instrText>
      </w:r>
      <w:r w:rsidR="00AC60F2" w:rsidRPr="00AC60F2">
        <w:rPr>
          <w:i/>
        </w:rPr>
        <w:instrText>do</w:instrText>
      </w:r>
      <w:r w:rsidR="00AC60F2">
        <w:instrText>1(\</w:instrText>
      </w:r>
      <w:r w:rsidR="00AC60F2" w:rsidRPr="00AC60F2">
        <w:rPr>
          <w:i/>
        </w:rPr>
        <w:instrText>f</w:instrText>
      </w:r>
      <w:r w:rsidR="00AC60F2">
        <w:instrText>(4;3))</w:instrText>
      </w:r>
      <w:r w:rsidR="00AC60F2">
        <w:fldChar w:fldCharType="end"/>
      </w:r>
      <w:r w:rsidR="00AC60F2">
        <w:t xml:space="preserve"> est la valeur exacte</w:t>
      </w:r>
      <w:r>
        <w:t>)</w:t>
      </w:r>
    </w:p>
    <w:p w:rsidR="00AC60F2" w:rsidRDefault="00AC60F2" w:rsidP="00AC60F2">
      <w:pPr>
        <w:pStyle w:val="Normalcentr"/>
        <w:ind w:left="0"/>
        <w:rPr>
          <w:u w:val="single"/>
        </w:rPr>
      </w:pPr>
    </w:p>
    <w:p w:rsidR="00AC60F2" w:rsidRDefault="00034322" w:rsidP="00034322">
      <w:pPr>
        <w:pStyle w:val="Normalcentr"/>
        <w:ind w:left="0"/>
        <w:rPr>
          <w:rFonts w:ascii="Comic Sans MS" w:hAnsi="Comic Sans MS"/>
          <w:u w:val="single"/>
        </w:rPr>
      </w:pPr>
      <w:r>
        <w:rPr>
          <w:rFonts w:ascii="Comic Sans MS" w:hAnsi="Comic Sans MS"/>
        </w:rPr>
        <w:t xml:space="preserve">V.   </w:t>
      </w:r>
      <w:r w:rsidR="00C063F2">
        <w:rPr>
          <w:rFonts w:ascii="Comic Sans MS" w:hAnsi="Comic Sans MS"/>
          <w:u w:val="single"/>
        </w:rPr>
        <w:t>Quotients égaux</w:t>
      </w:r>
      <w:r w:rsidR="002A59CE">
        <w:rPr>
          <w:rFonts w:ascii="Comic Sans MS" w:hAnsi="Comic Sans MS"/>
          <w:u w:val="single"/>
        </w:rPr>
        <w:t>.</w:t>
      </w:r>
    </w:p>
    <w:p w:rsidR="00C063F2" w:rsidRPr="002A59CE" w:rsidRDefault="004771F4" w:rsidP="00034322">
      <w:pPr>
        <w:pStyle w:val="Normalcentr"/>
        <w:ind w:left="0"/>
        <w:rPr>
          <w:rFonts w:ascii="Comic Sans MS" w:hAnsi="Comic Sans MS"/>
          <w:u w:val="single"/>
        </w:rPr>
      </w:pPr>
      <w:r>
        <w:rPr>
          <w:noProof/>
        </w:rPr>
        <w:drawing>
          <wp:inline distT="0" distB="0" distL="0" distR="0">
            <wp:extent cx="5829300" cy="2809875"/>
            <wp:effectExtent l="0" t="0" r="0" b="9525"/>
            <wp:docPr id="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D71" w:rsidRDefault="00955D71" w:rsidP="002A59CE">
      <w:pPr>
        <w:pStyle w:val="Normalcent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-132"/>
      </w:pPr>
    </w:p>
    <w:p w:rsidR="00C063F2" w:rsidRDefault="00C063F2" w:rsidP="002A59CE">
      <w:pPr>
        <w:pStyle w:val="Normalcent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-132"/>
        <w:rPr>
          <w:b/>
          <w:i/>
        </w:rPr>
      </w:pPr>
      <w:r w:rsidRPr="00C063F2">
        <w:rPr>
          <w:b/>
        </w:rPr>
        <w:t>Un quotient ne change pas si  ……………………    ou si ………….</w:t>
      </w:r>
      <w:r w:rsidR="002A59CE" w:rsidRPr="00C063F2">
        <w:rPr>
          <w:b/>
          <w:i/>
        </w:rPr>
        <w:t>…………… l</w:t>
      </w:r>
      <w:r w:rsidRPr="00C063F2">
        <w:rPr>
          <w:b/>
          <w:i/>
        </w:rPr>
        <w:t>e</w:t>
      </w:r>
      <w:r>
        <w:rPr>
          <w:b/>
          <w:i/>
        </w:rPr>
        <w:t xml:space="preserve"> …………………….….</w:t>
      </w:r>
    </w:p>
    <w:p w:rsidR="00C063F2" w:rsidRDefault="00C063F2" w:rsidP="002A59CE">
      <w:pPr>
        <w:pStyle w:val="Normalcent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-132"/>
        <w:rPr>
          <w:b/>
          <w:i/>
        </w:rPr>
      </w:pPr>
    </w:p>
    <w:p w:rsidR="002A59CE" w:rsidRDefault="002A59CE" w:rsidP="002A59CE">
      <w:pPr>
        <w:pStyle w:val="Normalcent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-132"/>
        <w:rPr>
          <w:b/>
          <w:i/>
        </w:rPr>
      </w:pPr>
      <w:proofErr w:type="gramStart"/>
      <w:r>
        <w:rPr>
          <w:b/>
          <w:i/>
        </w:rPr>
        <w:t>et</w:t>
      </w:r>
      <w:proofErr w:type="gramEnd"/>
      <w:r>
        <w:rPr>
          <w:b/>
          <w:i/>
        </w:rPr>
        <w:t xml:space="preserve"> le ……………………………. par un </w:t>
      </w:r>
      <w:r w:rsidR="00C063F2">
        <w:rPr>
          <w:b/>
          <w:i/>
        </w:rPr>
        <w:t xml:space="preserve">  </w:t>
      </w:r>
      <w:r>
        <w:rPr>
          <w:b/>
          <w:i/>
        </w:rPr>
        <w:t xml:space="preserve">……………….  …………………….. </w:t>
      </w:r>
      <w:proofErr w:type="gramStart"/>
      <w:r w:rsidR="00C063F2">
        <w:rPr>
          <w:b/>
          <w:i/>
        </w:rPr>
        <w:t>non</w:t>
      </w:r>
      <w:proofErr w:type="gramEnd"/>
      <w:r w:rsidR="00C063F2">
        <w:rPr>
          <w:b/>
          <w:i/>
        </w:rPr>
        <w:t xml:space="preserve"> </w:t>
      </w:r>
      <w:r>
        <w:rPr>
          <w:b/>
          <w:i/>
        </w:rPr>
        <w:t>…..</w:t>
      </w:r>
    </w:p>
    <w:p w:rsidR="002A59CE" w:rsidRDefault="002A59CE" w:rsidP="002A59CE">
      <w:pPr>
        <w:rPr>
          <w:b/>
          <w:i/>
        </w:rPr>
      </w:pPr>
    </w:p>
    <w:p w:rsidR="002A59CE" w:rsidRDefault="002A59CE" w:rsidP="002A59CE">
      <w:pPr>
        <w:rPr>
          <w:rFonts w:ascii="Comic Sans MS" w:hAnsi="Comic Sans MS"/>
          <w:color w:val="000000"/>
          <w:sz w:val="20"/>
        </w:rPr>
      </w:pPr>
      <w:r>
        <w:rPr>
          <w:rFonts w:ascii="Comic Sans MS" w:hAnsi="Comic Sans MS"/>
          <w:color w:val="000000"/>
          <w:sz w:val="20"/>
          <w:u w:val="single"/>
        </w:rPr>
        <w:t>Exemple</w:t>
      </w:r>
      <w:r w:rsidRPr="002A59CE">
        <w:rPr>
          <w:rFonts w:ascii="Comic Sans MS" w:hAnsi="Comic Sans MS"/>
          <w:color w:val="000000"/>
          <w:sz w:val="20"/>
          <w:u w:val="single"/>
        </w:rPr>
        <w:t xml:space="preserve"> :</w:t>
      </w:r>
      <w:r w:rsidRPr="002A59CE">
        <w:rPr>
          <w:rFonts w:ascii="Comic Sans MS" w:hAnsi="Comic Sans MS"/>
          <w:color w:val="000000"/>
          <w:sz w:val="20"/>
        </w:rPr>
        <w:tab/>
      </w:r>
      <w:r w:rsidRPr="002A59CE">
        <w:rPr>
          <w:rFonts w:ascii="Comic Sans MS" w:hAnsi="Comic Sans MS"/>
          <w:color w:val="000000"/>
          <w:sz w:val="20"/>
        </w:rPr>
        <w:tab/>
      </w:r>
      <w:r w:rsidRPr="002A59CE">
        <w:rPr>
          <w:rFonts w:ascii="Comic Sans MS" w:hAnsi="Comic Sans MS"/>
          <w:color w:val="000000"/>
          <w:sz w:val="20"/>
        </w:rPr>
        <w:fldChar w:fldCharType="begin"/>
      </w:r>
      <w:r w:rsidRPr="002A59CE">
        <w:rPr>
          <w:rFonts w:ascii="Comic Sans MS" w:hAnsi="Comic Sans MS"/>
          <w:color w:val="000000"/>
          <w:sz w:val="20"/>
        </w:rPr>
        <w:instrText xml:space="preserve"> EQ \s\do1(\f(4;5))</w:instrText>
      </w:r>
      <w:r w:rsidRPr="002A59CE">
        <w:rPr>
          <w:rFonts w:ascii="Comic Sans MS" w:hAnsi="Comic Sans MS"/>
          <w:color w:val="000000"/>
          <w:sz w:val="20"/>
        </w:rPr>
        <w:fldChar w:fldCharType="end"/>
      </w:r>
      <w:r w:rsidRPr="002A59CE">
        <w:rPr>
          <w:rFonts w:ascii="Comic Sans MS" w:hAnsi="Comic Sans MS"/>
          <w:color w:val="000000"/>
          <w:sz w:val="20"/>
        </w:rPr>
        <w:t xml:space="preserve">  =  </w:t>
      </w:r>
      <w:r w:rsidRPr="002A59CE">
        <w:rPr>
          <w:rFonts w:ascii="Comic Sans MS" w:hAnsi="Comic Sans MS"/>
          <w:bCs/>
          <w:color w:val="000000"/>
          <w:sz w:val="20"/>
        </w:rPr>
        <w:fldChar w:fldCharType="begin"/>
      </w:r>
      <w:r w:rsidRPr="002A59CE">
        <w:rPr>
          <w:rFonts w:ascii="Comic Sans MS" w:hAnsi="Comic Sans MS"/>
          <w:bCs/>
          <w:color w:val="000000"/>
          <w:sz w:val="20"/>
        </w:rPr>
        <w:instrText xml:space="preserve"> eq \s\do1(\f(</w:instrText>
      </w:r>
      <w:r w:rsidRPr="002A59CE">
        <w:rPr>
          <w:rFonts w:ascii="Comic Sans MS" w:hAnsi="Comic Sans MS"/>
          <w:color w:val="000000"/>
          <w:sz w:val="20"/>
        </w:rPr>
        <w:instrText>4</w:instrText>
      </w:r>
      <w:r w:rsidR="00C063F2">
        <w:rPr>
          <w:rFonts w:ascii="Comic Sans MS" w:hAnsi="Comic Sans MS"/>
          <w:b/>
          <w:bCs/>
          <w:color w:val="000000"/>
          <w:sz w:val="20"/>
        </w:rPr>
        <w:instrText>x…</w:instrText>
      </w:r>
      <w:r w:rsidRPr="002A59CE">
        <w:rPr>
          <w:rFonts w:ascii="Comic Sans MS" w:hAnsi="Comic Sans MS"/>
          <w:b/>
          <w:bCs/>
          <w:color w:val="000000"/>
          <w:sz w:val="20"/>
        </w:rPr>
        <w:instrText>;</w:instrText>
      </w:r>
      <w:r w:rsidRPr="002A59CE">
        <w:rPr>
          <w:rFonts w:ascii="Comic Sans MS" w:hAnsi="Comic Sans MS"/>
          <w:color w:val="000000"/>
          <w:sz w:val="20"/>
        </w:rPr>
        <w:instrText>5</w:instrText>
      </w:r>
      <w:r w:rsidR="00C063F2">
        <w:rPr>
          <w:rFonts w:ascii="Comic Sans MS" w:hAnsi="Comic Sans MS"/>
          <w:b/>
          <w:bCs/>
          <w:color w:val="000000"/>
          <w:sz w:val="20"/>
        </w:rPr>
        <w:instrText>x…</w:instrText>
      </w:r>
      <w:r w:rsidRPr="002A59CE">
        <w:rPr>
          <w:rFonts w:ascii="Comic Sans MS" w:hAnsi="Comic Sans MS"/>
          <w:bCs/>
          <w:color w:val="000000"/>
          <w:sz w:val="20"/>
        </w:rPr>
        <w:instrText>))</w:instrText>
      </w:r>
      <w:r w:rsidRPr="002A59CE">
        <w:rPr>
          <w:rFonts w:ascii="Comic Sans MS" w:hAnsi="Comic Sans MS"/>
          <w:bCs/>
          <w:color w:val="000000"/>
          <w:sz w:val="20"/>
        </w:rPr>
        <w:fldChar w:fldCharType="end"/>
      </w:r>
      <w:r w:rsidRPr="002A59CE">
        <w:rPr>
          <w:rFonts w:ascii="Comic Sans MS" w:hAnsi="Comic Sans MS"/>
          <w:color w:val="000000"/>
          <w:sz w:val="20"/>
        </w:rPr>
        <w:t xml:space="preserve">   =  </w:t>
      </w:r>
      <w:r w:rsidRPr="002A59CE">
        <w:rPr>
          <w:rFonts w:ascii="Comic Sans MS" w:hAnsi="Comic Sans MS"/>
          <w:color w:val="000000"/>
          <w:sz w:val="20"/>
        </w:rPr>
        <w:fldChar w:fldCharType="begin"/>
      </w:r>
      <w:r w:rsidRPr="002A59CE">
        <w:rPr>
          <w:rFonts w:ascii="Comic Sans MS" w:hAnsi="Comic Sans MS"/>
          <w:color w:val="000000"/>
          <w:sz w:val="20"/>
        </w:rPr>
        <w:instrText xml:space="preserve"> EQ \s\do1(\f(12;15))</w:instrText>
      </w:r>
      <w:r w:rsidRPr="002A59CE">
        <w:rPr>
          <w:rFonts w:ascii="Comic Sans MS" w:hAnsi="Comic Sans MS"/>
          <w:color w:val="000000"/>
          <w:sz w:val="20"/>
        </w:rPr>
        <w:fldChar w:fldCharType="end"/>
      </w:r>
      <w:r w:rsidRPr="002A59CE">
        <w:rPr>
          <w:rFonts w:ascii="Comic Sans MS" w:hAnsi="Comic Sans MS"/>
          <w:color w:val="000000"/>
          <w:sz w:val="20"/>
        </w:rPr>
        <w:tab/>
      </w:r>
      <w:r w:rsidRPr="002A59CE">
        <w:rPr>
          <w:rFonts w:ascii="Comic Sans MS" w:hAnsi="Comic Sans MS"/>
          <w:color w:val="000000"/>
          <w:sz w:val="20"/>
        </w:rPr>
        <w:tab/>
      </w:r>
      <w:r w:rsidRPr="002A59CE">
        <w:rPr>
          <w:rFonts w:ascii="Comic Sans MS" w:hAnsi="Comic Sans MS"/>
          <w:color w:val="000000"/>
          <w:sz w:val="20"/>
        </w:rPr>
        <w:fldChar w:fldCharType="begin"/>
      </w:r>
      <w:r w:rsidRPr="002A59CE">
        <w:rPr>
          <w:rFonts w:ascii="Comic Sans MS" w:hAnsi="Comic Sans MS"/>
          <w:color w:val="000000"/>
          <w:sz w:val="20"/>
        </w:rPr>
        <w:instrText xml:space="preserve"> EQ \s\do1(\f(14;21))</w:instrText>
      </w:r>
      <w:r w:rsidRPr="002A59CE">
        <w:rPr>
          <w:rFonts w:ascii="Comic Sans MS" w:hAnsi="Comic Sans MS"/>
          <w:color w:val="000000"/>
          <w:sz w:val="20"/>
        </w:rPr>
        <w:fldChar w:fldCharType="end"/>
      </w:r>
      <w:r w:rsidRPr="002A59CE">
        <w:rPr>
          <w:rFonts w:ascii="Comic Sans MS" w:hAnsi="Comic Sans MS"/>
          <w:color w:val="000000"/>
          <w:sz w:val="20"/>
        </w:rPr>
        <w:t xml:space="preserve">  =  </w:t>
      </w:r>
      <w:r w:rsidRPr="002A59CE">
        <w:rPr>
          <w:rFonts w:ascii="Comic Sans MS" w:hAnsi="Comic Sans MS"/>
          <w:color w:val="000000"/>
          <w:sz w:val="20"/>
        </w:rPr>
        <w:fldChar w:fldCharType="begin"/>
      </w:r>
      <w:r w:rsidRPr="002A59CE">
        <w:rPr>
          <w:rFonts w:ascii="Comic Sans MS" w:hAnsi="Comic Sans MS"/>
          <w:color w:val="000000"/>
          <w:sz w:val="20"/>
        </w:rPr>
        <w:instrText xml:space="preserve"> EQ \s\do1(\f( 14 </w:instrText>
      </w:r>
      <w:r w:rsidRPr="002A59CE">
        <w:rPr>
          <w:rFonts w:ascii="Comic Sans MS" w:hAnsi="Comic Sans MS"/>
          <w:b/>
          <w:color w:val="000000"/>
          <w:sz w:val="20"/>
        </w:rPr>
        <w:instrText>:7</w:instrText>
      </w:r>
      <w:r w:rsidRPr="002A59CE">
        <w:rPr>
          <w:rFonts w:ascii="Comic Sans MS" w:hAnsi="Comic Sans MS"/>
          <w:color w:val="000000"/>
          <w:sz w:val="20"/>
        </w:rPr>
        <w:instrText>;21</w:instrText>
      </w:r>
      <w:r w:rsidRPr="002A59CE">
        <w:rPr>
          <w:rFonts w:ascii="Comic Sans MS" w:hAnsi="Comic Sans MS"/>
          <w:b/>
          <w:color w:val="000000"/>
          <w:sz w:val="20"/>
        </w:rPr>
        <w:instrText>:7</w:instrText>
      </w:r>
      <w:r w:rsidRPr="002A59CE">
        <w:rPr>
          <w:rFonts w:ascii="Comic Sans MS" w:hAnsi="Comic Sans MS"/>
          <w:color w:val="000000"/>
          <w:sz w:val="20"/>
        </w:rPr>
        <w:instrText>))</w:instrText>
      </w:r>
      <w:r w:rsidRPr="002A59CE">
        <w:rPr>
          <w:rFonts w:ascii="Comic Sans MS" w:hAnsi="Comic Sans MS"/>
          <w:color w:val="000000"/>
          <w:sz w:val="20"/>
        </w:rPr>
        <w:fldChar w:fldCharType="end"/>
      </w:r>
      <w:r w:rsidRPr="002A59CE">
        <w:rPr>
          <w:rFonts w:ascii="Comic Sans MS" w:hAnsi="Comic Sans MS"/>
          <w:color w:val="000000"/>
          <w:sz w:val="20"/>
        </w:rPr>
        <w:t xml:space="preserve">  = </w:t>
      </w:r>
      <w:r w:rsidRPr="002A59CE">
        <w:rPr>
          <w:rFonts w:ascii="Comic Sans MS" w:hAnsi="Comic Sans MS"/>
          <w:color w:val="000000"/>
          <w:sz w:val="20"/>
        </w:rPr>
        <w:fldChar w:fldCharType="begin"/>
      </w:r>
      <w:r w:rsidR="00C063F2">
        <w:rPr>
          <w:rFonts w:ascii="Comic Sans MS" w:hAnsi="Comic Sans MS"/>
          <w:color w:val="000000"/>
          <w:sz w:val="20"/>
        </w:rPr>
        <w:instrText xml:space="preserve"> EQ \s\do1(\f(…</w:instrText>
      </w:r>
      <w:r w:rsidRPr="002A59CE">
        <w:rPr>
          <w:rFonts w:ascii="Comic Sans MS" w:hAnsi="Comic Sans MS"/>
          <w:color w:val="000000"/>
          <w:sz w:val="20"/>
        </w:rPr>
        <w:instrText>;</w:instrText>
      </w:r>
      <w:r w:rsidR="00C063F2">
        <w:rPr>
          <w:rFonts w:ascii="Comic Sans MS" w:hAnsi="Comic Sans MS"/>
          <w:color w:val="000000"/>
          <w:sz w:val="20"/>
        </w:rPr>
        <w:instrText>…</w:instrText>
      </w:r>
      <w:r w:rsidRPr="002A59CE">
        <w:rPr>
          <w:rFonts w:ascii="Comic Sans MS" w:hAnsi="Comic Sans MS"/>
          <w:color w:val="000000"/>
          <w:sz w:val="20"/>
        </w:rPr>
        <w:instrText>))</w:instrText>
      </w:r>
      <w:r w:rsidRPr="002A59CE">
        <w:rPr>
          <w:rFonts w:ascii="Comic Sans MS" w:hAnsi="Comic Sans MS"/>
          <w:color w:val="000000"/>
          <w:sz w:val="20"/>
        </w:rPr>
        <w:fldChar w:fldCharType="end"/>
      </w:r>
    </w:p>
    <w:p w:rsidR="00C063F2" w:rsidRDefault="00C063F2" w:rsidP="009D394C">
      <w:pPr>
        <w:pStyle w:val="Normalcentr"/>
        <w:ind w:left="0" w:right="-132"/>
        <w:rPr>
          <w:rFonts w:ascii="Comic Sans MS" w:hAnsi="Comic Sans MS"/>
          <w:sz w:val="20"/>
          <w:u w:val="single"/>
        </w:rPr>
      </w:pPr>
    </w:p>
    <w:p w:rsidR="002A59CE" w:rsidRPr="002A59CE" w:rsidRDefault="002A59CE" w:rsidP="009D394C">
      <w:pPr>
        <w:pStyle w:val="Normalcentr"/>
        <w:ind w:left="0" w:right="-132"/>
        <w:rPr>
          <w:rFonts w:ascii="Comic Sans MS" w:hAnsi="Comic Sans MS"/>
          <w:sz w:val="20"/>
          <w:u w:val="single"/>
        </w:rPr>
      </w:pPr>
      <w:r>
        <w:rPr>
          <w:rFonts w:ascii="Comic Sans MS" w:hAnsi="Comic Sans MS"/>
          <w:sz w:val="20"/>
          <w:u w:val="single"/>
        </w:rPr>
        <w:t>Applications :</w:t>
      </w:r>
    </w:p>
    <w:p w:rsidR="002A59CE" w:rsidRDefault="002A59CE" w:rsidP="002A59CE">
      <w:pPr>
        <w:rPr>
          <w:color w:val="000000"/>
          <w:szCs w:val="24"/>
        </w:rPr>
      </w:pPr>
      <w:r w:rsidRPr="002A59CE">
        <w:rPr>
          <w:color w:val="000000"/>
          <w:szCs w:val="24"/>
        </w:rPr>
        <w:t xml:space="preserve"> Complète par  =  ou  </w:t>
      </w:r>
      <w:r>
        <w:rPr>
          <w:color w:val="000000"/>
          <w:szCs w:val="24"/>
        </w:rPr>
        <w:sym w:font="Symbol" w:char="F0B9"/>
      </w:r>
      <w:r w:rsidRPr="002A59CE">
        <w:rPr>
          <w:color w:val="000000"/>
          <w:szCs w:val="24"/>
        </w:rPr>
        <w:t> :</w:t>
      </w:r>
      <w:r w:rsidRPr="002A59CE">
        <w:rPr>
          <w:color w:val="000000"/>
          <w:szCs w:val="24"/>
        </w:rPr>
        <w:tab/>
      </w:r>
      <w:r w:rsidRPr="002A59CE">
        <w:rPr>
          <w:color w:val="000000"/>
          <w:szCs w:val="24"/>
        </w:rPr>
        <w:tab/>
        <w:t xml:space="preserve">     </w:t>
      </w:r>
      <w:r w:rsidRPr="002A59CE">
        <w:rPr>
          <w:color w:val="000000"/>
          <w:szCs w:val="24"/>
        </w:rPr>
        <w:fldChar w:fldCharType="begin"/>
      </w:r>
      <w:r w:rsidRPr="002A59CE">
        <w:rPr>
          <w:color w:val="000000"/>
          <w:szCs w:val="24"/>
        </w:rPr>
        <w:instrText xml:space="preserve"> EQ \s\do1(\f(4;5))</w:instrText>
      </w:r>
      <w:r w:rsidRPr="002A59CE">
        <w:rPr>
          <w:color w:val="000000"/>
          <w:szCs w:val="24"/>
        </w:rPr>
        <w:fldChar w:fldCharType="end"/>
      </w:r>
      <w:r w:rsidRPr="002A59CE">
        <w:rPr>
          <w:color w:val="000000"/>
          <w:szCs w:val="24"/>
        </w:rPr>
        <w:t xml:space="preserve">      …   </w:t>
      </w:r>
      <w:r w:rsidRPr="002A59CE">
        <w:rPr>
          <w:color w:val="000000"/>
          <w:szCs w:val="24"/>
        </w:rPr>
        <w:fldChar w:fldCharType="begin"/>
      </w:r>
      <w:r w:rsidRPr="002A59CE">
        <w:rPr>
          <w:color w:val="000000"/>
          <w:szCs w:val="24"/>
        </w:rPr>
        <w:instrText xml:space="preserve"> EQ \s\do1(\f(16;20))</w:instrText>
      </w:r>
      <w:r w:rsidRPr="002A59CE">
        <w:rPr>
          <w:color w:val="000000"/>
          <w:szCs w:val="24"/>
        </w:rPr>
        <w:fldChar w:fldCharType="end"/>
      </w:r>
      <w:r w:rsidRPr="002A59CE">
        <w:rPr>
          <w:color w:val="000000"/>
          <w:szCs w:val="24"/>
        </w:rPr>
        <w:tab/>
        <w:t xml:space="preserve"> </w:t>
      </w:r>
      <w:r w:rsidRPr="002A59CE">
        <w:rPr>
          <w:color w:val="000000"/>
          <w:szCs w:val="24"/>
        </w:rPr>
        <w:tab/>
        <w:t xml:space="preserve">     </w:t>
      </w:r>
      <w:r w:rsidRPr="002A59CE">
        <w:rPr>
          <w:color w:val="000000"/>
          <w:szCs w:val="24"/>
        </w:rPr>
        <w:fldChar w:fldCharType="begin"/>
      </w:r>
      <w:r w:rsidRPr="002A59CE">
        <w:rPr>
          <w:color w:val="000000"/>
          <w:szCs w:val="24"/>
        </w:rPr>
        <w:instrText xml:space="preserve"> EQ \s\do1(\f(8;7))</w:instrText>
      </w:r>
      <w:r w:rsidRPr="002A59CE">
        <w:rPr>
          <w:color w:val="000000"/>
          <w:szCs w:val="24"/>
        </w:rPr>
        <w:fldChar w:fldCharType="end"/>
      </w:r>
      <w:r w:rsidRPr="002A59CE">
        <w:rPr>
          <w:color w:val="000000"/>
          <w:szCs w:val="24"/>
        </w:rPr>
        <w:t xml:space="preserve">     ...  </w:t>
      </w:r>
      <w:r w:rsidRPr="002A59CE">
        <w:rPr>
          <w:color w:val="000000"/>
          <w:szCs w:val="24"/>
        </w:rPr>
        <w:fldChar w:fldCharType="begin"/>
      </w:r>
      <w:r w:rsidRPr="002A59CE">
        <w:rPr>
          <w:color w:val="000000"/>
          <w:szCs w:val="24"/>
        </w:rPr>
        <w:instrText xml:space="preserve"> EQ \s\do1(\f(32;21))</w:instrText>
      </w:r>
      <w:r w:rsidRPr="002A59CE">
        <w:rPr>
          <w:color w:val="000000"/>
          <w:szCs w:val="24"/>
        </w:rPr>
        <w:fldChar w:fldCharType="end"/>
      </w:r>
    </w:p>
    <w:p w:rsidR="00034322" w:rsidRPr="002A59CE" w:rsidRDefault="00034322" w:rsidP="002A59CE">
      <w:pPr>
        <w:rPr>
          <w:color w:val="000000"/>
          <w:szCs w:val="24"/>
        </w:rPr>
      </w:pPr>
    </w:p>
    <w:p w:rsidR="002A59CE" w:rsidRPr="002A59CE" w:rsidRDefault="002A59CE" w:rsidP="00FD7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Cs w:val="24"/>
        </w:rPr>
      </w:pPr>
    </w:p>
    <w:p w:rsidR="00C063F2" w:rsidRDefault="00C063F2" w:rsidP="00C0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/>
          <w:szCs w:val="24"/>
        </w:rPr>
      </w:pPr>
      <w:r>
        <w:rPr>
          <w:b/>
          <w:color w:val="000000"/>
          <w:szCs w:val="24"/>
        </w:rPr>
        <w:t xml:space="preserve">Quand on a trouvé une fraction ………………………….. </w:t>
      </w:r>
      <w:proofErr w:type="gramStart"/>
      <w:r>
        <w:rPr>
          <w:b/>
          <w:color w:val="000000"/>
          <w:szCs w:val="24"/>
        </w:rPr>
        <w:t>avec</w:t>
      </w:r>
      <w:proofErr w:type="gramEnd"/>
      <w:r>
        <w:rPr>
          <w:b/>
          <w:color w:val="000000"/>
          <w:szCs w:val="24"/>
        </w:rPr>
        <w:t xml:space="preserve"> un …………………………… et un</w:t>
      </w:r>
    </w:p>
    <w:p w:rsidR="00C063F2" w:rsidRDefault="00C063F2" w:rsidP="00C0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/>
          <w:szCs w:val="24"/>
        </w:rPr>
      </w:pPr>
      <w:r>
        <w:rPr>
          <w:b/>
          <w:color w:val="000000"/>
          <w:szCs w:val="24"/>
        </w:rPr>
        <w:t xml:space="preserve"> </w:t>
      </w:r>
    </w:p>
    <w:p w:rsidR="00C063F2" w:rsidRDefault="00C063F2" w:rsidP="00C0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/>
          <w:szCs w:val="24"/>
        </w:rPr>
      </w:pPr>
      <w:r>
        <w:rPr>
          <w:b/>
          <w:color w:val="000000"/>
          <w:szCs w:val="24"/>
        </w:rPr>
        <w:t xml:space="preserve">………………………………………….. </w:t>
      </w:r>
      <w:proofErr w:type="gramStart"/>
      <w:r>
        <w:rPr>
          <w:b/>
          <w:color w:val="000000"/>
          <w:szCs w:val="24"/>
        </w:rPr>
        <w:t>plus</w:t>
      </w:r>
      <w:proofErr w:type="gramEnd"/>
      <w:r>
        <w:rPr>
          <w:b/>
          <w:color w:val="000000"/>
          <w:szCs w:val="24"/>
        </w:rPr>
        <w:t xml:space="preserve"> petits, on dit qu’on a ……………………………… la</w:t>
      </w:r>
    </w:p>
    <w:p w:rsidR="00C063F2" w:rsidRDefault="00C063F2" w:rsidP="00C0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/>
          <w:szCs w:val="24"/>
        </w:rPr>
      </w:pPr>
    </w:p>
    <w:p w:rsidR="00C063F2" w:rsidRDefault="002A59CE" w:rsidP="00C063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A59CE">
        <w:rPr>
          <w:b/>
          <w:color w:val="000000"/>
          <w:szCs w:val="24"/>
        </w:rPr>
        <w:t xml:space="preserve"> </w:t>
      </w:r>
      <w:proofErr w:type="gramStart"/>
      <w:r w:rsidRPr="002A59CE">
        <w:rPr>
          <w:b/>
          <w:color w:val="000000"/>
          <w:szCs w:val="24"/>
        </w:rPr>
        <w:t>fraction</w:t>
      </w:r>
      <w:proofErr w:type="gramEnd"/>
    </w:p>
    <w:p w:rsidR="00C063F2" w:rsidRDefault="00C063F2" w:rsidP="002A59CE">
      <w:pPr>
        <w:rPr>
          <w:rFonts w:ascii="Comic Sans MS" w:hAnsi="Comic Sans MS"/>
          <w:color w:val="000000"/>
          <w:sz w:val="20"/>
        </w:rPr>
      </w:pPr>
    </w:p>
    <w:p w:rsidR="002A59CE" w:rsidRPr="00FD77C6" w:rsidRDefault="002A59CE" w:rsidP="002A59CE">
      <w:pPr>
        <w:rPr>
          <w:rFonts w:ascii="Comic Sans MS" w:hAnsi="Comic Sans MS"/>
          <w:color w:val="000000"/>
          <w:sz w:val="20"/>
        </w:rPr>
      </w:pPr>
      <w:r w:rsidRPr="00FD77C6">
        <w:rPr>
          <w:rFonts w:ascii="Comic Sans MS" w:hAnsi="Comic Sans MS"/>
          <w:color w:val="000000"/>
          <w:sz w:val="20"/>
        </w:rPr>
        <w:fldChar w:fldCharType="begin"/>
      </w:r>
      <w:r w:rsidRPr="00FD77C6">
        <w:rPr>
          <w:rFonts w:ascii="Comic Sans MS" w:hAnsi="Comic Sans MS"/>
          <w:color w:val="000000"/>
          <w:sz w:val="20"/>
        </w:rPr>
        <w:instrText xml:space="preserve"> EQ \s\do1(\f(96;18))</w:instrText>
      </w:r>
      <w:r w:rsidRPr="00FD77C6">
        <w:rPr>
          <w:rFonts w:ascii="Comic Sans MS" w:hAnsi="Comic Sans MS"/>
          <w:color w:val="000000"/>
          <w:sz w:val="20"/>
        </w:rPr>
        <w:fldChar w:fldCharType="end"/>
      </w:r>
      <w:r w:rsidRPr="00FD77C6">
        <w:rPr>
          <w:rFonts w:ascii="Comic Sans MS" w:hAnsi="Comic Sans MS"/>
          <w:color w:val="000000"/>
          <w:sz w:val="20"/>
        </w:rPr>
        <w:t xml:space="preserve">   =</w:t>
      </w:r>
      <w:r w:rsidRPr="00FD77C6">
        <w:rPr>
          <w:rFonts w:ascii="Comic Sans MS" w:hAnsi="Comic Sans MS"/>
          <w:color w:val="000000"/>
          <w:sz w:val="20"/>
        </w:rPr>
        <w:tab/>
      </w:r>
      <w:r w:rsidRPr="00FD77C6">
        <w:rPr>
          <w:rFonts w:ascii="Comic Sans MS" w:hAnsi="Comic Sans MS"/>
          <w:color w:val="000000"/>
          <w:sz w:val="20"/>
        </w:rPr>
        <w:tab/>
        <w:t xml:space="preserve">   </w:t>
      </w:r>
      <w:r w:rsidRPr="00FD77C6">
        <w:rPr>
          <w:rFonts w:ascii="Comic Sans MS" w:hAnsi="Comic Sans MS"/>
          <w:color w:val="000000"/>
          <w:sz w:val="20"/>
        </w:rPr>
        <w:tab/>
      </w:r>
      <w:r w:rsidRPr="00FD77C6">
        <w:rPr>
          <w:rFonts w:ascii="Comic Sans MS" w:hAnsi="Comic Sans MS"/>
          <w:color w:val="000000"/>
          <w:sz w:val="20"/>
        </w:rPr>
        <w:tab/>
      </w:r>
      <w:r w:rsidRPr="00FD77C6">
        <w:rPr>
          <w:rFonts w:ascii="Comic Sans MS" w:hAnsi="Comic Sans MS"/>
          <w:color w:val="000000"/>
          <w:sz w:val="20"/>
        </w:rPr>
        <w:tab/>
      </w:r>
      <w:r w:rsidRPr="00FD77C6">
        <w:rPr>
          <w:rFonts w:ascii="Comic Sans MS" w:hAnsi="Comic Sans MS"/>
          <w:color w:val="000000"/>
          <w:sz w:val="20"/>
        </w:rPr>
        <w:tab/>
      </w:r>
    </w:p>
    <w:p w:rsidR="002A59CE" w:rsidRDefault="00034322" w:rsidP="00034322">
      <w:pPr>
        <w:pStyle w:val="Normalcentr"/>
        <w:ind w:left="0" w:right="-132"/>
        <w:rPr>
          <w:rFonts w:ascii="Comic Sans MS" w:hAnsi="Comic Sans MS"/>
          <w:u w:val="single"/>
        </w:rPr>
      </w:pPr>
      <w:r>
        <w:br w:type="page"/>
      </w:r>
      <w:r w:rsidRPr="00034322">
        <w:rPr>
          <w:rFonts w:ascii="Comic Sans MS" w:hAnsi="Comic Sans MS"/>
        </w:rPr>
        <w:lastRenderedPageBreak/>
        <w:t>VI.</w:t>
      </w:r>
      <w:r>
        <w:t xml:space="preserve">    </w:t>
      </w:r>
      <w:r w:rsidR="002A59CE" w:rsidRPr="00FD77C6">
        <w:rPr>
          <w:rFonts w:ascii="Comic Sans MS" w:hAnsi="Comic Sans MS"/>
          <w:u w:val="single"/>
        </w:rPr>
        <w:t xml:space="preserve">Calculer </w:t>
      </w:r>
      <w:r w:rsidR="00FD77C6">
        <w:rPr>
          <w:rFonts w:ascii="Comic Sans MS" w:hAnsi="Comic Sans MS"/>
          <w:u w:val="single"/>
        </w:rPr>
        <w:t>une fraction de quelque chose</w:t>
      </w:r>
      <w:r w:rsidR="002A59CE" w:rsidRPr="00FD77C6">
        <w:rPr>
          <w:rFonts w:ascii="Comic Sans MS" w:hAnsi="Comic Sans MS"/>
          <w:u w:val="single"/>
        </w:rPr>
        <w:t> :</w:t>
      </w:r>
    </w:p>
    <w:p w:rsidR="00AA6670" w:rsidRPr="00FD77C6" w:rsidRDefault="00AA6670" w:rsidP="00034322">
      <w:pPr>
        <w:pStyle w:val="Normalcentr"/>
        <w:ind w:left="0" w:right="-132"/>
        <w:rPr>
          <w:rFonts w:ascii="Comic Sans MS" w:hAnsi="Comic Sans MS"/>
          <w:u w:val="single"/>
        </w:rPr>
      </w:pPr>
    </w:p>
    <w:p w:rsidR="00FD77C6" w:rsidRDefault="004771F4" w:rsidP="009D394C">
      <w:pPr>
        <w:pStyle w:val="Normalcentr"/>
        <w:ind w:left="0" w:right="-132"/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>
            <wp:extent cx="4305300" cy="308610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670" w:rsidRDefault="00AA6670" w:rsidP="009D394C">
      <w:pPr>
        <w:pStyle w:val="Normalcentr"/>
        <w:ind w:left="0" w:right="-132"/>
      </w:pPr>
    </w:p>
    <w:p w:rsidR="00820908" w:rsidRDefault="00820908" w:rsidP="009D394C">
      <w:pPr>
        <w:pStyle w:val="Normalcent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-132"/>
      </w:pPr>
    </w:p>
    <w:p w:rsidR="002A59CE" w:rsidRDefault="002A59CE" w:rsidP="009D394C">
      <w:pPr>
        <w:pStyle w:val="Normalcent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-132"/>
      </w:pPr>
      <w:r>
        <w:t xml:space="preserve">Prendre une fraction d’un nombre, c’est </w:t>
      </w:r>
      <w:r w:rsidR="00820908">
        <w:rPr>
          <w:b/>
          <w:i/>
        </w:rPr>
        <w:t>………………………………………………………</w:t>
      </w:r>
      <w:r>
        <w:t>.</w:t>
      </w:r>
    </w:p>
    <w:p w:rsidR="002A59CE" w:rsidRDefault="002A59CE" w:rsidP="009D394C">
      <w:pPr>
        <w:pStyle w:val="Normalcent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-132"/>
      </w:pPr>
    </w:p>
    <w:p w:rsidR="002A59CE" w:rsidRDefault="002A59CE" w:rsidP="009D394C">
      <w:pPr>
        <w:pStyle w:val="Normalcent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-132"/>
      </w:pPr>
      <w:r>
        <w:rPr>
          <w:u w:val="single"/>
        </w:rPr>
        <w:t>Exemple </w:t>
      </w:r>
      <w:proofErr w:type="gramStart"/>
      <w:r>
        <w:t>:  prendre</w:t>
      </w:r>
      <w:proofErr w:type="gramEnd"/>
      <w:r>
        <w:t xml:space="preserve"> les        </w:t>
      </w:r>
      <w:r w:rsidR="00FD77C6">
        <w:fldChar w:fldCharType="begin"/>
      </w:r>
      <w:r w:rsidR="00FD77C6">
        <w:instrText>EQ \</w:instrText>
      </w:r>
      <w:r w:rsidR="00FD77C6" w:rsidRPr="00FD77C6">
        <w:rPr>
          <w:i/>
        </w:rPr>
        <w:instrText>s</w:instrText>
      </w:r>
      <w:r w:rsidR="00FD77C6">
        <w:instrText>\</w:instrText>
      </w:r>
      <w:r w:rsidR="00FD77C6" w:rsidRPr="00FD77C6">
        <w:rPr>
          <w:i/>
        </w:rPr>
        <w:instrText>do</w:instrText>
      </w:r>
      <w:r w:rsidR="00FD77C6">
        <w:instrText>1(\</w:instrText>
      </w:r>
      <w:r w:rsidR="00FD77C6" w:rsidRPr="00FD77C6">
        <w:rPr>
          <w:i/>
        </w:rPr>
        <w:instrText>f</w:instrText>
      </w:r>
      <w:r w:rsidR="00FD77C6">
        <w:instrText>(4;5))</w:instrText>
      </w:r>
      <w:r w:rsidR="00FD77C6">
        <w:fldChar w:fldCharType="end"/>
      </w:r>
      <w:r>
        <w:t xml:space="preserve">   de 120 c’est calculer           </w:t>
      </w:r>
      <w:r w:rsidR="00FD77C6">
        <w:fldChar w:fldCharType="begin"/>
      </w:r>
      <w:r w:rsidR="00FD77C6">
        <w:instrText>EQ \</w:instrText>
      </w:r>
      <w:r w:rsidR="00FD77C6" w:rsidRPr="00FD77C6">
        <w:rPr>
          <w:i/>
        </w:rPr>
        <w:instrText>s</w:instrText>
      </w:r>
      <w:r w:rsidR="00FD77C6">
        <w:instrText>\</w:instrText>
      </w:r>
      <w:r w:rsidR="00FD77C6" w:rsidRPr="00FD77C6">
        <w:rPr>
          <w:i/>
        </w:rPr>
        <w:instrText>do</w:instrText>
      </w:r>
      <w:r w:rsidR="00FD77C6">
        <w:instrText>1(\</w:instrText>
      </w:r>
      <w:r w:rsidR="00FD77C6" w:rsidRPr="00FD77C6">
        <w:rPr>
          <w:i/>
        </w:rPr>
        <w:instrText>f</w:instrText>
      </w:r>
      <w:r w:rsidR="00FD77C6">
        <w:instrText>(4;5))</w:instrText>
      </w:r>
      <w:r w:rsidR="00FD77C6">
        <w:fldChar w:fldCharType="end"/>
      </w:r>
      <w:r w:rsidR="00AA6670">
        <w:t>…………………</w:t>
      </w:r>
    </w:p>
    <w:p w:rsidR="002A59CE" w:rsidRDefault="002A59CE" w:rsidP="009D394C">
      <w:pPr>
        <w:pStyle w:val="Normalcent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-132"/>
      </w:pPr>
    </w:p>
    <w:p w:rsidR="00034322" w:rsidRDefault="00034322" w:rsidP="009D394C">
      <w:pPr>
        <w:pStyle w:val="Normalcentr"/>
        <w:ind w:left="0" w:right="-132"/>
      </w:pPr>
    </w:p>
    <w:p w:rsidR="002A59CE" w:rsidRDefault="002A59CE" w:rsidP="009D394C">
      <w:pPr>
        <w:pStyle w:val="Normalcentr"/>
        <w:ind w:left="0" w:right="-132"/>
      </w:pPr>
      <w:r>
        <w:t xml:space="preserve">Pour cela il y a </w:t>
      </w:r>
      <w:r>
        <w:rPr>
          <w:u w:val="single"/>
        </w:rPr>
        <w:t>trois méthodes</w:t>
      </w:r>
      <w:r>
        <w:t> :</w:t>
      </w:r>
    </w:p>
    <w:p w:rsidR="002A59CE" w:rsidRDefault="002A59CE" w:rsidP="009D394C">
      <w:pPr>
        <w:pStyle w:val="Normalcentr"/>
        <w:ind w:left="0" w:right="-132"/>
      </w:pPr>
    </w:p>
    <w:p w:rsidR="002A59CE" w:rsidRDefault="002A59CE" w:rsidP="009D394C">
      <w:pPr>
        <w:pStyle w:val="Normalcentr"/>
        <w:numPr>
          <w:ilvl w:val="0"/>
          <w:numId w:val="4"/>
        </w:numPr>
        <w:tabs>
          <w:tab w:val="clear" w:pos="360"/>
          <w:tab w:val="num" w:pos="720"/>
        </w:tabs>
        <w:ind w:left="0" w:right="-132" w:firstLine="0"/>
      </w:pPr>
      <w:r>
        <w:t>1</w:t>
      </w:r>
      <w:r>
        <w:rPr>
          <w:vertAlign w:val="superscript"/>
        </w:rPr>
        <w:t>ère</w:t>
      </w:r>
      <w:r>
        <w:t xml:space="preserve"> méthode </w:t>
      </w:r>
      <w:proofErr w:type="gramStart"/>
      <w:r>
        <w:t>:  Multiplier</w:t>
      </w:r>
      <w:proofErr w:type="gramEnd"/>
      <w:r>
        <w:t xml:space="preserve"> en premier le numérateur par le nombre.</w:t>
      </w:r>
    </w:p>
    <w:p w:rsidR="002A59CE" w:rsidRDefault="002A59CE" w:rsidP="009D394C">
      <w:pPr>
        <w:pStyle w:val="Normalcentr"/>
        <w:ind w:left="0" w:right="-132" w:firstLine="348"/>
      </w:pPr>
      <w:r>
        <w:t xml:space="preserve">     (</w:t>
      </w:r>
      <w:r w:rsidR="00820908">
        <w:t>2</w:t>
      </w:r>
      <w:r>
        <w:t xml:space="preserve"> </w:t>
      </w:r>
      <w:r>
        <w:sym w:font="Symbol" w:char="F0B4"/>
      </w:r>
      <w:proofErr w:type="gramStart"/>
      <w:r w:rsidR="00820908">
        <w:t>140 )</w:t>
      </w:r>
      <w:proofErr w:type="gramEnd"/>
      <w:r w:rsidR="00820908">
        <w:t> : 5  = ……….</w:t>
      </w:r>
    </w:p>
    <w:p w:rsidR="00034322" w:rsidRDefault="00034322" w:rsidP="009D394C">
      <w:pPr>
        <w:pStyle w:val="Normalcentr"/>
        <w:ind w:left="0" w:right="-132" w:firstLine="348"/>
      </w:pPr>
    </w:p>
    <w:p w:rsidR="002A59CE" w:rsidRDefault="002A59CE" w:rsidP="009D394C">
      <w:pPr>
        <w:pStyle w:val="Normalcentr"/>
        <w:ind w:left="0" w:right="-132" w:firstLine="348"/>
      </w:pPr>
    </w:p>
    <w:p w:rsidR="002A59CE" w:rsidRDefault="002A59CE" w:rsidP="009D394C">
      <w:pPr>
        <w:pStyle w:val="Normalcentr"/>
        <w:numPr>
          <w:ilvl w:val="0"/>
          <w:numId w:val="4"/>
        </w:numPr>
        <w:tabs>
          <w:tab w:val="clear" w:pos="360"/>
          <w:tab w:val="num" w:pos="720"/>
        </w:tabs>
        <w:ind w:left="0" w:right="-132" w:firstLine="0"/>
      </w:pPr>
      <w:r>
        <w:t>2</w:t>
      </w:r>
      <w:r>
        <w:rPr>
          <w:vertAlign w:val="superscript"/>
        </w:rPr>
        <w:t>ème</w:t>
      </w:r>
      <w:r>
        <w:t xml:space="preserve"> méthode : Diviser en premier le nombre par le dénominateur.</w:t>
      </w:r>
    </w:p>
    <w:p w:rsidR="002A59CE" w:rsidRDefault="00820908" w:rsidP="009D394C">
      <w:pPr>
        <w:pStyle w:val="Normalcentr"/>
        <w:ind w:left="0" w:right="-132" w:firstLine="348"/>
      </w:pPr>
      <w:r>
        <w:t xml:space="preserve">    (14</w:t>
      </w:r>
      <w:r w:rsidR="002A59CE">
        <w:t xml:space="preserve">0 : 5 ) </w:t>
      </w:r>
      <w:r w:rsidR="002A59CE">
        <w:sym w:font="Symbol" w:char="F0B4"/>
      </w:r>
      <w:r>
        <w:t xml:space="preserve"> 2  =  …………..</w:t>
      </w:r>
    </w:p>
    <w:p w:rsidR="002A59CE" w:rsidRDefault="002A59CE" w:rsidP="009D394C">
      <w:pPr>
        <w:pStyle w:val="Normalcentr"/>
        <w:ind w:left="0" w:right="-132" w:firstLine="348"/>
      </w:pPr>
    </w:p>
    <w:p w:rsidR="00034322" w:rsidRDefault="00034322" w:rsidP="009D394C">
      <w:pPr>
        <w:pStyle w:val="Normalcentr"/>
        <w:ind w:left="0" w:right="-132" w:firstLine="348"/>
      </w:pPr>
    </w:p>
    <w:p w:rsidR="002A59CE" w:rsidRDefault="002A59CE" w:rsidP="009D394C">
      <w:pPr>
        <w:pStyle w:val="Normalcentr"/>
        <w:numPr>
          <w:ilvl w:val="0"/>
          <w:numId w:val="4"/>
        </w:numPr>
        <w:tabs>
          <w:tab w:val="clear" w:pos="360"/>
          <w:tab w:val="num" w:pos="720"/>
        </w:tabs>
        <w:ind w:left="0" w:right="-132" w:firstLine="0"/>
      </w:pPr>
      <w:r>
        <w:t>3</w:t>
      </w:r>
      <w:r>
        <w:rPr>
          <w:vertAlign w:val="superscript"/>
        </w:rPr>
        <w:t>ème</w:t>
      </w:r>
      <w:r>
        <w:t xml:space="preserve"> méthode : Calculer la valeur de la fraction.   </w:t>
      </w:r>
    </w:p>
    <w:p w:rsidR="002A59CE" w:rsidRDefault="002A59CE" w:rsidP="00AA6670">
      <w:pPr>
        <w:pStyle w:val="Normalcentr"/>
        <w:ind w:left="0" w:right="-132" w:firstLine="348"/>
      </w:pPr>
      <w:r>
        <w:fldChar w:fldCharType="begin"/>
      </w:r>
      <w:r>
        <w:instrText xml:space="preserve"> EQ \s\do1(\f(</w:instrText>
      </w:r>
      <w:r w:rsidR="00820908">
        <w:instrText>2</w:instrText>
      </w:r>
      <w:r>
        <w:instrText>;5))</w:instrText>
      </w:r>
      <w:r>
        <w:fldChar w:fldCharType="end"/>
      </w:r>
      <w:r w:rsidR="00820908">
        <w:t xml:space="preserve">  =  2 : 5  = ……   </w:t>
      </w:r>
      <w:r>
        <w:t xml:space="preserve">  donc  </w:t>
      </w:r>
      <w:r>
        <w:fldChar w:fldCharType="begin"/>
      </w:r>
      <w:r w:rsidR="00820908">
        <w:instrText xml:space="preserve"> EQ \s\do1(\f(2</w:instrText>
      </w:r>
      <w:r>
        <w:instrText>;5))</w:instrText>
      </w:r>
      <w:r>
        <w:fldChar w:fldCharType="end"/>
      </w:r>
      <w:r>
        <w:t xml:space="preserve">  </w:t>
      </w:r>
      <w:r>
        <w:sym w:font="Symbol" w:char="F0B4"/>
      </w:r>
      <w:r w:rsidR="00820908">
        <w:t xml:space="preserve"> 140  =  ………</w:t>
      </w:r>
      <w:r>
        <w:t xml:space="preserve"> </w:t>
      </w:r>
      <w:r>
        <w:sym w:font="Symbol" w:char="F0B4"/>
      </w:r>
      <w:r w:rsidR="00820908">
        <w:t xml:space="preserve"> 140  =  ………</w:t>
      </w:r>
    </w:p>
    <w:p w:rsidR="00FA1900" w:rsidRDefault="00FA1900" w:rsidP="00FA1900">
      <w:pPr>
        <w:spacing w:line="204" w:lineRule="auto"/>
        <w:rPr>
          <w:rFonts w:ascii="Comic Sans MS" w:hAnsi="Comic Sans MS"/>
          <w:color w:val="000000"/>
          <w:sz w:val="20"/>
          <w:u w:val="single"/>
        </w:rPr>
      </w:pPr>
    </w:p>
    <w:p w:rsidR="00C1771A" w:rsidRDefault="00C1771A" w:rsidP="00FA1900">
      <w:pPr>
        <w:spacing w:line="204" w:lineRule="auto"/>
        <w:rPr>
          <w:rFonts w:ascii="Comic Sans MS" w:hAnsi="Comic Sans MS"/>
          <w:color w:val="000000"/>
          <w:sz w:val="20"/>
        </w:rPr>
      </w:pPr>
    </w:p>
    <w:p w:rsidR="00C1771A" w:rsidRDefault="00AA6670" w:rsidP="00FA1900">
      <w:pPr>
        <w:spacing w:line="204" w:lineRule="auto"/>
        <w:rPr>
          <w:rFonts w:ascii="Comic Sans MS" w:hAnsi="Comic Sans MS"/>
          <w:color w:val="000000"/>
          <w:sz w:val="20"/>
        </w:rPr>
      </w:pPr>
      <w:r w:rsidRPr="00C1771A">
        <w:rPr>
          <w:rFonts w:ascii="Comic Sans MS" w:hAnsi="Comic Sans MS"/>
          <w:color w:val="000000"/>
          <w:sz w:val="20"/>
          <w:u w:val="single"/>
        </w:rPr>
        <w:t>Exemple</w:t>
      </w:r>
      <w:r w:rsidR="00C1771A">
        <w:rPr>
          <w:rFonts w:ascii="Comic Sans MS" w:hAnsi="Comic Sans MS"/>
          <w:color w:val="000000"/>
          <w:sz w:val="20"/>
        </w:rPr>
        <w:t xml:space="preserve"> : les fractions d’heures ou de jours : </w:t>
      </w:r>
    </w:p>
    <w:p w:rsidR="00C1771A" w:rsidRPr="00FA1900" w:rsidRDefault="00C1771A" w:rsidP="00FA1900">
      <w:pPr>
        <w:spacing w:line="204" w:lineRule="auto"/>
        <w:rPr>
          <w:rFonts w:ascii="Comic Sans MS" w:hAnsi="Comic Sans MS"/>
          <w:color w:val="000000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C1771A" w:rsidTr="00C1771A">
        <w:trPr>
          <w:trHeight w:val="567"/>
        </w:trPr>
        <w:tc>
          <w:tcPr>
            <w:tcW w:w="2093" w:type="dxa"/>
            <w:vAlign w:val="center"/>
          </w:tcPr>
          <w:p w:rsidR="00C1771A" w:rsidRDefault="00C1771A" w:rsidP="00C1771A">
            <w:pPr>
              <w:pStyle w:val="Normalcentr"/>
              <w:ind w:left="0" w:right="-132"/>
              <w:jc w:val="center"/>
            </w:pPr>
            <w:r>
              <w:t>Fraction</w:t>
            </w:r>
          </w:p>
          <w:p w:rsidR="00C1771A" w:rsidRDefault="00C1771A" w:rsidP="00C1771A">
            <w:pPr>
              <w:pStyle w:val="Normalcentr"/>
              <w:ind w:left="0" w:right="-132"/>
              <w:jc w:val="center"/>
            </w:pPr>
            <w:r>
              <w:t>d’heure</w:t>
            </w:r>
          </w:p>
        </w:tc>
        <w:tc>
          <w:tcPr>
            <w:tcW w:w="794" w:type="dxa"/>
            <w:vAlign w:val="center"/>
          </w:tcPr>
          <w:p w:rsidR="00C1771A" w:rsidRDefault="00C1771A" w:rsidP="00C1771A">
            <w:pPr>
              <w:pStyle w:val="Normalcentr"/>
              <w:ind w:left="0" w:right="-132"/>
              <w:jc w:val="center"/>
            </w:pPr>
            <w:r w:rsidRPr="00C1771A">
              <w:rPr>
                <w:rFonts w:ascii="Comic Sans MS" w:hAnsi="Comic Sans MS"/>
                <w:color w:val="000000"/>
                <w:sz w:val="20"/>
              </w:rPr>
              <w:fldChar w:fldCharType="begin"/>
            </w:r>
            <w:r w:rsidRPr="00C1771A">
              <w:rPr>
                <w:rFonts w:ascii="Comic Sans MS" w:hAnsi="Comic Sans MS"/>
                <w:color w:val="000000"/>
                <w:sz w:val="20"/>
              </w:rPr>
              <w:instrText>EQ \s\do2(\f(1;2))</w:instrText>
            </w:r>
            <w:r w:rsidRPr="00C1771A">
              <w:rPr>
                <w:rFonts w:ascii="Comic Sans MS" w:hAnsi="Comic Sans MS"/>
                <w:color w:val="000000"/>
                <w:sz w:val="20"/>
              </w:rPr>
              <w:fldChar w:fldCharType="end"/>
            </w:r>
          </w:p>
        </w:tc>
        <w:tc>
          <w:tcPr>
            <w:tcW w:w="794" w:type="dxa"/>
            <w:vAlign w:val="center"/>
          </w:tcPr>
          <w:p w:rsidR="00C1771A" w:rsidRDefault="00C1771A" w:rsidP="00C1771A">
            <w:pPr>
              <w:pStyle w:val="Normalcentr"/>
              <w:ind w:left="0" w:right="-132"/>
              <w:jc w:val="center"/>
            </w:pPr>
            <w:r w:rsidRPr="00C1771A">
              <w:rPr>
                <w:rFonts w:ascii="Comic Sans MS" w:hAnsi="Comic Sans MS"/>
                <w:color w:val="000000"/>
                <w:sz w:val="20"/>
              </w:rPr>
              <w:fldChar w:fldCharType="begin"/>
            </w:r>
            <w:r w:rsidRPr="00C1771A">
              <w:rPr>
                <w:rFonts w:ascii="Comic Sans MS" w:hAnsi="Comic Sans MS"/>
                <w:color w:val="000000"/>
                <w:sz w:val="20"/>
              </w:rPr>
              <w:instrText>EQ \s\do2(\f(1;3))</w:instrText>
            </w:r>
            <w:r w:rsidRPr="00C1771A">
              <w:rPr>
                <w:rFonts w:ascii="Comic Sans MS" w:hAnsi="Comic Sans MS"/>
                <w:color w:val="000000"/>
                <w:sz w:val="20"/>
              </w:rPr>
              <w:fldChar w:fldCharType="end"/>
            </w:r>
          </w:p>
        </w:tc>
        <w:tc>
          <w:tcPr>
            <w:tcW w:w="794" w:type="dxa"/>
            <w:vAlign w:val="center"/>
          </w:tcPr>
          <w:p w:rsidR="00C1771A" w:rsidRDefault="00C1771A" w:rsidP="00C1771A">
            <w:pPr>
              <w:pStyle w:val="Normalcentr"/>
              <w:ind w:left="0" w:right="-132"/>
              <w:jc w:val="center"/>
            </w:pPr>
            <w:r w:rsidRPr="00C1771A">
              <w:rPr>
                <w:rFonts w:ascii="Comic Sans MS" w:hAnsi="Comic Sans MS"/>
                <w:color w:val="000000"/>
                <w:sz w:val="20"/>
              </w:rPr>
              <w:fldChar w:fldCharType="begin"/>
            </w:r>
            <w:r w:rsidRPr="00C1771A">
              <w:rPr>
                <w:rFonts w:ascii="Comic Sans MS" w:hAnsi="Comic Sans MS"/>
                <w:color w:val="000000"/>
                <w:sz w:val="20"/>
              </w:rPr>
              <w:instrText>EQ \s\do2(\f(2;3))</w:instrText>
            </w:r>
            <w:r w:rsidRPr="00C1771A">
              <w:rPr>
                <w:rFonts w:ascii="Comic Sans MS" w:hAnsi="Comic Sans MS"/>
                <w:color w:val="000000"/>
                <w:sz w:val="20"/>
              </w:rPr>
              <w:fldChar w:fldCharType="end"/>
            </w:r>
          </w:p>
        </w:tc>
        <w:tc>
          <w:tcPr>
            <w:tcW w:w="794" w:type="dxa"/>
            <w:vAlign w:val="center"/>
          </w:tcPr>
          <w:p w:rsidR="00C1771A" w:rsidRDefault="00C1771A" w:rsidP="00C1771A">
            <w:pPr>
              <w:pStyle w:val="Normalcentr"/>
              <w:ind w:left="0" w:right="-132"/>
              <w:jc w:val="center"/>
            </w:pPr>
            <w:r w:rsidRPr="00C1771A">
              <w:rPr>
                <w:rFonts w:ascii="Comic Sans MS" w:hAnsi="Comic Sans MS"/>
                <w:color w:val="000000"/>
                <w:sz w:val="20"/>
              </w:rPr>
              <w:fldChar w:fldCharType="begin"/>
            </w:r>
            <w:r w:rsidRPr="00C1771A">
              <w:rPr>
                <w:rFonts w:ascii="Comic Sans MS" w:hAnsi="Comic Sans MS"/>
                <w:color w:val="000000"/>
                <w:sz w:val="20"/>
              </w:rPr>
              <w:instrText>EQ \s\do2(\f(1;4))</w:instrText>
            </w:r>
            <w:r w:rsidRPr="00C1771A">
              <w:rPr>
                <w:rFonts w:ascii="Comic Sans MS" w:hAnsi="Comic Sans MS"/>
                <w:color w:val="000000"/>
                <w:sz w:val="20"/>
              </w:rPr>
              <w:fldChar w:fldCharType="end"/>
            </w:r>
          </w:p>
        </w:tc>
        <w:tc>
          <w:tcPr>
            <w:tcW w:w="794" w:type="dxa"/>
            <w:vAlign w:val="center"/>
          </w:tcPr>
          <w:p w:rsidR="00C1771A" w:rsidRDefault="00C1771A" w:rsidP="00C1771A">
            <w:pPr>
              <w:pStyle w:val="Normalcentr"/>
              <w:ind w:left="0" w:right="-132"/>
              <w:jc w:val="center"/>
            </w:pPr>
            <w:r w:rsidRPr="00C1771A">
              <w:rPr>
                <w:rFonts w:ascii="Comic Sans MS" w:hAnsi="Comic Sans MS"/>
                <w:color w:val="000000"/>
                <w:sz w:val="20"/>
              </w:rPr>
              <w:fldChar w:fldCharType="begin"/>
            </w:r>
            <w:r w:rsidRPr="00C1771A">
              <w:rPr>
                <w:rFonts w:ascii="Comic Sans MS" w:hAnsi="Comic Sans MS"/>
                <w:color w:val="000000"/>
                <w:sz w:val="20"/>
              </w:rPr>
              <w:instrText>EQ \s\do2(\f(3;4))</w:instrText>
            </w:r>
            <w:r w:rsidRPr="00C1771A">
              <w:rPr>
                <w:rFonts w:ascii="Comic Sans MS" w:hAnsi="Comic Sans MS"/>
                <w:color w:val="000000"/>
                <w:sz w:val="20"/>
              </w:rPr>
              <w:fldChar w:fldCharType="end"/>
            </w:r>
          </w:p>
        </w:tc>
        <w:tc>
          <w:tcPr>
            <w:tcW w:w="794" w:type="dxa"/>
            <w:vAlign w:val="center"/>
          </w:tcPr>
          <w:p w:rsidR="00C1771A" w:rsidRDefault="00C1771A" w:rsidP="00C1771A">
            <w:pPr>
              <w:pStyle w:val="Normalcentr"/>
              <w:ind w:left="0" w:right="-132"/>
              <w:jc w:val="center"/>
            </w:pPr>
          </w:p>
        </w:tc>
        <w:tc>
          <w:tcPr>
            <w:tcW w:w="794" w:type="dxa"/>
            <w:vAlign w:val="center"/>
          </w:tcPr>
          <w:p w:rsidR="00C1771A" w:rsidRDefault="00C1771A" w:rsidP="00C1771A">
            <w:pPr>
              <w:pStyle w:val="Normalcentr"/>
              <w:ind w:left="0" w:right="-132"/>
              <w:jc w:val="center"/>
            </w:pPr>
            <w:r w:rsidRPr="00C1771A">
              <w:rPr>
                <w:rFonts w:ascii="Comic Sans MS" w:hAnsi="Comic Sans MS"/>
                <w:color w:val="000000"/>
                <w:sz w:val="20"/>
              </w:rPr>
              <w:fldChar w:fldCharType="begin"/>
            </w:r>
            <w:r w:rsidRPr="00C1771A">
              <w:rPr>
                <w:rFonts w:ascii="Comic Sans MS" w:hAnsi="Comic Sans MS"/>
                <w:color w:val="000000"/>
                <w:sz w:val="20"/>
              </w:rPr>
              <w:instrText>EQ \s\do2(\f(3;10))</w:instrText>
            </w:r>
            <w:r w:rsidRPr="00C1771A">
              <w:rPr>
                <w:rFonts w:ascii="Comic Sans MS" w:hAnsi="Comic Sans MS"/>
                <w:color w:val="000000"/>
                <w:sz w:val="20"/>
              </w:rPr>
              <w:fldChar w:fldCharType="end"/>
            </w:r>
          </w:p>
        </w:tc>
        <w:tc>
          <w:tcPr>
            <w:tcW w:w="794" w:type="dxa"/>
            <w:vAlign w:val="center"/>
          </w:tcPr>
          <w:p w:rsidR="00C1771A" w:rsidRDefault="00C1771A" w:rsidP="00C1771A">
            <w:pPr>
              <w:pStyle w:val="Normalcentr"/>
              <w:ind w:left="0" w:right="-132"/>
              <w:jc w:val="center"/>
            </w:pPr>
            <w:r w:rsidRPr="00C1771A">
              <w:rPr>
                <w:rFonts w:ascii="Comic Sans MS" w:hAnsi="Comic Sans MS"/>
                <w:color w:val="000000"/>
                <w:sz w:val="20"/>
              </w:rPr>
              <w:fldChar w:fldCharType="begin"/>
            </w:r>
            <w:r w:rsidRPr="00C1771A">
              <w:rPr>
                <w:rFonts w:ascii="Comic Sans MS" w:hAnsi="Comic Sans MS"/>
                <w:color w:val="000000"/>
                <w:sz w:val="20"/>
              </w:rPr>
              <w:instrText>EQ \s\do2(\f(3;2))</w:instrText>
            </w:r>
            <w:r w:rsidRPr="00C1771A">
              <w:rPr>
                <w:rFonts w:ascii="Comic Sans MS" w:hAnsi="Comic Sans MS"/>
                <w:color w:val="000000"/>
                <w:sz w:val="20"/>
              </w:rPr>
              <w:fldChar w:fldCharType="end"/>
            </w:r>
          </w:p>
        </w:tc>
      </w:tr>
      <w:tr w:rsidR="00C1771A" w:rsidTr="00C1771A">
        <w:trPr>
          <w:trHeight w:val="567"/>
        </w:trPr>
        <w:tc>
          <w:tcPr>
            <w:tcW w:w="2093" w:type="dxa"/>
            <w:tcBorders>
              <w:bottom w:val="single" w:sz="4" w:space="0" w:color="auto"/>
            </w:tcBorders>
            <w:vAlign w:val="center"/>
          </w:tcPr>
          <w:p w:rsidR="00C1771A" w:rsidRDefault="00C1771A" w:rsidP="00C1771A">
            <w:pPr>
              <w:pStyle w:val="Normalcentr"/>
              <w:ind w:left="0" w:right="-132"/>
              <w:jc w:val="center"/>
            </w:pPr>
            <w:r>
              <w:t xml:space="preserve"> Nombre </w:t>
            </w:r>
          </w:p>
          <w:p w:rsidR="00C1771A" w:rsidRDefault="00C1771A" w:rsidP="00C1771A">
            <w:pPr>
              <w:pStyle w:val="Normalcentr"/>
              <w:ind w:left="0" w:right="-132"/>
              <w:jc w:val="center"/>
            </w:pPr>
            <w:r>
              <w:t>de minutes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:rsidR="00C1771A" w:rsidRDefault="00C1771A" w:rsidP="00C1771A">
            <w:pPr>
              <w:pStyle w:val="Normalcentr"/>
              <w:ind w:left="0" w:right="-132"/>
              <w:jc w:val="center"/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:rsidR="00C1771A" w:rsidRDefault="00C1771A" w:rsidP="00C1771A">
            <w:pPr>
              <w:pStyle w:val="Normalcentr"/>
              <w:ind w:left="0" w:right="-132"/>
              <w:jc w:val="center"/>
            </w:pPr>
            <w:r>
              <w:t>20 min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:rsidR="00C1771A" w:rsidRDefault="00C1771A" w:rsidP="00C1771A">
            <w:pPr>
              <w:pStyle w:val="Normalcentr"/>
              <w:ind w:left="0" w:right="-132"/>
              <w:jc w:val="center"/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:rsidR="00C1771A" w:rsidRDefault="00C1771A" w:rsidP="00C1771A">
            <w:pPr>
              <w:pStyle w:val="Normalcentr"/>
              <w:ind w:left="0" w:right="-132"/>
              <w:jc w:val="center"/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:rsidR="00C1771A" w:rsidRDefault="00C1771A" w:rsidP="00C1771A">
            <w:pPr>
              <w:pStyle w:val="Normalcentr"/>
              <w:ind w:left="0" w:right="-132"/>
              <w:jc w:val="center"/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:rsidR="00C1771A" w:rsidRDefault="00C1771A" w:rsidP="00C1771A">
            <w:pPr>
              <w:pStyle w:val="Normalcentr"/>
              <w:ind w:left="0" w:right="-132"/>
              <w:jc w:val="center"/>
            </w:pPr>
            <w:r>
              <w:t>24 min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:rsidR="00C1771A" w:rsidRDefault="00C1771A" w:rsidP="00C1771A">
            <w:pPr>
              <w:pStyle w:val="Normalcentr"/>
              <w:ind w:left="0" w:right="-132"/>
              <w:jc w:val="center"/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:rsidR="00C1771A" w:rsidRDefault="00C1771A" w:rsidP="00C1771A">
            <w:pPr>
              <w:pStyle w:val="Normalcentr"/>
              <w:ind w:left="0" w:right="-132"/>
              <w:jc w:val="center"/>
            </w:pPr>
          </w:p>
        </w:tc>
      </w:tr>
      <w:tr w:rsidR="00C1771A" w:rsidTr="00C1771A">
        <w:trPr>
          <w:trHeight w:val="287"/>
        </w:trPr>
        <w:tc>
          <w:tcPr>
            <w:tcW w:w="2093" w:type="dxa"/>
            <w:tcBorders>
              <w:left w:val="nil"/>
              <w:right w:val="nil"/>
            </w:tcBorders>
            <w:vAlign w:val="center"/>
          </w:tcPr>
          <w:p w:rsidR="00C1771A" w:rsidRDefault="00C1771A" w:rsidP="00C1771A">
            <w:pPr>
              <w:pStyle w:val="Normalcentr"/>
              <w:ind w:left="0" w:right="-132"/>
              <w:jc w:val="center"/>
            </w:pPr>
          </w:p>
        </w:tc>
        <w:tc>
          <w:tcPr>
            <w:tcW w:w="794" w:type="dxa"/>
            <w:tcBorders>
              <w:left w:val="nil"/>
              <w:right w:val="nil"/>
            </w:tcBorders>
            <w:vAlign w:val="center"/>
          </w:tcPr>
          <w:p w:rsidR="00C1771A" w:rsidRDefault="00C1771A" w:rsidP="00C1771A">
            <w:pPr>
              <w:pStyle w:val="Normalcentr"/>
              <w:ind w:left="0" w:right="-132"/>
              <w:jc w:val="center"/>
            </w:pPr>
          </w:p>
        </w:tc>
        <w:tc>
          <w:tcPr>
            <w:tcW w:w="794" w:type="dxa"/>
            <w:tcBorders>
              <w:left w:val="nil"/>
              <w:right w:val="nil"/>
            </w:tcBorders>
            <w:vAlign w:val="center"/>
          </w:tcPr>
          <w:p w:rsidR="00C1771A" w:rsidRDefault="00C1771A" w:rsidP="00C1771A">
            <w:pPr>
              <w:pStyle w:val="Normalcentr"/>
              <w:ind w:left="0" w:right="-132"/>
              <w:jc w:val="center"/>
            </w:pPr>
          </w:p>
        </w:tc>
        <w:tc>
          <w:tcPr>
            <w:tcW w:w="794" w:type="dxa"/>
            <w:tcBorders>
              <w:left w:val="nil"/>
              <w:right w:val="nil"/>
            </w:tcBorders>
            <w:vAlign w:val="center"/>
          </w:tcPr>
          <w:p w:rsidR="00C1771A" w:rsidRDefault="00C1771A" w:rsidP="00C1771A">
            <w:pPr>
              <w:pStyle w:val="Normalcentr"/>
              <w:ind w:left="0" w:right="-132"/>
              <w:jc w:val="center"/>
            </w:pPr>
          </w:p>
        </w:tc>
        <w:tc>
          <w:tcPr>
            <w:tcW w:w="794" w:type="dxa"/>
            <w:tcBorders>
              <w:left w:val="nil"/>
              <w:right w:val="nil"/>
            </w:tcBorders>
            <w:vAlign w:val="center"/>
          </w:tcPr>
          <w:p w:rsidR="00C1771A" w:rsidRDefault="00C1771A" w:rsidP="00C1771A">
            <w:pPr>
              <w:pStyle w:val="Normalcentr"/>
              <w:ind w:left="0" w:right="-132"/>
              <w:jc w:val="center"/>
            </w:pPr>
          </w:p>
        </w:tc>
        <w:tc>
          <w:tcPr>
            <w:tcW w:w="794" w:type="dxa"/>
            <w:tcBorders>
              <w:left w:val="nil"/>
              <w:right w:val="nil"/>
            </w:tcBorders>
            <w:vAlign w:val="center"/>
          </w:tcPr>
          <w:p w:rsidR="00C1771A" w:rsidRDefault="00C1771A" w:rsidP="00C1771A">
            <w:pPr>
              <w:pStyle w:val="Normalcentr"/>
              <w:ind w:left="0" w:right="-132"/>
              <w:jc w:val="center"/>
            </w:pPr>
          </w:p>
        </w:tc>
        <w:tc>
          <w:tcPr>
            <w:tcW w:w="794" w:type="dxa"/>
            <w:tcBorders>
              <w:left w:val="nil"/>
              <w:right w:val="nil"/>
            </w:tcBorders>
            <w:vAlign w:val="center"/>
          </w:tcPr>
          <w:p w:rsidR="00C1771A" w:rsidRDefault="00C1771A" w:rsidP="00C1771A">
            <w:pPr>
              <w:pStyle w:val="Normalcentr"/>
              <w:ind w:left="0" w:right="-132"/>
              <w:jc w:val="center"/>
            </w:pPr>
          </w:p>
        </w:tc>
        <w:tc>
          <w:tcPr>
            <w:tcW w:w="794" w:type="dxa"/>
            <w:tcBorders>
              <w:left w:val="nil"/>
              <w:right w:val="nil"/>
            </w:tcBorders>
            <w:vAlign w:val="center"/>
          </w:tcPr>
          <w:p w:rsidR="00C1771A" w:rsidRDefault="00C1771A" w:rsidP="00C1771A">
            <w:pPr>
              <w:pStyle w:val="Normalcentr"/>
              <w:ind w:left="0" w:right="-132"/>
              <w:jc w:val="center"/>
            </w:pPr>
          </w:p>
        </w:tc>
        <w:tc>
          <w:tcPr>
            <w:tcW w:w="794" w:type="dxa"/>
            <w:tcBorders>
              <w:left w:val="nil"/>
              <w:right w:val="nil"/>
            </w:tcBorders>
            <w:vAlign w:val="center"/>
          </w:tcPr>
          <w:p w:rsidR="00C1771A" w:rsidRDefault="00C1771A" w:rsidP="00C1771A">
            <w:pPr>
              <w:pStyle w:val="Normalcentr"/>
              <w:ind w:left="0" w:right="-132"/>
              <w:jc w:val="center"/>
            </w:pPr>
          </w:p>
        </w:tc>
      </w:tr>
      <w:tr w:rsidR="00C1771A" w:rsidTr="00C1771A">
        <w:trPr>
          <w:trHeight w:val="567"/>
        </w:trPr>
        <w:tc>
          <w:tcPr>
            <w:tcW w:w="2093" w:type="dxa"/>
            <w:vAlign w:val="center"/>
          </w:tcPr>
          <w:p w:rsidR="00C1771A" w:rsidRDefault="00C1771A" w:rsidP="00C1771A">
            <w:pPr>
              <w:pStyle w:val="Normalcentr"/>
              <w:ind w:left="0" w:right="-132"/>
              <w:jc w:val="center"/>
            </w:pPr>
            <w:r>
              <w:t>Fraction</w:t>
            </w:r>
          </w:p>
          <w:p w:rsidR="00C1771A" w:rsidRDefault="00C1771A" w:rsidP="00C1771A">
            <w:pPr>
              <w:pStyle w:val="Normalcentr"/>
              <w:ind w:left="0" w:right="-132"/>
              <w:jc w:val="center"/>
            </w:pPr>
            <w:r>
              <w:t>de jour</w:t>
            </w:r>
          </w:p>
        </w:tc>
        <w:tc>
          <w:tcPr>
            <w:tcW w:w="794" w:type="dxa"/>
            <w:vAlign w:val="center"/>
          </w:tcPr>
          <w:p w:rsidR="00C1771A" w:rsidRDefault="00C1771A" w:rsidP="00C1771A">
            <w:pPr>
              <w:pStyle w:val="Normalcentr"/>
              <w:ind w:left="0" w:right="-132"/>
              <w:jc w:val="center"/>
            </w:pPr>
            <w:r w:rsidRPr="00C1771A">
              <w:rPr>
                <w:rFonts w:ascii="Comic Sans MS" w:hAnsi="Comic Sans MS"/>
                <w:color w:val="000000"/>
                <w:sz w:val="20"/>
              </w:rPr>
              <w:fldChar w:fldCharType="begin"/>
            </w:r>
            <w:r w:rsidRPr="00C1771A">
              <w:rPr>
                <w:rFonts w:ascii="Comic Sans MS" w:hAnsi="Comic Sans MS"/>
                <w:color w:val="000000"/>
                <w:sz w:val="20"/>
              </w:rPr>
              <w:instrText>EQ \s\do2(\f(1;8))</w:instrText>
            </w:r>
            <w:r w:rsidRPr="00C1771A">
              <w:rPr>
                <w:rFonts w:ascii="Comic Sans MS" w:hAnsi="Comic Sans MS"/>
                <w:color w:val="000000"/>
                <w:sz w:val="20"/>
              </w:rPr>
              <w:fldChar w:fldCharType="end"/>
            </w:r>
          </w:p>
        </w:tc>
        <w:tc>
          <w:tcPr>
            <w:tcW w:w="794" w:type="dxa"/>
            <w:vAlign w:val="center"/>
          </w:tcPr>
          <w:p w:rsidR="00C1771A" w:rsidRDefault="00C1771A" w:rsidP="00C1771A">
            <w:pPr>
              <w:pStyle w:val="Normalcentr"/>
              <w:ind w:left="0" w:right="-132"/>
              <w:jc w:val="center"/>
            </w:pPr>
          </w:p>
        </w:tc>
        <w:tc>
          <w:tcPr>
            <w:tcW w:w="794" w:type="dxa"/>
            <w:vAlign w:val="center"/>
          </w:tcPr>
          <w:p w:rsidR="00C1771A" w:rsidRDefault="00C1771A" w:rsidP="00C1771A">
            <w:pPr>
              <w:pStyle w:val="Normalcentr"/>
              <w:ind w:left="0" w:right="-132"/>
              <w:jc w:val="center"/>
            </w:pPr>
            <w:r w:rsidRPr="00C1771A">
              <w:rPr>
                <w:rFonts w:ascii="Comic Sans MS" w:hAnsi="Comic Sans MS"/>
                <w:color w:val="000000"/>
                <w:sz w:val="20"/>
              </w:rPr>
              <w:fldChar w:fldCharType="begin"/>
            </w:r>
            <w:r w:rsidRPr="00C1771A">
              <w:rPr>
                <w:rFonts w:ascii="Comic Sans MS" w:hAnsi="Comic Sans MS"/>
                <w:color w:val="000000"/>
                <w:sz w:val="20"/>
              </w:rPr>
              <w:instrText>EQ \s\do2(\f(1;4))</w:instrText>
            </w:r>
            <w:r w:rsidRPr="00C1771A">
              <w:rPr>
                <w:rFonts w:ascii="Comic Sans MS" w:hAnsi="Comic Sans MS"/>
                <w:color w:val="000000"/>
                <w:sz w:val="20"/>
              </w:rPr>
              <w:fldChar w:fldCharType="end"/>
            </w:r>
          </w:p>
        </w:tc>
        <w:tc>
          <w:tcPr>
            <w:tcW w:w="794" w:type="dxa"/>
            <w:vAlign w:val="center"/>
          </w:tcPr>
          <w:p w:rsidR="00C1771A" w:rsidRDefault="00C1771A" w:rsidP="00C1771A">
            <w:pPr>
              <w:pStyle w:val="Normalcentr"/>
              <w:ind w:left="0" w:right="-132"/>
              <w:jc w:val="center"/>
            </w:pPr>
          </w:p>
        </w:tc>
        <w:tc>
          <w:tcPr>
            <w:tcW w:w="794" w:type="dxa"/>
            <w:vAlign w:val="center"/>
          </w:tcPr>
          <w:p w:rsidR="00C1771A" w:rsidRDefault="00C1771A" w:rsidP="00C1771A">
            <w:pPr>
              <w:pStyle w:val="Normalcentr"/>
              <w:ind w:left="0" w:right="-132"/>
              <w:jc w:val="center"/>
            </w:pPr>
          </w:p>
        </w:tc>
        <w:tc>
          <w:tcPr>
            <w:tcW w:w="794" w:type="dxa"/>
            <w:vAlign w:val="center"/>
          </w:tcPr>
          <w:p w:rsidR="00C1771A" w:rsidRDefault="00C1771A" w:rsidP="00C1771A">
            <w:pPr>
              <w:pStyle w:val="Normalcentr"/>
              <w:ind w:left="0" w:right="-132"/>
              <w:jc w:val="center"/>
            </w:pPr>
            <w:r w:rsidRPr="00C1771A">
              <w:rPr>
                <w:rFonts w:ascii="Comic Sans MS" w:hAnsi="Comic Sans MS"/>
                <w:color w:val="000000"/>
                <w:sz w:val="20"/>
              </w:rPr>
              <w:fldChar w:fldCharType="begin"/>
            </w:r>
            <w:r w:rsidRPr="00C1771A">
              <w:rPr>
                <w:rFonts w:ascii="Comic Sans MS" w:hAnsi="Comic Sans MS"/>
                <w:color w:val="000000"/>
                <w:sz w:val="20"/>
              </w:rPr>
              <w:instrText>EQ \s\do2(\f(2;3))</w:instrText>
            </w:r>
            <w:r w:rsidRPr="00C1771A">
              <w:rPr>
                <w:rFonts w:ascii="Comic Sans MS" w:hAnsi="Comic Sans MS"/>
                <w:color w:val="000000"/>
                <w:sz w:val="20"/>
              </w:rPr>
              <w:fldChar w:fldCharType="end"/>
            </w:r>
          </w:p>
        </w:tc>
        <w:tc>
          <w:tcPr>
            <w:tcW w:w="794" w:type="dxa"/>
            <w:vAlign w:val="center"/>
          </w:tcPr>
          <w:p w:rsidR="00C1771A" w:rsidRDefault="00C1771A" w:rsidP="00C1771A">
            <w:pPr>
              <w:pStyle w:val="Normalcentr"/>
              <w:ind w:left="0" w:right="-132"/>
              <w:jc w:val="center"/>
            </w:pPr>
          </w:p>
        </w:tc>
        <w:tc>
          <w:tcPr>
            <w:tcW w:w="794" w:type="dxa"/>
            <w:vAlign w:val="center"/>
          </w:tcPr>
          <w:p w:rsidR="00C1771A" w:rsidRDefault="00C1771A" w:rsidP="00C1771A">
            <w:pPr>
              <w:pStyle w:val="Normalcentr"/>
              <w:ind w:left="0" w:right="-132"/>
              <w:jc w:val="center"/>
            </w:pPr>
            <w:r w:rsidRPr="00C1771A">
              <w:rPr>
                <w:rFonts w:ascii="Comic Sans MS" w:hAnsi="Comic Sans MS"/>
                <w:color w:val="000000"/>
                <w:sz w:val="20"/>
              </w:rPr>
              <w:fldChar w:fldCharType="begin"/>
            </w:r>
            <w:r w:rsidRPr="00C1771A">
              <w:rPr>
                <w:rFonts w:ascii="Comic Sans MS" w:hAnsi="Comic Sans MS"/>
                <w:color w:val="000000"/>
                <w:sz w:val="20"/>
              </w:rPr>
              <w:instrText>EQ \s\do2(\f(3;2))</w:instrText>
            </w:r>
            <w:r w:rsidRPr="00C1771A">
              <w:rPr>
                <w:rFonts w:ascii="Comic Sans MS" w:hAnsi="Comic Sans MS"/>
                <w:color w:val="000000"/>
                <w:sz w:val="20"/>
              </w:rPr>
              <w:fldChar w:fldCharType="end"/>
            </w:r>
          </w:p>
        </w:tc>
      </w:tr>
      <w:tr w:rsidR="00C1771A" w:rsidTr="00C1771A">
        <w:trPr>
          <w:trHeight w:val="567"/>
        </w:trPr>
        <w:tc>
          <w:tcPr>
            <w:tcW w:w="2093" w:type="dxa"/>
            <w:vAlign w:val="center"/>
          </w:tcPr>
          <w:p w:rsidR="00C1771A" w:rsidRDefault="00C1771A" w:rsidP="00C1771A">
            <w:pPr>
              <w:pStyle w:val="Normalcentr"/>
              <w:ind w:left="0" w:right="-132"/>
              <w:jc w:val="center"/>
            </w:pPr>
            <w:r>
              <w:t xml:space="preserve">Nombre </w:t>
            </w:r>
          </w:p>
          <w:p w:rsidR="00C1771A" w:rsidRDefault="00C1771A" w:rsidP="00C1771A">
            <w:pPr>
              <w:pStyle w:val="Normalcentr"/>
              <w:ind w:left="0" w:right="-132"/>
              <w:jc w:val="center"/>
            </w:pPr>
            <w:r>
              <w:t>d’heures</w:t>
            </w:r>
          </w:p>
        </w:tc>
        <w:tc>
          <w:tcPr>
            <w:tcW w:w="794" w:type="dxa"/>
            <w:vAlign w:val="center"/>
          </w:tcPr>
          <w:p w:rsidR="00C1771A" w:rsidRDefault="00C1771A" w:rsidP="00C1771A">
            <w:pPr>
              <w:pStyle w:val="Normalcentr"/>
              <w:ind w:left="0" w:right="-132"/>
              <w:jc w:val="center"/>
            </w:pPr>
          </w:p>
        </w:tc>
        <w:tc>
          <w:tcPr>
            <w:tcW w:w="794" w:type="dxa"/>
            <w:vAlign w:val="center"/>
          </w:tcPr>
          <w:p w:rsidR="00C1771A" w:rsidRDefault="00C1771A" w:rsidP="00C1771A">
            <w:pPr>
              <w:pStyle w:val="Normalcentr"/>
              <w:ind w:left="0" w:right="-132"/>
              <w:jc w:val="center"/>
            </w:pPr>
            <w:r>
              <w:t>4h</w:t>
            </w:r>
          </w:p>
        </w:tc>
        <w:tc>
          <w:tcPr>
            <w:tcW w:w="794" w:type="dxa"/>
            <w:vAlign w:val="center"/>
          </w:tcPr>
          <w:p w:rsidR="00C1771A" w:rsidRDefault="00C1771A" w:rsidP="00C1771A">
            <w:pPr>
              <w:pStyle w:val="Normalcentr"/>
              <w:ind w:left="0" w:right="-132"/>
              <w:jc w:val="center"/>
            </w:pPr>
            <w:r>
              <w:t>6h</w:t>
            </w:r>
          </w:p>
        </w:tc>
        <w:tc>
          <w:tcPr>
            <w:tcW w:w="794" w:type="dxa"/>
            <w:vAlign w:val="center"/>
          </w:tcPr>
          <w:p w:rsidR="00C1771A" w:rsidRDefault="00C1771A" w:rsidP="00C1771A">
            <w:pPr>
              <w:pStyle w:val="Normalcentr"/>
              <w:ind w:left="0" w:right="-132"/>
              <w:jc w:val="center"/>
            </w:pPr>
            <w:r>
              <w:t>8h</w:t>
            </w:r>
          </w:p>
        </w:tc>
        <w:tc>
          <w:tcPr>
            <w:tcW w:w="794" w:type="dxa"/>
            <w:vAlign w:val="center"/>
          </w:tcPr>
          <w:p w:rsidR="00C1771A" w:rsidRDefault="00C1771A" w:rsidP="00C1771A">
            <w:pPr>
              <w:pStyle w:val="Normalcentr"/>
              <w:ind w:left="0" w:right="-132"/>
              <w:jc w:val="center"/>
            </w:pPr>
            <w:r>
              <w:t>12h</w:t>
            </w:r>
          </w:p>
        </w:tc>
        <w:tc>
          <w:tcPr>
            <w:tcW w:w="794" w:type="dxa"/>
            <w:vAlign w:val="center"/>
          </w:tcPr>
          <w:p w:rsidR="00C1771A" w:rsidRDefault="00C1771A" w:rsidP="00C1771A">
            <w:pPr>
              <w:pStyle w:val="Normalcentr"/>
              <w:ind w:left="0" w:right="-132"/>
              <w:jc w:val="center"/>
            </w:pPr>
          </w:p>
        </w:tc>
        <w:tc>
          <w:tcPr>
            <w:tcW w:w="794" w:type="dxa"/>
            <w:vAlign w:val="center"/>
          </w:tcPr>
          <w:p w:rsidR="00C1771A" w:rsidRDefault="00C1771A" w:rsidP="00C1771A">
            <w:pPr>
              <w:pStyle w:val="Normalcentr"/>
              <w:ind w:left="0" w:right="-132"/>
              <w:jc w:val="center"/>
            </w:pPr>
            <w:r>
              <w:t>18h</w:t>
            </w:r>
          </w:p>
        </w:tc>
        <w:tc>
          <w:tcPr>
            <w:tcW w:w="794" w:type="dxa"/>
            <w:vAlign w:val="center"/>
          </w:tcPr>
          <w:p w:rsidR="00C1771A" w:rsidRDefault="00C1771A" w:rsidP="00C1771A">
            <w:pPr>
              <w:pStyle w:val="Normalcentr"/>
              <w:ind w:left="0" w:right="-132"/>
              <w:jc w:val="center"/>
            </w:pPr>
          </w:p>
        </w:tc>
      </w:tr>
    </w:tbl>
    <w:p w:rsidR="002A59CE" w:rsidRDefault="002A59CE" w:rsidP="00AA6670">
      <w:pPr>
        <w:pStyle w:val="Normalcentr"/>
        <w:ind w:right="-132"/>
      </w:pPr>
    </w:p>
    <w:sectPr w:rsidR="002A59CE" w:rsidSect="00AA6670">
      <w:pgSz w:w="11900" w:h="16820" w:code="9"/>
      <w:pgMar w:top="426" w:right="560" w:bottom="709" w:left="7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F7931"/>
    <w:multiLevelType w:val="singleLevel"/>
    <w:tmpl w:val="30580576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499A6ED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4DAD1E0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56292745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63FF71B8"/>
    <w:multiLevelType w:val="singleLevel"/>
    <w:tmpl w:val="30580576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>
    <w:nsid w:val="6ED4018E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4C"/>
    <w:rsid w:val="00024976"/>
    <w:rsid w:val="00034322"/>
    <w:rsid w:val="000D1A17"/>
    <w:rsid w:val="00200453"/>
    <w:rsid w:val="002A59CE"/>
    <w:rsid w:val="004771F4"/>
    <w:rsid w:val="0048243D"/>
    <w:rsid w:val="00540068"/>
    <w:rsid w:val="00687CC8"/>
    <w:rsid w:val="006A30C9"/>
    <w:rsid w:val="007142AC"/>
    <w:rsid w:val="007E7683"/>
    <w:rsid w:val="00820908"/>
    <w:rsid w:val="009456A6"/>
    <w:rsid w:val="00955D71"/>
    <w:rsid w:val="009D394C"/>
    <w:rsid w:val="00AA6670"/>
    <w:rsid w:val="00AC60F2"/>
    <w:rsid w:val="00AE6A5B"/>
    <w:rsid w:val="00BF4384"/>
    <w:rsid w:val="00BF7DF8"/>
    <w:rsid w:val="00C063F2"/>
    <w:rsid w:val="00C1771A"/>
    <w:rsid w:val="00E46490"/>
    <w:rsid w:val="00E6067F"/>
    <w:rsid w:val="00FA1900"/>
    <w:rsid w:val="00FB0E9C"/>
    <w:rsid w:val="00FD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69"/>
    <o:shapelayout v:ext="edit">
      <o:idmap v:ext="edit" data="1"/>
      <o:rules v:ext="edit">
        <o:r id="V:Rule1" type="callout" idref="#_x0000_s1463"/>
        <o:r id="V:Rule2" type="callout" idref="#_x0000_s146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Titre1">
    <w:name w:val="heading 1"/>
    <w:basedOn w:val="Normal"/>
    <w:next w:val="Normal"/>
    <w:qFormat/>
    <w:pPr>
      <w:keepNext/>
      <w:ind w:right="-557" w:firstLine="708"/>
      <w:outlineLvl w:val="0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Pr>
      <w:b/>
      <w:i/>
      <w:sz w:val="22"/>
    </w:rPr>
  </w:style>
  <w:style w:type="paragraph" w:styleId="Normalcentr">
    <w:name w:val="Block Text"/>
    <w:basedOn w:val="Normal"/>
    <w:pPr>
      <w:ind w:left="360" w:right="-557"/>
    </w:pPr>
  </w:style>
  <w:style w:type="paragraph" w:customStyle="1" w:styleId="Gdmath">
    <w:name w:val="Gdmath"/>
    <w:basedOn w:val="Normal"/>
    <w:rsid w:val="000D1A17"/>
    <w:rPr>
      <w:bCs/>
      <w:color w:val="000000"/>
    </w:rPr>
  </w:style>
  <w:style w:type="table" w:styleId="Grilledutableau">
    <w:name w:val="Table Grid"/>
    <w:basedOn w:val="TableauNormal"/>
    <w:rsid w:val="00FD7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sdetexteCar">
    <w:name w:val="Corps de texte Car"/>
    <w:basedOn w:val="Policepardfaut"/>
    <w:link w:val="Corpsdetexte"/>
    <w:rsid w:val="009456A6"/>
    <w:rPr>
      <w:b/>
      <w:i/>
      <w:sz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6A5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6A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Titre1">
    <w:name w:val="heading 1"/>
    <w:basedOn w:val="Normal"/>
    <w:next w:val="Normal"/>
    <w:qFormat/>
    <w:pPr>
      <w:keepNext/>
      <w:ind w:right="-557" w:firstLine="708"/>
      <w:outlineLvl w:val="0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Pr>
      <w:b/>
      <w:i/>
      <w:sz w:val="22"/>
    </w:rPr>
  </w:style>
  <w:style w:type="paragraph" w:styleId="Normalcentr">
    <w:name w:val="Block Text"/>
    <w:basedOn w:val="Normal"/>
    <w:pPr>
      <w:ind w:left="360" w:right="-557"/>
    </w:pPr>
  </w:style>
  <w:style w:type="paragraph" w:customStyle="1" w:styleId="Gdmath">
    <w:name w:val="Gdmath"/>
    <w:basedOn w:val="Normal"/>
    <w:rsid w:val="000D1A17"/>
    <w:rPr>
      <w:bCs/>
      <w:color w:val="000000"/>
    </w:rPr>
  </w:style>
  <w:style w:type="table" w:styleId="Grilledutableau">
    <w:name w:val="Table Grid"/>
    <w:basedOn w:val="TableauNormal"/>
    <w:rsid w:val="00FD7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sdetexteCar">
    <w:name w:val="Corps de texte Car"/>
    <w:basedOn w:val="Policepardfaut"/>
    <w:link w:val="Corpsdetexte"/>
    <w:rsid w:val="009456A6"/>
    <w:rPr>
      <w:b/>
      <w:i/>
      <w:sz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6A5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6A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ence\AppData\Roaming\Microsoft\Templates\gdmath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gdmath</Template>
  <TotalTime>1</TotalTime>
  <Pages>4</Pages>
  <Words>800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AIRES</vt:lpstr>
    </vt:vector>
  </TitlesOfParts>
  <Company>Packard Bell</Company>
  <LinksUpToDate>false</LinksUpToDate>
  <CharactersWithSpaces>5196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AIRES</dc:title>
  <dc:creator>Packard Bell</dc:creator>
  <cp:lastModifiedBy>Céline</cp:lastModifiedBy>
  <cp:revision>2</cp:revision>
  <cp:lastPrinted>2013-06-04T20:21:00Z</cp:lastPrinted>
  <dcterms:created xsi:type="dcterms:W3CDTF">2016-04-07T10:42:00Z</dcterms:created>
  <dcterms:modified xsi:type="dcterms:W3CDTF">2016-04-07T10:42:00Z</dcterms:modified>
</cp:coreProperties>
</file>